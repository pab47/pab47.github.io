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692F" w:rsidRDefault="00E157F0" w:rsidP="007613B6">
      <w:pPr>
        <w:pStyle w:val="Text"/>
      </w:pPr>
      <w:r>
        <w:rPr>
          <w:noProof/>
        </w:rPr>
        <mc:AlternateContent>
          <mc:Choice Requires="wpg">
            <w:drawing>
              <wp:anchor distT="0" distB="0" distL="114300" distR="114300" simplePos="0" relativeHeight="251656192" behindDoc="0" locked="0" layoutInCell="1" allowOverlap="1">
                <wp:simplePos x="0" y="0"/>
                <wp:positionH relativeFrom="column">
                  <wp:posOffset>3290570</wp:posOffset>
                </wp:positionH>
                <wp:positionV relativeFrom="paragraph">
                  <wp:posOffset>1504950</wp:posOffset>
                </wp:positionV>
                <wp:extent cx="3108960" cy="2649855"/>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3108960" cy="2649855"/>
                          <a:chOff x="0" y="0"/>
                          <a:chExt cx="3108960" cy="2650415"/>
                        </a:xfrm>
                      </wpg:grpSpPr>
                      <pic:pic xmlns:pic="http://schemas.openxmlformats.org/drawingml/2006/picture">
                        <pic:nvPicPr>
                          <pic:cNvPr id="2" name="Picture 2" descr="C:\Users\gnw657\AppData\Local\Microsoft\Windows\INetCache\Content.Word\VSA.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8960" cy="2331720"/>
                          </a:xfrm>
                          <a:prstGeom prst="rect">
                            <a:avLst/>
                          </a:prstGeom>
                          <a:noFill/>
                          <a:ln>
                            <a:noFill/>
                          </a:ln>
                        </pic:spPr>
                      </pic:pic>
                      <wps:wsp>
                        <wps:cNvPr id="1" name="Text Box 1"/>
                        <wps:cNvSpPr txBox="1"/>
                        <wps:spPr>
                          <a:xfrm>
                            <a:off x="0" y="2397808"/>
                            <a:ext cx="3108960" cy="252607"/>
                          </a:xfrm>
                          <a:prstGeom prst="rect">
                            <a:avLst/>
                          </a:prstGeom>
                          <a:solidFill>
                            <a:prstClr val="white"/>
                          </a:solidFill>
                          <a:ln>
                            <a:noFill/>
                          </a:ln>
                        </wps:spPr>
                        <wps:txbx>
                          <w:txbxContent>
                            <w:p w:rsidR="005465D2" w:rsidRPr="005D2421" w:rsidRDefault="005465D2" w:rsidP="00E64EC4">
                              <w:pPr>
                                <w:pStyle w:val="Caption"/>
                                <w:rPr>
                                  <w:noProof/>
                                  <w:color w:val="auto"/>
                                  <w:sz w:val="24"/>
                                  <w:szCs w:val="20"/>
                                </w:rPr>
                              </w:pPr>
                              <w:bookmarkStart w:id="0" w:name="_Ref479668978"/>
                              <w:r>
                                <w:t xml:space="preserve">Figure </w:t>
                              </w:r>
                              <w:fldSimple w:instr=" SEQ Figure \* ARABIC ">
                                <w:r w:rsidR="002A55A9">
                                  <w:rPr>
                                    <w:noProof/>
                                  </w:rPr>
                                  <w:t>1</w:t>
                                </w:r>
                              </w:fldSimple>
                              <w:bookmarkEnd w:id="0"/>
                              <w:r>
                                <w:t>: The two halves of the VSA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8" o:spid="_x0000_s1026" style="position:absolute;left:0;text-align:left;margin-left:259.1pt;margin-top:118.5pt;width:244.8pt;height:208.65pt;z-index:251656192;mso-height-relative:margin" coordsize="31089,26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">
                  <v:imagedata r:id="rId9" o:title="VSA"/>
                  <v:path arrowok="t"/>
                </v:shape>
                <v:shapetype id="_x0000_t202" coordsize="21600,21600" o:spt="202" path="m,l,21600r21600,l21600,xe">
                  <v:stroke joinstyle="miter"/>
                  <v:path gradientshapeok="t" o:connecttype="rect"/>
                </v:shapetype>
                <v:shape id="Text Box 1" o:spid="_x0000_s1028" type="#_x0000_t202" style="position:absolute;top:23978;width:31089;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5465D2" w:rsidRPr="005D2421" w:rsidRDefault="005465D2" w:rsidP="00E64EC4">
                        <w:pPr>
                          <w:pStyle w:val="Caption"/>
                          <w:rPr>
                            <w:noProof/>
                            <w:color w:val="auto"/>
                            <w:sz w:val="24"/>
                            <w:szCs w:val="20"/>
                          </w:rPr>
                        </w:pPr>
                        <w:bookmarkStart w:id="1" w:name="_Ref479668978"/>
                        <w:r>
                          <w:t xml:space="preserve">Figure </w:t>
                        </w:r>
                        <w:fldSimple w:instr=" SEQ Figure \* ARABIC ">
                          <w:r w:rsidR="002A55A9">
                            <w:rPr>
                              <w:noProof/>
                            </w:rPr>
                            <w:t>1</w:t>
                          </w:r>
                        </w:fldSimple>
                        <w:bookmarkEnd w:id="1"/>
                        <w:r>
                          <w:t>: The two halves of the VSA</w:t>
                        </w:r>
                      </w:p>
                    </w:txbxContent>
                  </v:textbox>
                </v:shape>
                <w10:wrap type="topAndBottom"/>
              </v:group>
            </w:pict>
          </mc:Fallback>
        </mc:AlternateContent>
      </w:r>
      <w:r w:rsidR="009F2950">
        <w:rPr>
          <w:noProof/>
        </w:rPr>
        <mc:AlternateContent>
          <mc:Choice Requires="wps">
            <w:drawing>
              <wp:anchor distT="45720" distB="45720" distL="114300" distR="114300" simplePos="0" relativeHeight="251662336" behindDoc="0" locked="1" layoutInCell="1" allowOverlap="1" wp14:anchorId="41D4D963" wp14:editId="1DA47466">
                <wp:simplePos x="0" y="0"/>
                <wp:positionH relativeFrom="column">
                  <wp:posOffset>-47625</wp:posOffset>
                </wp:positionH>
                <wp:positionV relativeFrom="page">
                  <wp:posOffset>8336280</wp:posOffset>
                </wp:positionV>
                <wp:extent cx="3126740" cy="60896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6740" cy="608965"/>
                        </a:xfrm>
                        <a:prstGeom prst="rect">
                          <a:avLst/>
                        </a:prstGeom>
                        <a:solidFill>
                          <a:srgbClr val="FFFFFF"/>
                        </a:solidFill>
                        <a:ln w="9525">
                          <a:noFill/>
                          <a:miter lim="800000"/>
                          <a:headEnd/>
                          <a:tailEnd/>
                        </a:ln>
                      </wps:spPr>
                      <wps:txbx>
                        <w:txbxContent>
                          <w:p w:rsidR="005465D2" w:rsidRPr="009F2950" w:rsidRDefault="005465D2" w:rsidP="009F2950">
                            <w:pPr>
                              <w:shd w:val="clear" w:color="auto" w:fill="FFFFFF"/>
                              <w:rPr>
                                <w:iCs/>
                                <w:color w:val="000000"/>
                                <w:sz w:val="16"/>
                              </w:rPr>
                            </w:pPr>
                            <w:r w:rsidRPr="009F2950">
                              <w:rPr>
                                <w:color w:val="000000"/>
                                <w:sz w:val="16"/>
                              </w:rPr>
                              <w:t xml:space="preserve">Christian Wahrmund is with the Advanced Robotic Manipulators (ARM) lab, Department of Mechanical Engineering, University of Texas at San Antonio UTSA, One Circle, San Antonio, 78249, Texas, US (corresponding author, email: </w:t>
                            </w:r>
                            <w:r>
                              <w:rPr>
                                <w:color w:val="000000"/>
                                <w:sz w:val="16"/>
                              </w:rPr>
                              <w:t>christian.wahrmund@utsa.edu</w:t>
                            </w:r>
                            <w:r w:rsidRPr="009F2950">
                              <w:rPr>
                                <w:color w:val="000000"/>
                                <w:sz w:val="16"/>
                              </w:rPr>
                              <w:t xml:space="preserve">) </w:t>
                            </w:r>
                          </w:p>
                          <w:p w:rsidR="005465D2" w:rsidRDefault="005465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D4D963" id="Text Box 2" o:spid="_x0000_s1029" type="#_x0000_t202" style="position:absolute;left:0;text-align:left;margin-left:-3.75pt;margin-top:656.4pt;width:246.2pt;height:47.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" stroked="f">
                <v:textbox>
                  <w:txbxContent>
                    <w:p w:rsidR="005465D2" w:rsidRPr="009F2950" w:rsidRDefault="005465D2" w:rsidP="009F2950">
                      <w:pPr>
                        <w:shd w:val="clear" w:color="auto" w:fill="FFFFFF"/>
                        <w:rPr>
                          <w:iCs/>
                          <w:color w:val="000000"/>
                          <w:sz w:val="16"/>
                        </w:rPr>
                      </w:pPr>
                      <w:r w:rsidRPr="009F2950">
                        <w:rPr>
                          <w:color w:val="000000"/>
                          <w:sz w:val="16"/>
                        </w:rPr>
                        <w:t xml:space="preserve">Christian Wahrmund is with the Advanced Robotic Manipulators (ARM) lab, Department of Mechanical Engineering, University of Texas at San Antonio UTSA, One Circle, San Antonio, 78249, Texas, US (corresponding author, email: </w:t>
                      </w:r>
                      <w:r>
                        <w:rPr>
                          <w:color w:val="000000"/>
                          <w:sz w:val="16"/>
                        </w:rPr>
                        <w:t>christian.wahrmund@utsa.edu</w:t>
                      </w:r>
                      <w:r w:rsidRPr="009F2950">
                        <w:rPr>
                          <w:color w:val="000000"/>
                          <w:sz w:val="16"/>
                        </w:rPr>
                        <w:t xml:space="preserve">) </w:t>
                      </w:r>
                    </w:p>
                    <w:p w:rsidR="005465D2" w:rsidRDefault="005465D2"/>
                  </w:txbxContent>
                </v:textbox>
                <w10:wrap type="square" anchory="page"/>
                <w10:anchorlock/>
              </v:shape>
            </w:pict>
          </mc:Fallback>
        </mc:AlternateContent>
      </w:r>
      <w:r w:rsidR="00C2692F">
        <w:footnoteReference w:customMarkFollows="1" w:id="1"/>
        <w:sym w:font="Symbol" w:char="F020"/>
      </w:r>
    </w:p>
    <w:p w:rsidR="006768E3" w:rsidRDefault="00815800" w:rsidP="006768E3">
      <w:pPr>
        <w:pStyle w:val="Title"/>
        <w:framePr w:wrap="notBeside"/>
      </w:pPr>
      <w:r>
        <w:t>Control System</w:t>
      </w:r>
      <w:r w:rsidR="00006E84">
        <w:t xml:space="preserve"> Development and Implementation </w:t>
      </w:r>
      <w:r w:rsidR="008D104E">
        <w:t xml:space="preserve">of a </w:t>
      </w:r>
      <w:r w:rsidR="0098310C">
        <w:t>Novel High Impedance</w:t>
      </w:r>
      <w:r w:rsidR="008D104E" w:rsidRPr="000F59F4">
        <w:t xml:space="preserve"> </w:t>
      </w:r>
      <w:r w:rsidR="0098310C">
        <w:t>Variable Stiffness Actuator</w:t>
      </w:r>
    </w:p>
    <w:p w:rsidR="008D104E" w:rsidRPr="006768E3" w:rsidRDefault="008D104E" w:rsidP="006768E3">
      <w:pPr>
        <w:pStyle w:val="Title"/>
        <w:framePr w:wrap="notBeside"/>
        <w:rPr>
          <w:b w:val="0"/>
        </w:rPr>
      </w:pPr>
      <w:r w:rsidRPr="006768E3">
        <w:rPr>
          <w:b w:val="0"/>
          <w:sz w:val="22"/>
        </w:rPr>
        <w:t>Christian Wahrmund</w:t>
      </w:r>
    </w:p>
    <w:p w:rsidR="00881673" w:rsidRDefault="00C2692F" w:rsidP="00F3103D">
      <w:pPr>
        <w:pStyle w:val="Abstract"/>
        <w:ind w:firstLine="0"/>
      </w:pPr>
      <w:r>
        <w:rPr>
          <w:i/>
          <w:iCs/>
        </w:rPr>
        <w:t>Abstract</w:t>
      </w:r>
      <w:r>
        <w:t>—</w:t>
      </w:r>
      <w:r w:rsidRPr="00B32A40">
        <w:t xml:space="preserve"> </w:t>
      </w:r>
      <w:r w:rsidR="00361C8F">
        <w:t xml:space="preserve">This document </w:t>
      </w:r>
      <w:r w:rsidR="00A61352">
        <w:t>explores</w:t>
      </w:r>
      <w:r w:rsidR="00361C8F">
        <w:t xml:space="preserve"> </w:t>
      </w:r>
      <w:r w:rsidR="00F3103D">
        <w:t xml:space="preserve">the construction </w:t>
      </w:r>
      <w:r w:rsidR="00815800">
        <w:t xml:space="preserve">of </w:t>
      </w:r>
      <w:r w:rsidR="00B50216">
        <w:t xml:space="preserve">3 </w:t>
      </w:r>
      <w:r w:rsidR="00554F0F">
        <w:t xml:space="preserve">controllers </w:t>
      </w:r>
      <w:r w:rsidR="006D66D5">
        <w:t xml:space="preserve">(PID, LQR, and Pole Placement) </w:t>
      </w:r>
      <w:r w:rsidR="00554F0F">
        <w:t>for a high impedance VSA (Variable Stiffness Actuator).</w:t>
      </w:r>
      <w:r w:rsidR="006325AD">
        <w:t xml:space="preserve"> </w:t>
      </w:r>
      <w:r w:rsidR="001C7F85">
        <w:t>The mech</w:t>
      </w:r>
      <w:r w:rsidR="00260654">
        <w:t xml:space="preserve">anical design and modeling of the VSA are detailed and </w:t>
      </w:r>
      <w:r w:rsidR="004135C3">
        <w:t>a state space</w:t>
      </w:r>
      <w:r w:rsidR="00FE7F72">
        <w:t xml:space="preserve"> model is built for the system.</w:t>
      </w:r>
      <w:r w:rsidR="00D45CF2">
        <w:t xml:space="preserve"> </w:t>
      </w:r>
      <w:r w:rsidR="00D45CF2">
        <w:t>The system is tested experimentally in an uncontrolled state and again under a tuned PI controller.</w:t>
      </w:r>
      <w:r w:rsidR="00FE7F72">
        <w:t xml:space="preserve"> T</w:t>
      </w:r>
      <w:r w:rsidR="001C7F85">
        <w:t>he system and its controllers were implemented in Matlab and Simscape.</w:t>
      </w:r>
      <w:r w:rsidR="006D66D5">
        <w:t xml:space="preserve"> Performance criteria </w:t>
      </w:r>
      <w:r w:rsidR="005D5B42">
        <w:t>and initial conditions were</w:t>
      </w:r>
      <w:r w:rsidR="006D66D5">
        <w:t xml:space="preserve"> set, and the controllers were design</w:t>
      </w:r>
      <w:r w:rsidR="005D5B42">
        <w:t>ed</w:t>
      </w:r>
      <w:r w:rsidR="004135C3">
        <w:t xml:space="preserve"> and evaluated based on system step response</w:t>
      </w:r>
      <w:r w:rsidR="005D5B42">
        <w:t>. Overall, the PI controller</w:t>
      </w:r>
      <w:r w:rsidR="001C7F85">
        <w:t xml:space="preserve"> </w:t>
      </w:r>
      <w:r w:rsidR="004135C3">
        <w:t xml:space="preserve">exceeded design specifications </w:t>
      </w:r>
      <w:r w:rsidR="00AB0C84">
        <w:t>but with a large steady state error attributed to poor assumptions made in the model and hardware limitations.</w:t>
      </w:r>
    </w:p>
    <w:p w:rsidR="00881673" w:rsidRDefault="00881673" w:rsidP="007613B6">
      <w:pPr>
        <w:pStyle w:val="Heading1"/>
      </w:pPr>
      <w:r>
        <w:t>Introduction</w:t>
      </w:r>
    </w:p>
    <w:p w:rsidR="00881673" w:rsidRDefault="00881673" w:rsidP="007613B6">
      <w:pPr>
        <w:pStyle w:val="Heading2"/>
      </w:pPr>
      <w:r>
        <w:t>Background</w:t>
      </w:r>
    </w:p>
    <w:p w:rsidR="006768E3" w:rsidRDefault="00D45CF2" w:rsidP="006768E3">
      <w:pPr>
        <w:ind w:firstLine="144"/>
      </w:pPr>
      <w:r>
        <w:rPr>
          <w:noProof/>
        </w:rPr>
        <mc:AlternateContent>
          <mc:Choice Requires="wpg">
            <w:drawing>
              <wp:anchor distT="0" distB="0" distL="114300" distR="114300" simplePos="0" relativeHeight="251660288" behindDoc="0" locked="0" layoutInCell="1" allowOverlap="1">
                <wp:simplePos x="0" y="0"/>
                <wp:positionH relativeFrom="column">
                  <wp:posOffset>3259515</wp:posOffset>
                </wp:positionH>
                <wp:positionV relativeFrom="paragraph">
                  <wp:posOffset>537917</wp:posOffset>
                </wp:positionV>
                <wp:extent cx="3108960" cy="3137008"/>
                <wp:effectExtent l="0" t="0" r="0" b="6350"/>
                <wp:wrapTopAndBottom/>
                <wp:docPr id="19" name="Group 19"/>
                <wp:cNvGraphicFramePr/>
                <a:graphic xmlns:a="http://schemas.openxmlformats.org/drawingml/2006/main">
                  <a:graphicData uri="http://schemas.microsoft.com/office/word/2010/wordprocessingGroup">
                    <wpg:wgp>
                      <wpg:cNvGrpSpPr/>
                      <wpg:grpSpPr>
                        <a:xfrm>
                          <a:off x="0" y="0"/>
                          <a:ext cx="3108960" cy="3137008"/>
                          <a:chOff x="0" y="0"/>
                          <a:chExt cx="3108960" cy="3137008"/>
                        </a:xfrm>
                      </wpg:grpSpPr>
                      <pic:pic xmlns:pic="http://schemas.openxmlformats.org/drawingml/2006/picture">
                        <pic:nvPicPr>
                          <pic:cNvPr id="3" name="Picture 3" descr="C:\Users\gnw657\Downloads\IMG_1315.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08960" cy="2331720"/>
                          </a:xfrm>
                          <a:prstGeom prst="rect">
                            <a:avLst/>
                          </a:prstGeom>
                          <a:noFill/>
                          <a:ln>
                            <a:noFill/>
                          </a:ln>
                        </pic:spPr>
                      </pic:pic>
                      <wps:wsp>
                        <wps:cNvPr id="4" name="Text Box 4"/>
                        <wps:cNvSpPr txBox="1"/>
                        <wps:spPr>
                          <a:xfrm>
                            <a:off x="0" y="2303253"/>
                            <a:ext cx="3108960" cy="833755"/>
                          </a:xfrm>
                          <a:prstGeom prst="rect">
                            <a:avLst/>
                          </a:prstGeom>
                          <a:solidFill>
                            <a:prstClr val="white"/>
                          </a:solidFill>
                          <a:ln>
                            <a:noFill/>
                          </a:ln>
                        </wps:spPr>
                        <wps:txbx>
                          <w:txbxContent>
                            <w:p w:rsidR="005465D2" w:rsidRPr="00B74445" w:rsidRDefault="005465D2" w:rsidP="00950A9D">
                              <w:pPr>
                                <w:pStyle w:val="Caption"/>
                                <w:jc w:val="both"/>
                                <w:rPr>
                                  <w:noProof/>
                                  <w:sz w:val="20"/>
                                  <w:szCs w:val="20"/>
                                </w:rPr>
                              </w:pPr>
                              <w:r>
                                <w:t xml:space="preserve">Figure </w:t>
                              </w:r>
                              <w:fldSimple w:instr=" SEQ Figure \* ARABIC ">
                                <w:r w:rsidR="002A55A9">
                                  <w:rPr>
                                    <w:noProof/>
                                  </w:rPr>
                                  <w:t>2</w:t>
                                </w:r>
                              </w:fldSimple>
                              <w:r>
                                <w:t xml:space="preserve">: Components of VSA test rig. The blue box on the left houses the Dynamixel MX-64 AR motor used to spin the VSA. The orange shaft on the right connects the VSA to this motor. In the center we see the VSA with the Dynamixel AX-12 motor used to control the stiffness of the actuator. Design was based upon </w:t>
                              </w:r>
                              <w:sdt>
                                <w:sdtPr>
                                  <w:id w:val="-1785492672"/>
                                  <w:citation/>
                                </w:sdtPr>
                                <w:sdtContent>
                                  <w:r>
                                    <w:fldChar w:fldCharType="begin"/>
                                  </w:r>
                                  <w:r>
                                    <w:instrText xml:space="preserve"> CITATION Jaf12 \l 1033 </w:instrText>
                                  </w:r>
                                  <w:r>
                                    <w:fldChar w:fldCharType="separate"/>
                                  </w:r>
                                  <w:r>
                                    <w:rPr>
                                      <w:noProof/>
                                    </w:rPr>
                                    <w:t>[5]</w:t>
                                  </w:r>
                                  <w:r>
                                    <w:fldChar w:fldCharType="end"/>
                                  </w:r>
                                </w:sdtContent>
                              </w:sdt>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30" style="position:absolute;left:0;text-align:left;margin-left:256.65pt;margin-top:42.35pt;width:244.8pt;height:247pt;z-index:251660288" coordsize="31089,313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">
                <v:shape id="Picture 3" o:spid="_x0000_s1031" type="#_x0000_t75" style="position:absolute;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">
                  <v:imagedata r:id="rId11" o:title="IMG_1315"/>
                  <v:path arrowok="t"/>
                </v:shape>
                <v:shape id="Text Box 4" o:spid="_x0000_s1032" type="#_x0000_t202" style="position:absolute;top:23032;width:31089;height:8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rsidR="005465D2" w:rsidRPr="00B74445" w:rsidRDefault="005465D2" w:rsidP="00950A9D">
                        <w:pPr>
                          <w:pStyle w:val="Caption"/>
                          <w:jc w:val="both"/>
                          <w:rPr>
                            <w:noProof/>
                            <w:sz w:val="20"/>
                            <w:szCs w:val="20"/>
                          </w:rPr>
                        </w:pPr>
                        <w:r>
                          <w:t xml:space="preserve">Figure </w:t>
                        </w:r>
                        <w:fldSimple w:instr=" SEQ Figure \* ARABIC ">
                          <w:r w:rsidR="002A55A9">
                            <w:rPr>
                              <w:noProof/>
                            </w:rPr>
                            <w:t>2</w:t>
                          </w:r>
                        </w:fldSimple>
                        <w:r>
                          <w:t xml:space="preserve">: Components of VSA test rig. The blue box on the left houses the Dynamixel MX-64 AR motor used to spin the VSA. The orange shaft on the right connects the VSA to this motor. In the center we see the VSA with the Dynamixel AX-12 motor used to control the stiffness of the actuator. Design was based upon </w:t>
                        </w:r>
                        <w:sdt>
                          <w:sdtPr>
                            <w:id w:val="-1785492672"/>
                            <w:citation/>
                          </w:sdtPr>
                          <w:sdtContent>
                            <w:r>
                              <w:fldChar w:fldCharType="begin"/>
                            </w:r>
                            <w:r>
                              <w:instrText xml:space="preserve"> CITATION Jaf12 \l 1033 </w:instrText>
                            </w:r>
                            <w:r>
                              <w:fldChar w:fldCharType="separate"/>
                            </w:r>
                            <w:r>
                              <w:rPr>
                                <w:noProof/>
                              </w:rPr>
                              <w:t>[5]</w:t>
                            </w:r>
                            <w:r>
                              <w:fldChar w:fldCharType="end"/>
                            </w:r>
                          </w:sdtContent>
                        </w:sdt>
                        <w:r>
                          <w:t>.</w:t>
                        </w:r>
                      </w:p>
                    </w:txbxContent>
                  </v:textbox>
                </v:shape>
                <w10:wrap type="topAndBottom"/>
              </v:group>
            </w:pict>
          </mc:Fallback>
        </mc:AlternateContent>
      </w:r>
      <w:r w:rsidR="007613B6" w:rsidRPr="007613B6">
        <w:t>VSA’s build inherent mechanical compliance into electrically or mechanically powered components. They operate by building allowing the end effector of an arm to differ in position from the actuator by a certain degree. This is usually accomplished via mechanical linkages and springs, VSA’s also allow the stiffness of the system to be varied dynamically. They are mostly used in areas where robots and humans work in close interaction, and require another layer of safety. The largest problem facing VSA’s is one of accuracy</w:t>
      </w:r>
      <w:sdt>
        <w:sdtPr>
          <w:id w:val="-2115127421"/>
          <w:citation/>
        </w:sdtPr>
        <w:sdtContent>
          <w:r w:rsidR="008D2317">
            <w:fldChar w:fldCharType="begin"/>
          </w:r>
          <w:r w:rsidR="008D2317">
            <w:instrText xml:space="preserve"> CITATION Van13 \l 1033 </w:instrText>
          </w:r>
          <w:r w:rsidR="008D2317">
            <w:fldChar w:fldCharType="separate"/>
          </w:r>
          <w:r w:rsidR="00006E84">
            <w:rPr>
              <w:noProof/>
            </w:rPr>
            <w:t xml:space="preserve"> [1]</w:t>
          </w:r>
          <w:r w:rsidR="008D2317">
            <w:fldChar w:fldCharType="end"/>
          </w:r>
        </w:sdtContent>
      </w:sdt>
      <w:sdt>
        <w:sdtPr>
          <w:id w:val="453832271"/>
          <w:citation/>
        </w:sdtPr>
        <w:sdtContent>
          <w:r w:rsidR="008D2317">
            <w:fldChar w:fldCharType="begin"/>
          </w:r>
          <w:r w:rsidR="008D2317">
            <w:instrText xml:space="preserve"> CITATION Vis11 \l 1033 </w:instrText>
          </w:r>
          <w:r w:rsidR="008D2317">
            <w:fldChar w:fldCharType="separate"/>
          </w:r>
          <w:r w:rsidR="00006E84">
            <w:rPr>
              <w:noProof/>
            </w:rPr>
            <w:t xml:space="preserve"> [2]</w:t>
          </w:r>
          <w:r w:rsidR="008D2317">
            <w:fldChar w:fldCharType="end"/>
          </w:r>
        </w:sdtContent>
      </w:sdt>
      <w:sdt>
        <w:sdtPr>
          <w:id w:val="971169313"/>
          <w:citation/>
        </w:sdtPr>
        <w:sdtContent>
          <w:r w:rsidR="008D2317">
            <w:fldChar w:fldCharType="begin"/>
          </w:r>
          <w:r w:rsidR="008D2317">
            <w:instrText xml:space="preserve"> CITATION Wan17 \l 1033 </w:instrText>
          </w:r>
          <w:r w:rsidR="008D2317">
            <w:fldChar w:fldCharType="separate"/>
          </w:r>
          <w:r w:rsidR="00006E84">
            <w:rPr>
              <w:noProof/>
            </w:rPr>
            <w:t xml:space="preserve"> [3]</w:t>
          </w:r>
          <w:r w:rsidR="008D2317">
            <w:fldChar w:fldCharType="end"/>
          </w:r>
        </w:sdtContent>
      </w:sdt>
      <w:r w:rsidR="007613B6" w:rsidRPr="007613B6">
        <w:t>, by building in mechanical compliance the true position of the end effector will always differ from the position of the actuator. The natural frequency of the system will affect accuracy as well. By building in a spring like stiffness to a joint, oscillation can occur during periods of acceleration or deceleration. This VSA mitigates both of these issues by virtue of its high impedance design. Even under rapid movements and changes in position and stiffness the actuator displays a critically damped response wit</w:t>
      </w:r>
      <w:bookmarkStart w:id="2" w:name="_GoBack"/>
      <w:bookmarkEnd w:id="2"/>
      <w:r w:rsidR="007613B6" w:rsidRPr="007613B6">
        <w:t>hout any damping. This greatly simplifies the control scheme as damping does not need to change with stiffness values eliminating an input and output from the system.</w:t>
      </w:r>
    </w:p>
    <w:p w:rsidR="00881673" w:rsidRPr="00D45CF2" w:rsidRDefault="00881673" w:rsidP="00D45CF2">
      <w:pPr>
        <w:pStyle w:val="Heading1"/>
      </w:pPr>
      <w:r w:rsidRPr="00D45CF2">
        <w:t>System Modeling</w:t>
      </w:r>
    </w:p>
    <w:p w:rsidR="00F066E6" w:rsidRPr="00F066E6" w:rsidRDefault="006768E3" w:rsidP="00D45CF2">
      <w:pPr>
        <w:pStyle w:val="Heading2"/>
        <w:numPr>
          <w:ilvl w:val="0"/>
          <w:numId w:val="0"/>
        </w:numPr>
        <w:ind w:left="144"/>
      </w:pPr>
      <w:r>
        <w:t>Physical System</w:t>
      </w:r>
    </w:p>
    <w:p w:rsidR="00250748" w:rsidRDefault="005B3FE8" w:rsidP="009F2950">
      <w:pPr>
        <w:ind w:firstLine="144"/>
      </w:pPr>
      <w:r>
        <w:t xml:space="preserve">Looking to </w:t>
      </w:r>
      <w:r>
        <w:fldChar w:fldCharType="begin"/>
      </w:r>
      <w:r>
        <w:instrText xml:space="preserve"> REF _Ref479668978 \h </w:instrText>
      </w:r>
      <w:r>
        <w:fldChar w:fldCharType="separate"/>
      </w:r>
      <w:r w:rsidR="00006E84">
        <w:t xml:space="preserve">Figure </w:t>
      </w:r>
      <w:r w:rsidR="00006E84">
        <w:rPr>
          <w:noProof/>
        </w:rPr>
        <w:t>1</w:t>
      </w:r>
      <w:r>
        <w:fldChar w:fldCharType="end"/>
      </w:r>
      <w:r>
        <w:t xml:space="preserve"> we can see the inner mechanism of the VSA. Torque from the motor is transmitted to the system through the bottom base plate. The pivot point (located in front of the shaft) can slide up and down the U shaped bracket mounted to the top plate. The U bracket is connected to the top plate through a freely rotating shaft. When force from the pivot is applied to the U bracket it </w:t>
      </w:r>
      <w:proofErr w:type="spellStart"/>
      <w:r>
        <w:t>torsionally</w:t>
      </w:r>
      <w:proofErr w:type="spellEnd"/>
      <w:r>
        <w:t xml:space="preserve"> compresses a spring. The reaction force on the pin connecting the U bracket </w:t>
      </w:r>
      <w:r>
        <w:lastRenderedPageBreak/>
        <w:t xml:space="preserve">to the </w:t>
      </w:r>
      <w:r w:rsidR="00D31FBF">
        <w:t xml:space="preserve">top plate is what transmits force out of the system. </w:t>
      </w:r>
      <w:r w:rsidR="00750910">
        <w:t xml:space="preserve">This can be modeled as a lever with a spring at one end and a rigid mount at the other. As the pivot moves away from the spring and closer to the rigid end, the pivot must exert more force to compress the spring the same amount. This design </w:t>
      </w:r>
      <w:r w:rsidR="009F2950">
        <w:t>gives the system an infinite effective range of stiffness. When the pivot is located at the springs location it takes no force to compress the spring. Conversely, when the pivot is located at the U joints shaft no force can be transmitted to the spring.</w:t>
      </w:r>
    </w:p>
    <w:p w:rsidR="00B903CB" w:rsidRPr="006768E3" w:rsidRDefault="00B903CB" w:rsidP="009F2950">
      <w:pPr>
        <w:ind w:firstLine="144"/>
      </w:pPr>
    </w:p>
    <w:p w:rsidR="00F066E6" w:rsidRDefault="00881673" w:rsidP="009F2950">
      <w:pPr>
        <w:pStyle w:val="Heading2"/>
      </w:pPr>
      <w:r>
        <w:t>System Dynamics</w:t>
      </w:r>
    </w:p>
    <w:p w:rsidR="006E6AA1" w:rsidRPr="006E6AA1" w:rsidRDefault="005465D2" w:rsidP="009F2950">
      <w:pPr>
        <w:rPr>
          <w:i/>
        </w:rPr>
      </w:pPr>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3</m:t>
                            </m:r>
                          </m:sub>
                        </m:sSub>
                      </m:e>
                    </m:acc>
                    <m:ctrlPr>
                      <w:rPr>
                        <w:rFonts w:ascii="Cambria Math" w:eastAsia="Cambria Math" w:hAnsi="Cambria Math" w:cs="Cambria Math"/>
                        <w:i/>
                      </w:rPr>
                    </m:ctrlPr>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4</m:t>
                            </m:r>
                          </m:sub>
                        </m:sSub>
                      </m:e>
                    </m:acc>
                  </m:e>
                </m:mr>
              </m:m>
            </m:e>
          </m:d>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K</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s</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D</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s</m:t>
                            </m:r>
                          </m:sub>
                        </m:sSub>
                      </m:den>
                    </m:f>
                    <m:ctrlPr>
                      <w:rPr>
                        <w:rFonts w:ascii="Cambria Math" w:eastAsia="Cambria Math" w:hAnsi="Cambria Math" w:cs="Cambria Math"/>
                        <w:i/>
                      </w:rPr>
                    </m:ctrlPr>
                  </m:e>
                  <m:e>
                    <m:f>
                      <m:fPr>
                        <m:ctrlPr>
                          <w:rPr>
                            <w:rFonts w:ascii="Cambria Math" w:eastAsia="Cambria Math" w:hAnsi="Cambria Math" w:cs="Cambria Math"/>
                            <w:i/>
                          </w:rPr>
                        </m:ctrlPr>
                      </m:fPr>
                      <m:num>
                        <m:r>
                          <w:rPr>
                            <w:rFonts w:ascii="Cambria Math" w:eastAsia="Cambria Math" w:hAnsi="Cambria Math" w:cs="Cambria Math"/>
                          </w:rPr>
                          <m:t>D</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s</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f>
                      <m:fPr>
                        <m:ctrlPr>
                          <w:rPr>
                            <w:rFonts w:ascii="Cambria Math" w:eastAsia="Cambria Math" w:hAnsi="Cambria Math" w:cs="Cambria Math"/>
                            <w:i/>
                          </w:rPr>
                        </m:ctrlPr>
                      </m:fPr>
                      <m:num>
                        <m:r>
                          <w:rPr>
                            <w:rFonts w:ascii="Cambria Math" w:eastAsia="Cambria Math" w:hAnsi="Cambria Math" w:cs="Cambria Math"/>
                          </w:rPr>
                          <m:t>D</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l</m:t>
                            </m:r>
                          </m:sub>
                        </m:sSub>
                      </m:den>
                    </m:f>
                    <m:ctrlPr>
                      <w:rPr>
                        <w:rFonts w:ascii="Cambria Math" w:eastAsia="Cambria Math" w:hAnsi="Cambria Math" w:cs="Cambria Math"/>
                        <w:i/>
                      </w:rPr>
                    </m:ctrlPr>
                  </m:e>
                  <m:e>
                    <m:r>
                      <w:rPr>
                        <w:rFonts w:ascii="Cambria Math" w:eastAsia="Cambria Math" w:hAnsi="Cambria Math" w:cs="Cambria Math"/>
                      </w:rPr>
                      <m:t>-</m:t>
                    </m:r>
                    <m:f>
                      <m:fPr>
                        <m:ctrlPr>
                          <w:rPr>
                            <w:rFonts w:ascii="Cambria Math" w:eastAsia="Cambria Math" w:hAnsi="Cambria Math" w:cs="Cambria Math"/>
                            <w:i/>
                          </w:rPr>
                        </m:ctrlPr>
                      </m:fPr>
                      <m:num>
                        <m:r>
                          <w:rPr>
                            <w:rFonts w:ascii="Cambria Math" w:eastAsia="Cambria Math" w:hAnsi="Cambria Math" w:cs="Cambria Math"/>
                          </w:rPr>
                          <m:t>D</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l</m:t>
                            </m:r>
                          </m:sub>
                        </m:sSub>
                      </m:den>
                    </m:f>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4</m:t>
                        </m:r>
                      </m:sub>
                    </m:sSub>
                  </m:e>
                </m:mr>
              </m:m>
            </m:e>
          </m:d>
          <m:r>
            <w:rPr>
              <w:rFonts w:ascii="Cambria Math" w:hAnsi="Cambria Math"/>
            </w:rPr>
            <m:t xml:space="preserve">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f>
                      <m:fPr>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i/>
                              </w:rPr>
                            </m:ctrlPr>
                          </m:sSubPr>
                          <m:e>
                            <m:r>
                              <w:rPr>
                                <w:rFonts w:ascii="Cambria Math" w:eastAsia="Cambria Math" w:hAnsi="Cambria Math" w:cs="Cambria Math"/>
                              </w:rPr>
                              <m:t>J</m:t>
                            </m:r>
                          </m:e>
                          <m:sub>
                            <m:r>
                              <w:rPr>
                                <w:rFonts w:ascii="Cambria Math" w:eastAsia="Cambria Math" w:hAnsi="Cambria Math" w:cs="Cambria Math"/>
                              </w:rPr>
                              <m:t>l</m:t>
                            </m:r>
                          </m:sub>
                        </m:sSub>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m</m:t>
                        </m:r>
                      </m:sub>
                    </m:sSub>
                  </m:e>
                </m:mr>
                <m:mr>
                  <m:e>
                    <m:sSub>
                      <m:sSubPr>
                        <m:ctrlPr>
                          <w:rPr>
                            <w:rFonts w:ascii="Cambria Math" w:eastAsia="+mn-ea" w:hAnsi="Cambria Math" w:cs="+mn-cs"/>
                            <w:i/>
                            <w:color w:val="000000"/>
                          </w:rPr>
                        </m:ctrlPr>
                      </m:sSubPr>
                      <m:e>
                        <m:r>
                          <w:rPr>
                            <w:rFonts w:ascii="Cambria Math" w:eastAsia="+mn-ea" w:hAnsi="Cambria Math" w:cs="+mn-cs"/>
                            <w:color w:val="000000"/>
                          </w:rPr>
                          <m:t>θ</m:t>
                        </m:r>
                      </m:e>
                      <m:sub>
                        <m:r>
                          <w:rPr>
                            <w:rFonts w:ascii="Cambria Math" w:eastAsia="+mn-ea" w:hAnsi="Cambria Math" w:cs="+mn-cs"/>
                            <w:color w:val="000000"/>
                          </w:rPr>
                          <m:t>1</m:t>
                        </m:r>
                      </m:sub>
                    </m:sSub>
                  </m:e>
                </m:mr>
              </m:m>
            </m:e>
          </m:d>
        </m:oMath>
      </m:oMathPara>
    </w:p>
    <w:p w:rsidR="006E6AA1" w:rsidRDefault="006E6AA1" w:rsidP="009F2950"/>
    <w:p w:rsidR="006E6AA1" w:rsidRDefault="006E6AA1" w:rsidP="009F2950"/>
    <w:p w:rsidR="006E6AA1" w:rsidRPr="006E6AA1" w:rsidRDefault="006E6AA1" w:rsidP="009F2950">
      <m:oMathPara>
        <m:oMathParaPr>
          <m:jc m:val="center"/>
        </m:oMathParaPr>
        <m:oMath>
          <m:r>
            <w:rPr>
              <w:rFonts w:ascii="Cambria Math" w:hAnsi="Cambria Math"/>
            </w:rPr>
            <m:t xml:space="preserve">y=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e>
                </m:mr>
                <m:mr>
                  <m:e>
                    <m:sSub>
                      <m:sSubPr>
                        <m:ctrlPr>
                          <w:rPr>
                            <w:rFonts w:ascii="Cambria Math" w:hAnsi="Cambria Math"/>
                            <w:i/>
                          </w:rPr>
                        </m:ctrlPr>
                      </m:sSubPr>
                      <m:e>
                        <m:r>
                          <w:rPr>
                            <w:rFonts w:ascii="Cambria Math" w:hAnsi="Cambria Math"/>
                          </w:rPr>
                          <m:t>x</m:t>
                        </m:r>
                      </m:e>
                      <m:sub>
                        <m:r>
                          <w:rPr>
                            <w:rFonts w:ascii="Cambria Math" w:hAnsi="Cambria Math"/>
                          </w:rPr>
                          <m:t>4</m:t>
                        </m:r>
                      </m:sub>
                    </m:sSub>
                  </m:e>
                </m:mr>
              </m:m>
            </m:e>
          </m:d>
          <m:r>
            <w:rPr>
              <w:rFonts w:ascii="Cambria Math" w:hAnsi="Cambria Math"/>
            </w:rPr>
            <m:t xml:space="preserve"> +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eastAsia="Cambria Math" w:hAnsi="Cambria Math" w:cs="Cambria Math"/>
                      </w:rPr>
                      <m:t>1</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m:t>
                        </m:r>
                      </m:e>
                      <m:sub>
                        <m:r>
                          <w:rPr>
                            <w:rFonts w:ascii="Cambria Math" w:hAnsi="Cambria Math"/>
                          </w:rPr>
                          <m:t>m</m:t>
                        </m:r>
                      </m:sub>
                    </m:sSub>
                  </m:e>
                </m:mr>
                <m:mr>
                  <m:e>
                    <m:sSub>
                      <m:sSubPr>
                        <m:ctrlPr>
                          <w:rPr>
                            <w:rFonts w:ascii="Cambria Math" w:eastAsia="+mn-ea" w:hAnsi="Cambria Math" w:cs="+mn-cs"/>
                            <w:i/>
                            <w:color w:val="000000"/>
                          </w:rPr>
                        </m:ctrlPr>
                      </m:sSubPr>
                      <m:e>
                        <m:r>
                          <w:rPr>
                            <w:rFonts w:ascii="Cambria Math" w:eastAsia="+mn-ea" w:hAnsi="Cambria Math" w:cs="+mn-cs"/>
                            <w:color w:val="000000"/>
                          </w:rPr>
                          <m:t>θ</m:t>
                        </m:r>
                      </m:e>
                      <m:sub>
                        <m:r>
                          <w:rPr>
                            <w:rFonts w:ascii="Cambria Math" w:eastAsia="+mn-ea" w:hAnsi="Cambria Math" w:cs="+mn-cs"/>
                            <w:color w:val="000000"/>
                          </w:rPr>
                          <m:t>1</m:t>
                        </m:r>
                      </m:sub>
                    </m:sSub>
                  </m:e>
                </m:mr>
              </m:m>
            </m:e>
          </m:d>
        </m:oMath>
      </m:oMathPara>
    </w:p>
    <w:p w:rsidR="006C70D7" w:rsidRPr="006C70D7" w:rsidRDefault="006E6AA1" w:rsidP="00380F57">
      <w:pPr>
        <w:pStyle w:val="Caption"/>
        <w:jc w:val="both"/>
      </w:pPr>
      <w:bookmarkStart w:id="3" w:name="_Ref479679891"/>
      <w:r w:rsidRPr="006C70D7">
        <w:t xml:space="preserve">Equation </w:t>
      </w:r>
      <w:fldSimple w:instr=" SEQ Equation \* ARABIC ">
        <w:r w:rsidR="00006E84">
          <w:rPr>
            <w:noProof/>
          </w:rPr>
          <w:t>1</w:t>
        </w:r>
      </w:fldSimple>
      <w:bookmarkEnd w:id="3"/>
      <w:r w:rsidRPr="006C70D7">
        <w:t>: State space model of open loop control system. Where</w:t>
      </w:r>
      <w:r w:rsidR="006C70D7" w:rsidRPr="006C70D7">
        <w:t xml:space="preserve"> </w:t>
      </w:r>
      <m:oMath>
        <m:sSub>
          <m:sSubPr>
            <m:ctrlPr>
              <w:rPr>
                <w:rFonts w:ascii="Cambria Math" w:hAnsi="Cambria Math"/>
              </w:rPr>
            </m:ctrlPr>
          </m:sSubPr>
          <m:e>
            <m:r>
              <w:rPr>
                <w:rFonts w:ascii="Cambria Math" w:hAnsi="Cambria Math"/>
              </w:rPr>
              <m:t>T</m:t>
            </m:r>
          </m:e>
          <m:sub>
            <m:r>
              <w:rPr>
                <w:rFonts w:ascii="Cambria Math" w:hAnsi="Cambria Math"/>
              </w:rPr>
              <m:t>m</m:t>
            </m:r>
          </m:sub>
        </m:sSub>
      </m:oMath>
      <w:r w:rsidRPr="006C70D7">
        <w:t xml:space="preserve"> </w:t>
      </w:r>
      <w:r w:rsidR="006C70D7" w:rsidRPr="006C70D7">
        <w:t xml:space="preserve">is the torque produced by the motor, </w:t>
      </w:r>
      <m:oMath>
        <m:sSub>
          <m:sSubPr>
            <m:ctrlPr>
              <w:rPr>
                <w:rFonts w:ascii="Cambria Math" w:hAnsi="Cambria Math"/>
              </w:rPr>
            </m:ctrlPr>
          </m:sSubPr>
          <m:e>
            <m:r>
              <w:rPr>
                <w:rFonts w:ascii="Cambria Math" w:eastAsia="+mn-ea" w:hAnsi="Cambria Math"/>
              </w:rPr>
              <m:t>θ</m:t>
            </m:r>
          </m:e>
          <m:sub>
            <m:r>
              <w:rPr>
                <w:rFonts w:ascii="Cambria Math" w:eastAsia="+mn-ea" w:hAnsi="Cambria Math"/>
              </w:rPr>
              <m:t>1</m:t>
            </m:r>
          </m:sub>
        </m:sSub>
      </m:oMath>
      <w:r w:rsidR="006C70D7" w:rsidRPr="006C70D7">
        <w:t xml:space="preserve"> and </w:t>
      </w:r>
      <m:oMath>
        <m:sSub>
          <m:sSubPr>
            <m:ctrlPr>
              <w:rPr>
                <w:rFonts w:ascii="Cambria Math" w:hAnsi="Cambria Math"/>
              </w:rPr>
            </m:ctrlPr>
          </m:sSubPr>
          <m:e>
            <m:r>
              <w:rPr>
                <w:rFonts w:ascii="Cambria Math" w:eastAsia="+mn-ea" w:hAnsi="Cambria Math"/>
              </w:rPr>
              <m:t>ω</m:t>
            </m:r>
          </m:e>
          <m:sub>
            <m:r>
              <w:rPr>
                <w:rFonts w:ascii="Cambria Math" w:eastAsia="+mn-ea" w:hAnsi="Cambria Math"/>
              </w:rPr>
              <m:t>1</m:t>
            </m:r>
          </m:sub>
        </m:sSub>
      </m:oMath>
      <w:r w:rsidR="006C70D7" w:rsidRPr="006C70D7">
        <w:t xml:space="preserve"> are the angular position and speed of the motor. </w:t>
      </w:r>
      <m:oMath>
        <m:sSub>
          <m:sSubPr>
            <m:ctrlPr>
              <w:rPr>
                <w:rFonts w:ascii="Cambria Math" w:hAnsi="Cambria Math"/>
              </w:rPr>
            </m:ctrlPr>
          </m:sSubPr>
          <m:e>
            <m:r>
              <w:rPr>
                <w:rFonts w:ascii="Cambria Math" w:eastAsia="+mn-ea" w:hAnsi="Cambria Math"/>
              </w:rPr>
              <m:t>θ</m:t>
            </m:r>
          </m:e>
          <m:sub>
            <m:r>
              <w:rPr>
                <w:rFonts w:ascii="Cambria Math" w:eastAsia="+mn-ea" w:hAnsi="Cambria Math"/>
              </w:rPr>
              <m:t>2</m:t>
            </m:r>
          </m:sub>
        </m:sSub>
      </m:oMath>
      <w:r w:rsidR="006C70D7" w:rsidRPr="006C70D7">
        <w:t xml:space="preserve"> and </w:t>
      </w:r>
      <m:oMath>
        <m:sSub>
          <m:sSubPr>
            <m:ctrlPr>
              <w:rPr>
                <w:rFonts w:ascii="Cambria Math" w:hAnsi="Cambria Math"/>
              </w:rPr>
            </m:ctrlPr>
          </m:sSubPr>
          <m:e>
            <m:r>
              <w:rPr>
                <w:rFonts w:ascii="Cambria Math" w:eastAsia="+mn-ea" w:hAnsi="Cambria Math"/>
              </w:rPr>
              <m:t>ω</m:t>
            </m:r>
          </m:e>
          <m:sub>
            <m:r>
              <w:rPr>
                <w:rFonts w:ascii="Cambria Math" w:eastAsia="+mn-ea" w:hAnsi="Cambria Math"/>
              </w:rPr>
              <m:t>2</m:t>
            </m:r>
          </m:sub>
        </m:sSub>
      </m:oMath>
      <w:r w:rsidR="006C70D7" w:rsidRPr="006C70D7">
        <w:t xml:space="preserve"> are the angular position and speed of the output link of the VSA relative to the base of the VSA. K and </w:t>
      </w:r>
      <w:proofErr w:type="spellStart"/>
      <w:r w:rsidR="006C70D7" w:rsidRPr="006C70D7">
        <w:t>D are</w:t>
      </w:r>
      <w:proofErr w:type="spellEnd"/>
      <w:r w:rsidR="006C70D7" w:rsidRPr="006C70D7">
        <w:t xml:space="preserve"> the overall stiffness and damping ratio of the system. </w:t>
      </w:r>
      <m:oMath>
        <m:sSub>
          <m:sSubPr>
            <m:ctrlPr>
              <w:rPr>
                <w:rFonts w:ascii="Cambria Math" w:hAnsi="Cambria Math"/>
              </w:rPr>
            </m:ctrlPr>
          </m:sSubPr>
          <m:e>
            <m:r>
              <w:rPr>
                <w:rFonts w:ascii="Cambria Math" w:eastAsia="Cambria Math" w:hAnsi="Cambria Math"/>
              </w:rPr>
              <m:t>J</m:t>
            </m:r>
          </m:e>
          <m:sub>
            <m:r>
              <w:rPr>
                <w:rFonts w:ascii="Cambria Math" w:eastAsia="Cambria Math" w:hAnsi="Cambria Math"/>
              </w:rPr>
              <m:t>s</m:t>
            </m:r>
          </m:sub>
        </m:sSub>
      </m:oMath>
      <w:r w:rsidR="006C70D7" w:rsidRPr="006C70D7">
        <w:t xml:space="preserve"> and </w:t>
      </w:r>
      <m:oMath>
        <m:sSub>
          <m:sSubPr>
            <m:ctrlPr>
              <w:rPr>
                <w:rFonts w:ascii="Cambria Math" w:hAnsi="Cambria Math"/>
              </w:rPr>
            </m:ctrlPr>
          </m:sSubPr>
          <m:e>
            <m:r>
              <w:rPr>
                <w:rFonts w:ascii="Cambria Math" w:eastAsia="Cambria Math" w:hAnsi="Cambria Math"/>
              </w:rPr>
              <m:t>J</m:t>
            </m:r>
          </m:e>
          <m:sub>
            <m:r>
              <w:rPr>
                <w:rFonts w:ascii="Cambria Math" w:eastAsia="Cambria Math" w:hAnsi="Cambria Math"/>
              </w:rPr>
              <m:t>l</m:t>
            </m:r>
          </m:sub>
        </m:sSub>
      </m:oMath>
      <w:r w:rsidR="006C70D7" w:rsidRPr="006C70D7">
        <w:t xml:space="preserve"> are the inertia moments of all rotational mass before and after the spring. </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rPr>
            </m:ctrlPr>
          </m:sSubPr>
          <m:e>
            <m:r>
              <w:rPr>
                <w:rFonts w:ascii="Cambria Math" w:eastAsia="+mn-ea" w:hAnsi="Cambria Math"/>
              </w:rPr>
              <m:t>θ</m:t>
            </m:r>
          </m:e>
          <m:sub>
            <m:r>
              <w:rPr>
                <w:rFonts w:ascii="Cambria Math" w:eastAsia="+mn-ea" w:hAnsi="Cambria Math"/>
              </w:rPr>
              <m:t>1</m:t>
            </m:r>
          </m:sub>
        </m:sSub>
        <m:r>
          <w:rPr>
            <w:rFonts w:ascii="Cambria Math" w:eastAsia="+mn-ea" w:hAnsi="Cambria Math"/>
          </w:rPr>
          <m:t xml:space="preserve"> </m:t>
        </m:r>
      </m:oMath>
      <w:r w:rsidRPr="006C70D7">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2 </m:t>
            </m:r>
          </m:sub>
        </m:sSub>
        <m:r>
          <w:rPr>
            <w:rFonts w:ascii="Cambria Math" w:hAnsi="Cambria Math"/>
          </w:rPr>
          <m:t xml:space="preserve">= </m:t>
        </m:r>
        <m:sSub>
          <m:sSubPr>
            <m:ctrlPr>
              <w:rPr>
                <w:rFonts w:ascii="Cambria Math" w:hAnsi="Cambria Math"/>
              </w:rPr>
            </m:ctrlPr>
          </m:sSubPr>
          <m:e>
            <m:r>
              <w:rPr>
                <w:rFonts w:ascii="Cambria Math" w:eastAsia="+mn-ea" w:hAnsi="Cambria Math"/>
              </w:rPr>
              <m:t>ω</m:t>
            </m:r>
          </m:e>
          <m:sub>
            <m:r>
              <w:rPr>
                <w:rFonts w:ascii="Cambria Math" w:eastAsia="+mn-ea" w:hAnsi="Cambria Math"/>
              </w:rPr>
              <m:t>1</m:t>
            </m:r>
          </m:sub>
        </m:sSub>
      </m:oMath>
      <w:r w:rsidRPr="006C70D7">
        <w:t xml:space="preserve">,  </w:t>
      </w:r>
      <m:oMath>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 xml:space="preserve">3  </m:t>
            </m:r>
          </m:sub>
        </m:sSub>
        <m:r>
          <w:rPr>
            <w:rFonts w:ascii="Cambria Math" w:hAnsi="Cambria Math"/>
          </w:rPr>
          <m:t xml:space="preserve">= </m:t>
        </m:r>
        <m:sSub>
          <m:sSubPr>
            <m:ctrlPr>
              <w:rPr>
                <w:rFonts w:ascii="Cambria Math" w:hAnsi="Cambria Math"/>
              </w:rPr>
            </m:ctrlPr>
          </m:sSubPr>
          <m:e>
            <m:r>
              <w:rPr>
                <w:rFonts w:ascii="Cambria Math" w:eastAsia="+mn-ea" w:hAnsi="Cambria Math"/>
              </w:rPr>
              <m:t>ω</m:t>
            </m:r>
          </m:e>
          <m:sub>
            <m:r>
              <w:rPr>
                <w:rFonts w:ascii="Cambria Math" w:eastAsia="+mn-ea" w:hAnsi="Cambria Math"/>
              </w:rPr>
              <m:t>2</m:t>
            </m:r>
          </m:sub>
        </m:sSub>
        <m:r>
          <w:rPr>
            <w:rFonts w:ascii="Cambria Math" w:eastAsia="+mn-ea" w:hAnsi="Cambria Math"/>
          </w:rPr>
          <m:t xml:space="preserve"> </m:t>
        </m:r>
      </m:oMath>
      <w:r w:rsidRPr="006C70D7">
        <w:t xml:space="preserve">,  </w:t>
      </w:r>
      <m:oMath>
        <m:sSub>
          <m:sSubPr>
            <m:ctrlPr>
              <w:rPr>
                <w:rFonts w:ascii="Cambria Math" w:hAnsi="Cambria Math"/>
              </w:rPr>
            </m:ctrlPr>
          </m:sSubPr>
          <m:e>
            <m:r>
              <w:rPr>
                <w:rFonts w:ascii="Cambria Math" w:hAnsi="Cambria Math"/>
              </w:rPr>
              <m:t>x</m:t>
            </m:r>
          </m:e>
          <m:sub>
            <m:r>
              <w:rPr>
                <w:rFonts w:ascii="Cambria Math" w:hAnsi="Cambria Math"/>
              </w:rPr>
              <m:t xml:space="preserve">1  </m:t>
            </m:r>
          </m:sub>
        </m:sSub>
        <m:r>
          <w:rPr>
            <w:rFonts w:ascii="Cambria Math" w:hAnsi="Cambria Math"/>
          </w:rPr>
          <m:t xml:space="preserve">= </m:t>
        </m:r>
        <m:sSub>
          <m:sSubPr>
            <m:ctrlPr>
              <w:rPr>
                <w:rFonts w:ascii="Cambria Math" w:hAnsi="Cambria Math"/>
              </w:rPr>
            </m:ctrlPr>
          </m:sSubPr>
          <m:e>
            <m:r>
              <w:rPr>
                <w:rFonts w:ascii="Cambria Math" w:eastAsia="+mn-ea" w:hAnsi="Cambria Math"/>
              </w:rPr>
              <m:t>θ</m:t>
            </m:r>
          </m:e>
          <m:sub>
            <m:r>
              <w:rPr>
                <w:rFonts w:ascii="Cambria Math" w:eastAsia="+mn-ea" w:hAnsi="Cambria Math"/>
              </w:rPr>
              <m:t>2</m:t>
            </m:r>
          </m:sub>
        </m:sSub>
      </m:oMath>
      <w:r w:rsidRPr="006C70D7">
        <w:t xml:space="preserve">, </w:t>
      </w:r>
    </w:p>
    <w:p w:rsidR="009F2950" w:rsidRDefault="00B903CB" w:rsidP="009F2950">
      <w:r>
        <w:t xml:space="preserve">  </w:t>
      </w:r>
      <w:r w:rsidR="009F2950">
        <w:t>The control loop for the Dynamixel motor can</w:t>
      </w:r>
      <w:r w:rsidR="006C70D7">
        <w:t xml:space="preserve"> be</w:t>
      </w:r>
      <w:r w:rsidR="009F2950">
        <w:t xml:space="preserve"> seen in</w:t>
      </w:r>
      <w:r w:rsidR="006C70D7">
        <w:t xml:space="preserve"> </w:t>
      </w:r>
      <w:r w:rsidR="006C70D7">
        <w:fldChar w:fldCharType="begin"/>
      </w:r>
      <w:r w:rsidR="006C70D7">
        <w:instrText xml:space="preserve"> REF _Ref479679723 \h </w:instrText>
      </w:r>
      <w:r w:rsidR="006C70D7">
        <w:fldChar w:fldCharType="separate"/>
      </w:r>
      <w:r w:rsidR="00006E84">
        <w:t xml:space="preserve">Figure </w:t>
      </w:r>
      <w:r w:rsidR="00006E84">
        <w:rPr>
          <w:noProof/>
        </w:rPr>
        <w:t>11</w:t>
      </w:r>
      <w:r w:rsidR="006C70D7">
        <w:fldChar w:fldCharType="end"/>
      </w:r>
      <w:r w:rsidR="006C70D7">
        <w:t>. This loop represents all of the internal workings of the Dynamixel motor. It is a fully self-contained unit with built in PID control that directly converts an input position into an output position. We can represent the motor as a collapsed unit</w:t>
      </w:r>
      <w:r w:rsidR="00805403">
        <w:t>,</w:t>
      </w:r>
      <w:r w:rsidR="009F2950">
        <w:t xml:space="preserve"> </w:t>
      </w:r>
      <w:r w:rsidR="006C70D7">
        <w:t xml:space="preserve">as shown in </w:t>
      </w:r>
      <w:r w:rsidR="006C70D7">
        <w:fldChar w:fldCharType="begin"/>
      </w:r>
      <w:r w:rsidR="006C70D7">
        <w:instrText xml:space="preserve"> REF _Ref479679839 \h </w:instrText>
      </w:r>
      <w:r w:rsidR="006C70D7">
        <w:fldChar w:fldCharType="separate"/>
      </w:r>
      <w:r w:rsidR="00006E84">
        <w:t xml:space="preserve">Figure </w:t>
      </w:r>
      <w:r w:rsidR="00006E84">
        <w:rPr>
          <w:noProof/>
        </w:rPr>
        <w:t>12</w:t>
      </w:r>
      <w:r w:rsidR="006C70D7">
        <w:fldChar w:fldCharType="end"/>
      </w:r>
      <w:r w:rsidR="006C70D7">
        <w:t>.</w:t>
      </w:r>
      <w:r w:rsidR="00054BEC">
        <w:t xml:space="preserve"> Looking to this block diagram, we can see that the drive motor has outputs of position and torque.</w:t>
      </w:r>
      <w:r w:rsidR="00057767">
        <w:t xml:space="preserve"> Torque is assumed to be the only input to the VSA. Position is fed to a sum block to output the global</w:t>
      </w:r>
      <w:r w:rsidR="00EF1B40">
        <w:t xml:space="preserve"> position of the end link.</w:t>
      </w:r>
      <w:r w:rsidR="00054BEC">
        <w:t xml:space="preserve"> </w:t>
      </w:r>
      <w:r w:rsidR="006C70D7">
        <w:t xml:space="preserve">This block diagram was the basis for forming the state space equations of the VSA as shown in </w:t>
      </w:r>
      <w:r w:rsidR="006C70D7">
        <w:fldChar w:fldCharType="begin"/>
      </w:r>
      <w:r w:rsidR="006C70D7">
        <w:instrText xml:space="preserve"> REF _Ref479679891 \h </w:instrText>
      </w:r>
      <w:r w:rsidR="006C70D7">
        <w:fldChar w:fldCharType="separate"/>
      </w:r>
      <w:r w:rsidR="00006E84" w:rsidRPr="006C70D7">
        <w:t xml:space="preserve">Equation </w:t>
      </w:r>
      <w:r w:rsidR="00006E84">
        <w:rPr>
          <w:noProof/>
        </w:rPr>
        <w:t>1</w:t>
      </w:r>
      <w:r w:rsidR="006C70D7">
        <w:fldChar w:fldCharType="end"/>
      </w:r>
      <w:r w:rsidR="006C70D7">
        <w:t xml:space="preserve">. The state space model takes and input of torque and position from the motor </w:t>
      </w:r>
      <w:r w:rsidR="007058F1">
        <w:t xml:space="preserve">and translates them into an overall output position of the link relative to the initial starting global position. </w:t>
      </w:r>
    </w:p>
    <w:p w:rsidR="00174113" w:rsidRDefault="00174113" w:rsidP="009F2950"/>
    <w:p w:rsidR="00174113" w:rsidRPr="007058F1" w:rsidRDefault="00146436" w:rsidP="009F2950">
      <w:pPr>
        <w:rPr>
          <w:i/>
        </w:rPr>
      </w:pPr>
      <w:r>
        <w:t xml:space="preserve">  </w:t>
      </w:r>
      <w:r w:rsidR="00174113">
        <w:t>As the purpose of this VSA is to prove that it can be PID tuned even at extremely low stiffness values</w:t>
      </w:r>
      <w:r w:rsidR="00490C28">
        <w:t>,</w:t>
      </w:r>
      <w:r w:rsidR="00174113">
        <w:t xml:space="preserve"> a stiffness value of 10 Nm/rad was </w:t>
      </w:r>
      <w:r w:rsidR="00490C28">
        <w:t>held constant</w:t>
      </w:r>
      <w:r w:rsidR="00B903CB">
        <w:t xml:space="preserve"> for</w:t>
      </w:r>
      <w:r w:rsidR="00174113">
        <w:t xml:space="preserve"> the system </w:t>
      </w:r>
      <w:r w:rsidR="00B903CB">
        <w:t>during</w:t>
      </w:r>
      <w:r w:rsidR="00174113">
        <w:t xml:space="preserve"> all modeling</w:t>
      </w:r>
      <w:r w:rsidR="00B903CB">
        <w:t xml:space="preserve"> and evaluation</w:t>
      </w:r>
      <w:r w:rsidR="00174113">
        <w:t xml:space="preserve">. The moment of inertia was simulated as a half meter and half kilogram long rod with a small sphere at the end of the link. </w:t>
      </w:r>
      <w:r w:rsidR="00CD4D49">
        <w:t>The motor input torque was calculated by subjecting the motor to the inertia of the system and looking at the motors maximum acceleration. The natural damping ratio of the system was found experimentally. These values remained constant across all testing.</w:t>
      </w:r>
    </w:p>
    <w:p w:rsidR="00881673" w:rsidRDefault="00093EA1" w:rsidP="007613B6">
      <w:pPr>
        <w:pStyle w:val="Heading1"/>
      </w:pPr>
      <w:r>
        <w:t>Un-tuned</w:t>
      </w:r>
      <w:r w:rsidR="00881673">
        <w:t xml:space="preserve"> Simulation</w:t>
      </w:r>
    </w:p>
    <w:p w:rsidR="00881673" w:rsidRDefault="00881673" w:rsidP="007613B6">
      <w:pPr>
        <w:pStyle w:val="Heading2"/>
      </w:pPr>
      <w:r>
        <w:t>Stability</w:t>
      </w:r>
    </w:p>
    <w:p w:rsidR="00CD4D49" w:rsidRDefault="00146436" w:rsidP="004D249B">
      <w:r>
        <w:t xml:space="preserve">  </w:t>
      </w:r>
      <w:r w:rsidR="004D249B">
        <w:t xml:space="preserve">The root locus and step response of the open loop system described by the state space relation of </w:t>
      </w:r>
      <w:r w:rsidR="004D249B">
        <w:fldChar w:fldCharType="begin"/>
      </w:r>
      <w:r w:rsidR="004D249B">
        <w:instrText xml:space="preserve"> REF _Ref479679891 \h </w:instrText>
      </w:r>
      <w:r w:rsidR="004D249B">
        <w:fldChar w:fldCharType="separate"/>
      </w:r>
      <w:r w:rsidR="00006E84" w:rsidRPr="006C70D7">
        <w:t xml:space="preserve">Equation </w:t>
      </w:r>
      <w:r w:rsidR="00006E84">
        <w:rPr>
          <w:noProof/>
        </w:rPr>
        <w:t>1</w:t>
      </w:r>
      <w:r w:rsidR="004D249B">
        <w:fldChar w:fldCharType="end"/>
      </w:r>
      <w:r w:rsidR="004D249B">
        <w:t xml:space="preserve"> can be seen in </w:t>
      </w:r>
      <w:r w:rsidR="004D249B">
        <w:fldChar w:fldCharType="begin"/>
      </w:r>
      <w:r w:rsidR="004D249B">
        <w:instrText xml:space="preserve"> REF _Ref480626031 \h </w:instrText>
      </w:r>
      <w:r w:rsidR="004D249B">
        <w:fldChar w:fldCharType="separate"/>
      </w:r>
      <w:r w:rsidR="00006E84">
        <w:t xml:space="preserve">Figure </w:t>
      </w:r>
      <w:r w:rsidR="00006E84">
        <w:rPr>
          <w:noProof/>
        </w:rPr>
        <w:t>3</w:t>
      </w:r>
      <w:r w:rsidR="004D249B">
        <w:fldChar w:fldCharType="end"/>
      </w:r>
      <w:r w:rsidR="004D249B">
        <w:t xml:space="preserve"> and </w:t>
      </w:r>
      <w:r w:rsidR="004D249B">
        <w:fldChar w:fldCharType="begin"/>
      </w:r>
      <w:r w:rsidR="004D249B">
        <w:instrText xml:space="preserve"> REF _Ref480626130 \h </w:instrText>
      </w:r>
      <w:r w:rsidR="004D249B">
        <w:fldChar w:fldCharType="separate"/>
      </w:r>
      <w:r w:rsidR="00006E84">
        <w:t xml:space="preserve">Figure </w:t>
      </w:r>
      <w:r w:rsidR="00006E84">
        <w:rPr>
          <w:noProof/>
        </w:rPr>
        <w:t>4</w:t>
      </w:r>
      <w:r w:rsidR="004D249B">
        <w:fldChar w:fldCharType="end"/>
      </w:r>
      <w:r w:rsidR="004D249B">
        <w:t xml:space="preserve"> respectively. </w:t>
      </w:r>
      <w:r w:rsidR="00174113">
        <w:t>This system has poles of 0</w:t>
      </w:r>
      <w:r w:rsidR="005D4249">
        <w:t>, -4.4e6 and -.7 +- 2</w:t>
      </w:r>
      <w:r w:rsidR="00174113">
        <w:t>. As all poles lie on the negative x axis and the system step response shows that the system eventually settles</w:t>
      </w:r>
      <w:r w:rsidR="00CD4D49">
        <w:t>,</w:t>
      </w:r>
      <w:r w:rsidR="00174113">
        <w:t xml:space="preserve"> the</w:t>
      </w:r>
      <w:r w:rsidR="00CD4D49">
        <w:t xml:space="preserve"> open loop</w:t>
      </w:r>
      <w:r w:rsidR="00174113">
        <w:t xml:space="preserve"> system as modeled can be assumed stable. </w:t>
      </w:r>
    </w:p>
    <w:p w:rsidR="004D249B" w:rsidRDefault="004D249B" w:rsidP="004D249B">
      <w:pPr>
        <w:keepNext/>
        <w:jc w:val="center"/>
      </w:pPr>
      <w:r>
        <w:rPr>
          <w:noProof/>
        </w:rPr>
        <w:drawing>
          <wp:inline distT="0" distB="0" distL="0" distR="0" wp14:anchorId="69C61AB5" wp14:editId="6FFB7DDF">
            <wp:extent cx="3108960" cy="243562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LocusOpen.jpg"/>
                    <pic:cNvPicPr/>
                  </pic:nvPicPr>
                  <pic:blipFill rotWithShape="1">
                    <a:blip r:embed="rId12">
                      <a:extLst>
                        <a:ext uri="{28A0092B-C50C-407E-A947-70E740481C1C}">
                          <a14:useLocalDpi xmlns:a14="http://schemas.microsoft.com/office/drawing/2010/main" val="0"/>
                        </a:ext>
                      </a:extLst>
                    </a:blip>
                    <a:srcRect l="3581" t="4093" r="4604"/>
                    <a:stretch/>
                  </pic:blipFill>
                  <pic:spPr bwMode="auto">
                    <a:xfrm>
                      <a:off x="0" y="0"/>
                      <a:ext cx="3108960" cy="2435624"/>
                    </a:xfrm>
                    <a:prstGeom prst="rect">
                      <a:avLst/>
                    </a:prstGeom>
                    <a:ln>
                      <a:noFill/>
                    </a:ln>
                    <a:extLst>
                      <a:ext uri="{53640926-AAD7-44D8-BBD7-CCE9431645EC}">
                        <a14:shadowObscured xmlns:a14="http://schemas.microsoft.com/office/drawing/2010/main"/>
                      </a:ext>
                    </a:extLst>
                  </pic:spPr>
                </pic:pic>
              </a:graphicData>
            </a:graphic>
          </wp:inline>
        </w:drawing>
      </w:r>
    </w:p>
    <w:p w:rsidR="00881673" w:rsidRDefault="004D249B" w:rsidP="00380F57">
      <w:pPr>
        <w:pStyle w:val="Caption"/>
        <w:jc w:val="both"/>
      </w:pPr>
      <w:bookmarkStart w:id="4" w:name="_Ref480626031"/>
      <w:r>
        <w:t xml:space="preserve">Figure </w:t>
      </w:r>
      <w:fldSimple w:instr=" SEQ Figure \* ARABIC ">
        <w:r w:rsidR="002A55A9">
          <w:rPr>
            <w:noProof/>
          </w:rPr>
          <w:t>3</w:t>
        </w:r>
      </w:fldSimple>
      <w:bookmarkEnd w:id="4"/>
      <w:r>
        <w:t>: Root locus of open loop system. All poles lie in the second and third quadrant</w:t>
      </w:r>
    </w:p>
    <w:p w:rsidR="00FA4973" w:rsidRDefault="00093EA1" w:rsidP="004D249B">
      <w:pPr>
        <w:pStyle w:val="Heading2"/>
      </w:pPr>
      <w:r>
        <w:t xml:space="preserve">Open Loop </w:t>
      </w:r>
      <w:r w:rsidR="00881673">
        <w:t>System Performanc</w:t>
      </w:r>
      <w:r w:rsidR="004D249B">
        <w:t>e</w:t>
      </w:r>
    </w:p>
    <w:p w:rsidR="00FA4973" w:rsidRDefault="00FA4973" w:rsidP="00FA4973"/>
    <w:p w:rsidR="00CD4D49" w:rsidRDefault="00FA4973" w:rsidP="00FA4973">
      <w:r>
        <w:rPr>
          <w:noProof/>
        </w:rPr>
        <w:drawing>
          <wp:inline distT="0" distB="0" distL="0" distR="0" wp14:anchorId="1E18D856" wp14:editId="3A302CB1">
            <wp:extent cx="3108960" cy="24923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371" t="5115" r="5873"/>
                    <a:stretch/>
                  </pic:blipFill>
                  <pic:spPr bwMode="auto">
                    <a:xfrm>
                      <a:off x="0" y="0"/>
                      <a:ext cx="3108960" cy="2492375"/>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652F46C9" wp14:editId="61BB679B">
                <wp:extent cx="3108960" cy="258445"/>
                <wp:effectExtent l="0" t="0" r="0" b="8255"/>
                <wp:docPr id="24" name="Text Box 24"/>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rsidR="005465D2" w:rsidRPr="00E80A43" w:rsidRDefault="005465D2" w:rsidP="00E64EC4">
                            <w:pPr>
                              <w:pStyle w:val="Caption"/>
                              <w:rPr>
                                <w:noProof/>
                                <w:sz w:val="20"/>
                                <w:szCs w:val="20"/>
                              </w:rPr>
                            </w:pPr>
                            <w:bookmarkStart w:id="5" w:name="_Ref480626130"/>
                            <w:r>
                              <w:t xml:space="preserve">Figure </w:t>
                            </w:r>
                            <w:fldSimple w:instr=" SEQ Figure \* ARABIC ">
                              <w:r w:rsidR="002A55A9">
                                <w:rPr>
                                  <w:noProof/>
                                </w:rPr>
                                <w:t>4</w:t>
                              </w:r>
                            </w:fldSimple>
                            <w:bookmarkEnd w:id="5"/>
                            <w:r>
                              <w:t>: Open loop step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52F46C9" id="Text Box 24" o:spid="_x0000_s1033" type="#_x0000_t202" style="width:244.8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" stroked="f">
                <v:textbox style="mso-fit-shape-to-text:t" inset="0,0,0,0">
                  <w:txbxContent>
                    <w:p w:rsidR="005465D2" w:rsidRPr="00E80A43" w:rsidRDefault="005465D2" w:rsidP="00E64EC4">
                      <w:pPr>
                        <w:pStyle w:val="Caption"/>
                        <w:rPr>
                          <w:noProof/>
                          <w:sz w:val="20"/>
                          <w:szCs w:val="20"/>
                        </w:rPr>
                      </w:pPr>
                      <w:bookmarkStart w:id="6" w:name="_Ref480626130"/>
                      <w:r>
                        <w:t xml:space="preserve">Figure </w:t>
                      </w:r>
                      <w:fldSimple w:instr=" SEQ Figure \* ARABIC ">
                        <w:r w:rsidR="002A55A9">
                          <w:rPr>
                            <w:noProof/>
                          </w:rPr>
                          <w:t>4</w:t>
                        </w:r>
                      </w:fldSimple>
                      <w:bookmarkEnd w:id="6"/>
                      <w:r>
                        <w:t>: Open loop step response.</w:t>
                      </w:r>
                    </w:p>
                  </w:txbxContent>
                </v:textbox>
                <w10:anchorlock/>
              </v:shape>
            </w:pict>
          </mc:Fallback>
        </mc:AlternateContent>
      </w:r>
    </w:p>
    <w:p w:rsidR="00CD4D49" w:rsidRDefault="00CD4D49" w:rsidP="00FA4973"/>
    <w:tbl>
      <w:tblPr>
        <w:tblW w:w="2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960"/>
      </w:tblGrid>
      <w:tr w:rsidR="00093EA1" w:rsidRPr="00093EA1" w:rsidTr="00093EA1">
        <w:trPr>
          <w:trHeight w:val="300"/>
          <w:jc w:val="center"/>
        </w:trPr>
        <w:tc>
          <w:tcPr>
            <w:tcW w:w="1820" w:type="dxa"/>
            <w:shd w:val="clear" w:color="auto" w:fill="auto"/>
            <w:noWrap/>
            <w:vAlign w:val="bottom"/>
            <w:hideMark/>
          </w:tcPr>
          <w:p w:rsidR="00093EA1" w:rsidRPr="00093EA1" w:rsidRDefault="00093EA1" w:rsidP="00093EA1">
            <w:pPr>
              <w:autoSpaceDE/>
              <w:autoSpaceDN/>
              <w:jc w:val="center"/>
              <w:rPr>
                <w:color w:val="000000"/>
                <w:szCs w:val="22"/>
              </w:rPr>
            </w:pPr>
            <w:r w:rsidRPr="00093EA1">
              <w:rPr>
                <w:color w:val="000000"/>
                <w:szCs w:val="22"/>
              </w:rPr>
              <w:t>Rise Time</w:t>
            </w:r>
          </w:p>
        </w:tc>
        <w:tc>
          <w:tcPr>
            <w:tcW w:w="960" w:type="dxa"/>
            <w:shd w:val="clear" w:color="auto" w:fill="auto"/>
            <w:noWrap/>
            <w:vAlign w:val="bottom"/>
            <w:hideMark/>
          </w:tcPr>
          <w:p w:rsidR="00093EA1" w:rsidRPr="00093EA1" w:rsidRDefault="00FA4973" w:rsidP="00093EA1">
            <w:pPr>
              <w:autoSpaceDE/>
              <w:autoSpaceDN/>
              <w:jc w:val="center"/>
              <w:rPr>
                <w:color w:val="000000"/>
                <w:szCs w:val="22"/>
              </w:rPr>
            </w:pPr>
            <w:r>
              <w:rPr>
                <w:color w:val="000000"/>
                <w:szCs w:val="22"/>
              </w:rPr>
              <w:t>.43</w:t>
            </w:r>
          </w:p>
        </w:tc>
      </w:tr>
      <w:tr w:rsidR="00093EA1" w:rsidRPr="00093EA1" w:rsidTr="00093EA1">
        <w:trPr>
          <w:trHeight w:val="300"/>
          <w:jc w:val="center"/>
        </w:trPr>
        <w:tc>
          <w:tcPr>
            <w:tcW w:w="1820" w:type="dxa"/>
            <w:shd w:val="clear" w:color="auto" w:fill="auto"/>
            <w:noWrap/>
            <w:vAlign w:val="bottom"/>
            <w:hideMark/>
          </w:tcPr>
          <w:p w:rsidR="00093EA1" w:rsidRPr="00093EA1" w:rsidRDefault="00093EA1" w:rsidP="00093EA1">
            <w:pPr>
              <w:autoSpaceDE/>
              <w:autoSpaceDN/>
              <w:jc w:val="center"/>
              <w:rPr>
                <w:color w:val="000000"/>
                <w:szCs w:val="22"/>
              </w:rPr>
            </w:pPr>
            <w:r w:rsidRPr="00093EA1">
              <w:rPr>
                <w:color w:val="000000"/>
                <w:szCs w:val="22"/>
              </w:rPr>
              <w:t>Settling Time</w:t>
            </w:r>
          </w:p>
        </w:tc>
        <w:tc>
          <w:tcPr>
            <w:tcW w:w="960" w:type="dxa"/>
            <w:shd w:val="clear" w:color="auto" w:fill="auto"/>
            <w:noWrap/>
            <w:vAlign w:val="bottom"/>
            <w:hideMark/>
          </w:tcPr>
          <w:p w:rsidR="00093EA1" w:rsidRPr="00093EA1" w:rsidRDefault="00FA4973" w:rsidP="00093EA1">
            <w:pPr>
              <w:autoSpaceDE/>
              <w:autoSpaceDN/>
              <w:jc w:val="center"/>
              <w:rPr>
                <w:color w:val="000000"/>
                <w:szCs w:val="22"/>
              </w:rPr>
            </w:pPr>
            <w:r>
              <w:rPr>
                <w:color w:val="000000"/>
                <w:szCs w:val="22"/>
              </w:rPr>
              <w:t>5.62</w:t>
            </w:r>
          </w:p>
        </w:tc>
      </w:tr>
      <w:tr w:rsidR="00093EA1" w:rsidRPr="00093EA1" w:rsidTr="00093EA1">
        <w:trPr>
          <w:trHeight w:val="300"/>
          <w:jc w:val="center"/>
        </w:trPr>
        <w:tc>
          <w:tcPr>
            <w:tcW w:w="1820" w:type="dxa"/>
            <w:shd w:val="clear" w:color="auto" w:fill="auto"/>
            <w:noWrap/>
            <w:vAlign w:val="bottom"/>
            <w:hideMark/>
          </w:tcPr>
          <w:p w:rsidR="00093EA1" w:rsidRPr="00093EA1" w:rsidRDefault="00093EA1" w:rsidP="00093EA1">
            <w:pPr>
              <w:autoSpaceDE/>
              <w:autoSpaceDN/>
              <w:jc w:val="center"/>
              <w:rPr>
                <w:color w:val="000000"/>
                <w:szCs w:val="22"/>
              </w:rPr>
            </w:pPr>
            <w:r w:rsidRPr="00093EA1">
              <w:rPr>
                <w:color w:val="000000"/>
                <w:szCs w:val="22"/>
              </w:rPr>
              <w:t>% Overshoot</w:t>
            </w:r>
          </w:p>
        </w:tc>
        <w:tc>
          <w:tcPr>
            <w:tcW w:w="960" w:type="dxa"/>
            <w:shd w:val="clear" w:color="auto" w:fill="auto"/>
            <w:noWrap/>
            <w:vAlign w:val="bottom"/>
            <w:hideMark/>
          </w:tcPr>
          <w:p w:rsidR="00093EA1" w:rsidRPr="00093EA1" w:rsidRDefault="00FA4973" w:rsidP="00093EA1">
            <w:pPr>
              <w:keepNext/>
              <w:autoSpaceDE/>
              <w:autoSpaceDN/>
              <w:jc w:val="center"/>
              <w:rPr>
                <w:color w:val="000000"/>
                <w:szCs w:val="22"/>
              </w:rPr>
            </w:pPr>
            <w:r>
              <w:rPr>
                <w:color w:val="000000"/>
                <w:szCs w:val="22"/>
              </w:rPr>
              <w:t>46.29</w:t>
            </w:r>
          </w:p>
        </w:tc>
      </w:tr>
    </w:tbl>
    <w:p w:rsidR="006E6AA1" w:rsidRDefault="00093EA1" w:rsidP="00380F57">
      <w:pPr>
        <w:pStyle w:val="Caption"/>
        <w:jc w:val="both"/>
      </w:pPr>
      <w:r>
        <w:t xml:space="preserve">Table </w:t>
      </w:r>
      <w:fldSimple w:instr=" SEQ Table \* ARABIC ">
        <w:r w:rsidR="00C73123">
          <w:rPr>
            <w:noProof/>
          </w:rPr>
          <w:t>1</w:t>
        </w:r>
      </w:fldSimple>
      <w:r>
        <w:t>: Open loop performance. The settling t</w:t>
      </w:r>
      <w:r w:rsidR="003469B7">
        <w:t>ime of 5 seconds is falls well outside acceptable parameters.</w:t>
      </w:r>
    </w:p>
    <w:p w:rsidR="006D446E" w:rsidRDefault="00146436" w:rsidP="006D446E">
      <w:r>
        <w:lastRenderedPageBreak/>
        <w:t xml:space="preserve">  </w:t>
      </w:r>
      <w:r w:rsidR="00CD4D49">
        <w:t xml:space="preserve">The open loop step response can be seen in </w:t>
      </w:r>
      <w:r w:rsidR="00CD4D49">
        <w:fldChar w:fldCharType="begin"/>
      </w:r>
      <w:r w:rsidR="00CD4D49">
        <w:instrText xml:space="preserve"> REF _Ref480626130 \h </w:instrText>
      </w:r>
      <w:r w:rsidR="00CD4D49">
        <w:fldChar w:fldCharType="separate"/>
      </w:r>
      <w:r w:rsidR="00006E84">
        <w:t xml:space="preserve">Figure </w:t>
      </w:r>
      <w:r w:rsidR="00006E84">
        <w:rPr>
          <w:noProof/>
        </w:rPr>
        <w:t>4</w:t>
      </w:r>
      <w:r w:rsidR="00CD4D49">
        <w:fldChar w:fldCharType="end"/>
      </w:r>
      <w:r w:rsidR="00CD4D49">
        <w:t>. The system, when excited, achieves a relatively fast rise time of .43 seconds. The system has a settling time of 5.6 seconds and an over 45% overshoot. The performance of the open loop system is unacceptable. The system oscillates multiple times before settling</w:t>
      </w:r>
      <w:r w:rsidR="00007FAD">
        <w:t>,</w:t>
      </w:r>
      <w:r w:rsidR="00CD4D49">
        <w:t xml:space="preserve"> and has a large steady state error of over .7.</w:t>
      </w:r>
      <w:r w:rsidR="00007FAD">
        <w:t xml:space="preserve"> These dynamics will be improved via closed loop feedback, PID, Pole Placement, and LQR control. </w:t>
      </w:r>
    </w:p>
    <w:p w:rsidR="00B903CB" w:rsidRPr="006D446E" w:rsidRDefault="00B903CB" w:rsidP="006D446E"/>
    <w:p w:rsidR="00FA4973" w:rsidRDefault="00093EA1" w:rsidP="00FA4973">
      <w:pPr>
        <w:pStyle w:val="Heading2"/>
      </w:pPr>
      <w:r>
        <w:t>Closed Loop System Performanc</w:t>
      </w:r>
      <w:r w:rsidR="00FA4973">
        <w:t>e</w:t>
      </w:r>
    </w:p>
    <w:p w:rsidR="00FA4973" w:rsidRDefault="00FA4973" w:rsidP="00FA4973"/>
    <w:p w:rsidR="00093EA1" w:rsidRPr="00093EA1" w:rsidRDefault="00FA4973" w:rsidP="00FA4973">
      <w:r>
        <w:rPr>
          <w:noProof/>
        </w:rPr>
        <w:drawing>
          <wp:inline distT="0" distB="0" distL="0" distR="0" wp14:anchorId="6D82964C" wp14:editId="45CCDE84">
            <wp:extent cx="2758440" cy="22161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363" t="5107" r="6037"/>
                    <a:stretch/>
                  </pic:blipFill>
                  <pic:spPr bwMode="auto">
                    <a:xfrm>
                      <a:off x="0" y="0"/>
                      <a:ext cx="2758440" cy="2216150"/>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5F813FFF" wp14:editId="7C8115DD">
                <wp:extent cx="3108960" cy="258445"/>
                <wp:effectExtent l="0" t="0" r="0" b="8255"/>
                <wp:docPr id="26" name="Text Box 26"/>
                <wp:cNvGraphicFramePr/>
                <a:graphic xmlns:a="http://schemas.openxmlformats.org/drawingml/2006/main">
                  <a:graphicData uri="http://schemas.microsoft.com/office/word/2010/wordprocessingShape">
                    <wps:wsp>
                      <wps:cNvSpPr txBox="1"/>
                      <wps:spPr>
                        <a:xfrm>
                          <a:off x="0" y="0"/>
                          <a:ext cx="3108960" cy="258445"/>
                        </a:xfrm>
                        <a:prstGeom prst="rect">
                          <a:avLst/>
                        </a:prstGeom>
                        <a:solidFill>
                          <a:prstClr val="white"/>
                        </a:solidFill>
                        <a:ln>
                          <a:noFill/>
                        </a:ln>
                      </wps:spPr>
                      <wps:txbx>
                        <w:txbxContent>
                          <w:p w:rsidR="005465D2" w:rsidRPr="009D399C" w:rsidRDefault="005465D2" w:rsidP="00E64EC4">
                            <w:pPr>
                              <w:pStyle w:val="Caption"/>
                              <w:rPr>
                                <w:noProof/>
                                <w:sz w:val="20"/>
                                <w:szCs w:val="20"/>
                              </w:rPr>
                            </w:pPr>
                            <w:bookmarkStart w:id="7" w:name="_Ref480636210"/>
                            <w:r>
                              <w:t xml:space="preserve">Figure </w:t>
                            </w:r>
                            <w:fldSimple w:instr=" SEQ Figure \* ARABIC ">
                              <w:r w:rsidR="002A55A9">
                                <w:rPr>
                                  <w:noProof/>
                                </w:rPr>
                                <w:t>5</w:t>
                              </w:r>
                            </w:fldSimple>
                            <w:bookmarkEnd w:id="7"/>
                            <w:r>
                              <w:t>: Closed loop step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F813FFF" id="Text Box 26" o:spid="_x0000_s1034" type="#_x0000_t202" style="width:244.8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UtpMgIAAGkEAAAOAAAAZHJzL2Uyb0RvYy54bWysVMGO2jAQvVfqP1i+lwBlEY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" stroked="f">
                <v:textbox style="mso-fit-shape-to-text:t" inset="0,0,0,0">
                  <w:txbxContent>
                    <w:p w:rsidR="005465D2" w:rsidRPr="009D399C" w:rsidRDefault="005465D2" w:rsidP="00E64EC4">
                      <w:pPr>
                        <w:pStyle w:val="Caption"/>
                        <w:rPr>
                          <w:noProof/>
                          <w:sz w:val="20"/>
                          <w:szCs w:val="20"/>
                        </w:rPr>
                      </w:pPr>
                      <w:bookmarkStart w:id="8" w:name="_Ref480636210"/>
                      <w:r>
                        <w:t xml:space="preserve">Figure </w:t>
                      </w:r>
                      <w:fldSimple w:instr=" SEQ Figure \* ARABIC ">
                        <w:r w:rsidR="002A55A9">
                          <w:rPr>
                            <w:noProof/>
                          </w:rPr>
                          <w:t>5</w:t>
                        </w:r>
                      </w:fldSimple>
                      <w:bookmarkEnd w:id="8"/>
                      <w:r>
                        <w:t>: Closed loop step response.</w:t>
                      </w:r>
                    </w:p>
                  </w:txbxContent>
                </v:textbox>
                <w10:anchorlock/>
              </v:shape>
            </w:pict>
          </mc:Fallback>
        </mc:AlternateContent>
      </w:r>
    </w:p>
    <w:tbl>
      <w:tblPr>
        <w:tblW w:w="2780" w:type="dxa"/>
        <w:jc w:val="center"/>
        <w:tblLook w:val="04A0" w:firstRow="1" w:lastRow="0" w:firstColumn="1" w:lastColumn="0" w:noHBand="0" w:noVBand="1"/>
      </w:tblPr>
      <w:tblGrid>
        <w:gridCol w:w="1820"/>
        <w:gridCol w:w="960"/>
      </w:tblGrid>
      <w:tr w:rsidR="00093EA1" w:rsidRPr="00093EA1" w:rsidTr="00093EA1">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93EA1" w:rsidRPr="00093EA1" w:rsidRDefault="00FA4973" w:rsidP="00093EA1">
            <w:pPr>
              <w:autoSpaceDE/>
              <w:autoSpaceDN/>
              <w:jc w:val="center"/>
              <w:rPr>
                <w:color w:val="000000"/>
              </w:rPr>
            </w:pPr>
            <w:r>
              <w:rPr>
                <w:color w:val="000000"/>
              </w:rPr>
              <w:t>0.37</w:t>
            </w:r>
          </w:p>
        </w:tc>
      </w:tr>
      <w:tr w:rsidR="00093EA1" w:rsidRPr="00093EA1" w:rsidTr="00093EA1">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093EA1" w:rsidRPr="00093EA1" w:rsidRDefault="00FA4973" w:rsidP="00093EA1">
            <w:pPr>
              <w:autoSpaceDE/>
              <w:autoSpaceDN/>
              <w:jc w:val="center"/>
              <w:rPr>
                <w:color w:val="000000"/>
              </w:rPr>
            </w:pPr>
            <w:r>
              <w:rPr>
                <w:color w:val="000000"/>
              </w:rPr>
              <w:t>5.12</w:t>
            </w:r>
          </w:p>
        </w:tc>
      </w:tr>
      <w:tr w:rsidR="00093EA1" w:rsidRPr="00093EA1" w:rsidTr="00093EA1">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093EA1" w:rsidRPr="00093EA1" w:rsidRDefault="00FA4973" w:rsidP="00093EA1">
            <w:pPr>
              <w:keepNext/>
              <w:autoSpaceDE/>
              <w:autoSpaceDN/>
              <w:jc w:val="center"/>
              <w:rPr>
                <w:color w:val="000000"/>
              </w:rPr>
            </w:pPr>
            <w:r>
              <w:rPr>
                <w:color w:val="000000"/>
              </w:rPr>
              <w:t>50.83</w:t>
            </w:r>
          </w:p>
        </w:tc>
      </w:tr>
    </w:tbl>
    <w:p w:rsidR="00881673" w:rsidRPr="00E64EC4" w:rsidRDefault="00093EA1" w:rsidP="00380F57">
      <w:pPr>
        <w:pStyle w:val="Caption"/>
        <w:jc w:val="both"/>
      </w:pPr>
      <w:bookmarkStart w:id="9" w:name="_Ref480636220"/>
      <w:r w:rsidRPr="00E64EC4">
        <w:t xml:space="preserve">Table </w:t>
      </w:r>
      <w:fldSimple w:instr=" SEQ Table \* ARABIC ">
        <w:r w:rsidR="00C73123">
          <w:rPr>
            <w:noProof/>
          </w:rPr>
          <w:t>2</w:t>
        </w:r>
      </w:fldSimple>
      <w:bookmarkEnd w:id="9"/>
      <w:r w:rsidRPr="00E64EC4">
        <w:t xml:space="preserve">: Closed loop system performance. </w:t>
      </w:r>
      <w:r w:rsidR="00007FAD" w:rsidRPr="00E64EC4">
        <w:t>While the rise and settling times have been slightly cut, the overshoot has actually increased.</w:t>
      </w:r>
    </w:p>
    <w:p w:rsidR="006D446E" w:rsidRPr="006D446E" w:rsidRDefault="00146436" w:rsidP="006D446E">
      <w:r>
        <w:t xml:space="preserve">  </w:t>
      </w:r>
      <w:r w:rsidR="003469B7">
        <w:fldChar w:fldCharType="begin"/>
      </w:r>
      <w:r w:rsidR="003469B7">
        <w:instrText xml:space="preserve"> REF _Ref480636210 \h </w:instrText>
      </w:r>
      <w:r w:rsidR="003469B7">
        <w:fldChar w:fldCharType="separate"/>
      </w:r>
      <w:r w:rsidR="00006E84">
        <w:t xml:space="preserve">Figure </w:t>
      </w:r>
      <w:r w:rsidR="00006E84">
        <w:rPr>
          <w:noProof/>
        </w:rPr>
        <w:t>5</w:t>
      </w:r>
      <w:r w:rsidR="003469B7">
        <w:fldChar w:fldCharType="end"/>
      </w:r>
      <w:r w:rsidR="003469B7">
        <w:t xml:space="preserve"> and </w:t>
      </w:r>
      <w:r w:rsidR="003469B7">
        <w:fldChar w:fldCharType="begin"/>
      </w:r>
      <w:r w:rsidR="003469B7">
        <w:instrText xml:space="preserve"> REF _Ref480636220 \h </w:instrText>
      </w:r>
      <w:r w:rsidR="003469B7">
        <w:fldChar w:fldCharType="separate"/>
      </w:r>
      <w:r w:rsidR="00006E84" w:rsidRPr="00E64EC4">
        <w:t xml:space="preserve">Table </w:t>
      </w:r>
      <w:r w:rsidR="00006E84">
        <w:rPr>
          <w:noProof/>
        </w:rPr>
        <w:t>2</w:t>
      </w:r>
      <w:r w:rsidR="003469B7">
        <w:fldChar w:fldCharType="end"/>
      </w:r>
      <w:r w:rsidR="003469B7">
        <w:t xml:space="preserve"> show the step response and performance of the closed loop system. While the system performance has improved in some areas, percent overshoot has actually increased. This highlights the need for more advanced methods of controls, simple negative feedback does not properly control this system.</w:t>
      </w:r>
    </w:p>
    <w:p w:rsidR="00881673" w:rsidRDefault="00CB0002" w:rsidP="007613B6">
      <w:pPr>
        <w:pStyle w:val="Heading1"/>
      </w:pPr>
      <w:bookmarkStart w:id="10" w:name="_Ref481489273"/>
      <w:r>
        <w:t>PI</w:t>
      </w:r>
      <w:r w:rsidR="00093EA1">
        <w:t xml:space="preserve"> Control</w:t>
      </w:r>
      <w:bookmarkEnd w:id="10"/>
    </w:p>
    <w:p w:rsidR="00881673" w:rsidRDefault="00881673" w:rsidP="007613B6">
      <w:pPr>
        <w:pStyle w:val="Heading2"/>
      </w:pPr>
      <w:r>
        <w:t>Design Specifications</w:t>
      </w:r>
    </w:p>
    <w:p w:rsidR="002F65CD" w:rsidRDefault="00A8028C" w:rsidP="002F65CD">
      <w:r>
        <w:t xml:space="preserve">  Desired specifications for the system are as follows, rise time and settling time should be under 1 second and percent overshoot should be less than 10%. </w:t>
      </w:r>
      <w:r w:rsidR="002F65CD">
        <w:t>Three methods were used to tune the PID controller. Method one</w:t>
      </w:r>
      <w:r w:rsidR="001648DE">
        <w:t xml:space="preserve"> involved manually tuning the system and checking response, method two used a series of loops in Matlab to iterate Kp, Ki, and Kd values from .1 to 20 in steps o f.1, and method 3 involved building the system in Simscape, and using the built in Matlab PID tuner to find values of Kp, Ki, and Kd. </w:t>
      </w:r>
      <w:r w:rsidR="002F65CD">
        <w:t xml:space="preserve"> </w:t>
      </w:r>
    </w:p>
    <w:p w:rsidR="006D1427" w:rsidRDefault="006D1427" w:rsidP="002F65CD"/>
    <w:p w:rsidR="001648DE" w:rsidRDefault="001648DE" w:rsidP="00DF4B44">
      <w:pPr>
        <w:pStyle w:val="Heading2"/>
      </w:pPr>
      <w:r>
        <w:t>Hand Tuning</w:t>
      </w:r>
    </w:p>
    <w:p w:rsidR="001648DE" w:rsidRDefault="00DF4B44" w:rsidP="001648DE">
      <w:r>
        <w:t xml:space="preserve">   </w:t>
      </w:r>
      <w:r w:rsidR="001648DE">
        <w:t>Hand tuning produced poor results. Looking to the root locus of the open loop system (</w:t>
      </w:r>
      <w:r w:rsidR="001648DE">
        <w:fldChar w:fldCharType="begin"/>
      </w:r>
      <w:r w:rsidR="001648DE">
        <w:instrText xml:space="preserve"> REF _Ref480626031 \h </w:instrText>
      </w:r>
      <w:r w:rsidR="001648DE">
        <w:fldChar w:fldCharType="separate"/>
      </w:r>
      <w:r w:rsidR="00006E84">
        <w:t xml:space="preserve">Figure </w:t>
      </w:r>
      <w:r w:rsidR="00006E84">
        <w:rPr>
          <w:noProof/>
        </w:rPr>
        <w:t>3</w:t>
      </w:r>
      <w:r w:rsidR="001648DE">
        <w:fldChar w:fldCharType="end"/>
      </w:r>
      <w:r w:rsidR="001648DE">
        <w:t>), the only line to start searching for values of ideal poles starts at a 46% overshoot. This leaves little to no room for tuning by hand. Without being able to search along the root locus lines for ideal system performance, a second method of findi</w:t>
      </w:r>
      <w:r w:rsidR="00380F57">
        <w:t xml:space="preserve">ng ideal values was implemented. </w:t>
      </w:r>
    </w:p>
    <w:p w:rsidR="00881673" w:rsidRDefault="001648DE" w:rsidP="00DF4B44">
      <w:pPr>
        <w:pStyle w:val="Heading2"/>
      </w:pPr>
      <w:r>
        <w:t>Matlab PID Tuner</w:t>
      </w:r>
    </w:p>
    <w:p w:rsidR="00D203D8" w:rsidRPr="00D203D8" w:rsidRDefault="00DF4B44" w:rsidP="00D203D8">
      <w:r>
        <w:t xml:space="preserve">   </w:t>
      </w:r>
      <w:r w:rsidR="00D203D8">
        <w:t xml:space="preserve">The built in Matlab PID tuner was implemented after constructing </w:t>
      </w:r>
      <w:r>
        <w:t>a full model of the</w:t>
      </w:r>
      <w:r w:rsidR="00D203D8">
        <w:t xml:space="preserve"> VSA in </w:t>
      </w:r>
      <w:proofErr w:type="spellStart"/>
      <w:r w:rsidR="00D203D8">
        <w:t>Simscape</w:t>
      </w:r>
      <w:proofErr w:type="spellEnd"/>
      <w:r w:rsidR="00D203D8">
        <w:t xml:space="preserve"> (</w:t>
      </w:r>
      <w:r w:rsidR="00D203D8">
        <w:fldChar w:fldCharType="begin"/>
      </w:r>
      <w:r w:rsidR="00D203D8">
        <w:instrText xml:space="preserve"> REF _Ref480639884 \h </w:instrText>
      </w:r>
      <w:r w:rsidR="00D203D8">
        <w:fldChar w:fldCharType="separate"/>
      </w:r>
      <w:r w:rsidR="00006E84">
        <w:t xml:space="preserve">Figure </w:t>
      </w:r>
      <w:r w:rsidR="00006E84">
        <w:rPr>
          <w:noProof/>
        </w:rPr>
        <w:t>16</w:t>
      </w:r>
      <w:r w:rsidR="00D203D8">
        <w:fldChar w:fldCharType="end"/>
      </w:r>
      <w:r w:rsidR="00D203D8">
        <w:t xml:space="preserve">).  A step </w:t>
      </w:r>
      <w:r w:rsidR="00487922">
        <w:t xml:space="preserve">signal </w:t>
      </w:r>
      <w:r w:rsidR="00D203D8">
        <w:t>was input to the system</w:t>
      </w:r>
      <w:r>
        <w:t>,</w:t>
      </w:r>
      <w:r w:rsidR="00D203D8">
        <w:t xml:space="preserve"> and the system response was measured and mapped through Matlab. </w:t>
      </w:r>
    </w:p>
    <w:p w:rsidR="00D203D8" w:rsidRPr="00D203D8" w:rsidRDefault="00D203D8" w:rsidP="00D203D8"/>
    <w:tbl>
      <w:tblPr>
        <w:tblW w:w="2780" w:type="dxa"/>
        <w:jc w:val="center"/>
        <w:tblLook w:val="04A0" w:firstRow="1" w:lastRow="0" w:firstColumn="1" w:lastColumn="0" w:noHBand="0" w:noVBand="1"/>
      </w:tblPr>
      <w:tblGrid>
        <w:gridCol w:w="1820"/>
        <w:gridCol w:w="960"/>
      </w:tblGrid>
      <w:tr w:rsidR="00093EA1" w:rsidRPr="00093EA1" w:rsidTr="00093EA1">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93EA1" w:rsidRPr="00093EA1" w:rsidRDefault="00662550" w:rsidP="00093EA1">
            <w:pPr>
              <w:autoSpaceDE/>
              <w:autoSpaceDN/>
              <w:jc w:val="center"/>
              <w:rPr>
                <w:color w:val="000000"/>
              </w:rPr>
            </w:pPr>
            <w:r>
              <w:rPr>
                <w:color w:val="000000"/>
              </w:rPr>
              <w:t>0.61</w:t>
            </w:r>
          </w:p>
        </w:tc>
      </w:tr>
      <w:tr w:rsidR="00093EA1" w:rsidRPr="00093EA1" w:rsidTr="00093EA1">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0.92</w:t>
            </w:r>
          </w:p>
        </w:tc>
      </w:tr>
      <w:tr w:rsidR="00093EA1" w:rsidRPr="00093EA1" w:rsidTr="00093EA1">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093EA1" w:rsidRPr="00093EA1" w:rsidRDefault="00093EA1" w:rsidP="00093EA1">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093EA1" w:rsidRPr="00093EA1" w:rsidRDefault="00093EA1" w:rsidP="00093EA1">
            <w:pPr>
              <w:keepNext/>
              <w:autoSpaceDE/>
              <w:autoSpaceDN/>
              <w:jc w:val="center"/>
              <w:rPr>
                <w:color w:val="000000"/>
              </w:rPr>
            </w:pPr>
            <w:r w:rsidRPr="00093EA1">
              <w:rPr>
                <w:color w:val="000000"/>
              </w:rPr>
              <w:t>1.84</w:t>
            </w:r>
          </w:p>
        </w:tc>
      </w:tr>
    </w:tbl>
    <w:p w:rsidR="00881673" w:rsidRDefault="00093EA1" w:rsidP="00380F57">
      <w:pPr>
        <w:pStyle w:val="Caption"/>
        <w:jc w:val="both"/>
      </w:pPr>
      <w:bookmarkStart w:id="11" w:name="_Ref480641667"/>
      <w:r>
        <w:t xml:space="preserve">Table </w:t>
      </w:r>
      <w:fldSimple w:instr=" SEQ Table \* ARABIC ">
        <w:r w:rsidR="00C73123">
          <w:rPr>
            <w:noProof/>
          </w:rPr>
          <w:t>3</w:t>
        </w:r>
      </w:fldSimple>
      <w:bookmarkEnd w:id="11"/>
      <w:r>
        <w:t>: Adding a tuned PID controller has cut the settling time down below 1 second and the percent</w:t>
      </w:r>
      <w:r w:rsidR="006D446E">
        <w:t xml:space="preserve"> overshoot has dropped to below 2 percent. Well within acceptable design parameters.</w:t>
      </w:r>
    </w:p>
    <w:p w:rsidR="00CB0002" w:rsidRDefault="00CB0002" w:rsidP="004D249B">
      <w:pPr>
        <w:keepNext/>
        <w:jc w:val="center"/>
      </w:pPr>
      <w:r>
        <w:rPr>
          <w:noProof/>
        </w:rPr>
        <w:drawing>
          <wp:inline distT="0" distB="0" distL="0" distR="0" wp14:anchorId="06F9BD55" wp14:editId="35E12592">
            <wp:extent cx="3108960" cy="25353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36" t="2388" r="6391"/>
                    <a:stretch/>
                  </pic:blipFill>
                  <pic:spPr bwMode="auto">
                    <a:xfrm>
                      <a:off x="0" y="0"/>
                      <a:ext cx="3108960" cy="2535333"/>
                    </a:xfrm>
                    <a:prstGeom prst="rect">
                      <a:avLst/>
                    </a:prstGeom>
                    <a:ln>
                      <a:noFill/>
                    </a:ln>
                    <a:extLst>
                      <a:ext uri="{53640926-AAD7-44D8-BBD7-CCE9431645EC}">
                        <a14:shadowObscured xmlns:a14="http://schemas.microsoft.com/office/drawing/2010/main"/>
                      </a:ext>
                    </a:extLst>
                  </pic:spPr>
                </pic:pic>
              </a:graphicData>
            </a:graphic>
          </wp:inline>
        </w:drawing>
      </w:r>
    </w:p>
    <w:p w:rsidR="00CB0002" w:rsidRDefault="00CB0002" w:rsidP="00E64EC4">
      <w:pPr>
        <w:pStyle w:val="Caption"/>
      </w:pPr>
      <w:bookmarkStart w:id="12" w:name="_Ref480641661"/>
      <w:r>
        <w:t xml:space="preserve">Figure </w:t>
      </w:r>
      <w:fldSimple w:instr=" SEQ Figure \* ARABIC ">
        <w:r w:rsidR="002A55A9">
          <w:rPr>
            <w:noProof/>
          </w:rPr>
          <w:t>6</w:t>
        </w:r>
      </w:fldSimple>
      <w:bookmarkEnd w:id="12"/>
      <w:r>
        <w:t>: PID tuned closed loop step response.</w:t>
      </w:r>
    </w:p>
    <w:tbl>
      <w:tblPr>
        <w:tblW w:w="1620" w:type="dxa"/>
        <w:jc w:val="center"/>
        <w:tblLook w:val="04A0" w:firstRow="1" w:lastRow="0" w:firstColumn="1" w:lastColumn="0" w:noHBand="0" w:noVBand="1"/>
      </w:tblPr>
      <w:tblGrid>
        <w:gridCol w:w="660"/>
        <w:gridCol w:w="960"/>
      </w:tblGrid>
      <w:tr w:rsidR="00CB0002" w:rsidRPr="00CB0002" w:rsidTr="00CB0002">
        <w:trPr>
          <w:trHeight w:val="255"/>
          <w:jc w:val="center"/>
        </w:trPr>
        <w:tc>
          <w:tcPr>
            <w:tcW w:w="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B0002" w:rsidRPr="00CB0002" w:rsidRDefault="00CB0002" w:rsidP="00CB0002">
            <w:pPr>
              <w:autoSpaceDE/>
              <w:autoSpaceDN/>
              <w:jc w:val="center"/>
              <w:rPr>
                <w:color w:val="000000"/>
              </w:rPr>
            </w:pPr>
            <w:r w:rsidRPr="00CB0002">
              <w:rPr>
                <w:color w:val="000000"/>
              </w:rPr>
              <w:t>P</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B0002" w:rsidRPr="00CB0002" w:rsidRDefault="00CB0002" w:rsidP="00CB0002">
            <w:pPr>
              <w:autoSpaceDE/>
              <w:autoSpaceDN/>
              <w:jc w:val="center"/>
              <w:rPr>
                <w:color w:val="000000"/>
              </w:rPr>
            </w:pPr>
            <w:r w:rsidRPr="00CB0002">
              <w:rPr>
                <w:color w:val="000000"/>
              </w:rPr>
              <w:t>9.4</w:t>
            </w:r>
          </w:p>
        </w:tc>
      </w:tr>
      <w:tr w:rsidR="00CB0002" w:rsidRPr="00CB0002" w:rsidTr="00CB0002">
        <w:trPr>
          <w:trHeight w:val="255"/>
          <w:jc w:val="center"/>
        </w:trPr>
        <w:tc>
          <w:tcPr>
            <w:tcW w:w="660" w:type="dxa"/>
            <w:tcBorders>
              <w:top w:val="nil"/>
              <w:left w:val="single" w:sz="4" w:space="0" w:color="auto"/>
              <w:bottom w:val="single" w:sz="4" w:space="0" w:color="auto"/>
              <w:right w:val="single" w:sz="4" w:space="0" w:color="auto"/>
            </w:tcBorders>
            <w:shd w:val="clear" w:color="auto" w:fill="auto"/>
            <w:noWrap/>
            <w:vAlign w:val="bottom"/>
            <w:hideMark/>
          </w:tcPr>
          <w:p w:rsidR="00CB0002" w:rsidRPr="00CB0002" w:rsidRDefault="00CB0002" w:rsidP="00CB0002">
            <w:pPr>
              <w:autoSpaceDE/>
              <w:autoSpaceDN/>
              <w:jc w:val="center"/>
              <w:rPr>
                <w:color w:val="000000"/>
              </w:rPr>
            </w:pPr>
            <w:r w:rsidRPr="00CB0002">
              <w:rPr>
                <w:color w:val="000000"/>
              </w:rPr>
              <w:t>I</w:t>
            </w:r>
          </w:p>
        </w:tc>
        <w:tc>
          <w:tcPr>
            <w:tcW w:w="960" w:type="dxa"/>
            <w:tcBorders>
              <w:top w:val="nil"/>
              <w:left w:val="nil"/>
              <w:bottom w:val="single" w:sz="4" w:space="0" w:color="auto"/>
              <w:right w:val="single" w:sz="4" w:space="0" w:color="auto"/>
            </w:tcBorders>
            <w:shd w:val="clear" w:color="auto" w:fill="auto"/>
            <w:noWrap/>
            <w:vAlign w:val="bottom"/>
            <w:hideMark/>
          </w:tcPr>
          <w:p w:rsidR="00CB0002" w:rsidRPr="00CB0002" w:rsidRDefault="00CB0002" w:rsidP="00CB0002">
            <w:pPr>
              <w:keepNext/>
              <w:autoSpaceDE/>
              <w:autoSpaceDN/>
              <w:jc w:val="center"/>
              <w:rPr>
                <w:color w:val="000000"/>
              </w:rPr>
            </w:pPr>
            <w:r w:rsidRPr="00CB0002">
              <w:rPr>
                <w:color w:val="000000"/>
              </w:rPr>
              <w:t>27</w:t>
            </w:r>
          </w:p>
        </w:tc>
      </w:tr>
    </w:tbl>
    <w:p w:rsidR="00CB0002" w:rsidRDefault="00CB0002" w:rsidP="00E64EC4">
      <w:pPr>
        <w:pStyle w:val="Caption"/>
      </w:pPr>
      <w:r>
        <w:t xml:space="preserve">Figure </w:t>
      </w:r>
      <w:fldSimple w:instr=" SEQ Figure \* ARABIC ">
        <w:r w:rsidR="002A55A9">
          <w:rPr>
            <w:noProof/>
          </w:rPr>
          <w:t>7</w:t>
        </w:r>
      </w:fldSimple>
      <w:r>
        <w:t>: Tuned PI Values</w:t>
      </w:r>
    </w:p>
    <w:p w:rsidR="00741201" w:rsidRDefault="00741201" w:rsidP="00741201">
      <w:r>
        <w:fldChar w:fldCharType="begin"/>
      </w:r>
      <w:r>
        <w:instrText xml:space="preserve"> REF _Ref480641661 \h </w:instrText>
      </w:r>
      <w:r>
        <w:fldChar w:fldCharType="separate"/>
      </w:r>
      <w:r w:rsidR="00006E84">
        <w:t xml:space="preserve">Figure </w:t>
      </w:r>
      <w:r w:rsidR="00006E84">
        <w:rPr>
          <w:noProof/>
        </w:rPr>
        <w:t>6</w:t>
      </w:r>
      <w:r>
        <w:fldChar w:fldCharType="end"/>
      </w:r>
      <w:r>
        <w:t xml:space="preserve"> and </w:t>
      </w:r>
      <w:r>
        <w:fldChar w:fldCharType="begin"/>
      </w:r>
      <w:r>
        <w:instrText xml:space="preserve"> REF _Ref480641667 \h </w:instrText>
      </w:r>
      <w:r>
        <w:fldChar w:fldCharType="separate"/>
      </w:r>
      <w:r w:rsidR="00006E84">
        <w:t xml:space="preserve">Table </w:t>
      </w:r>
      <w:r w:rsidR="00006E84">
        <w:rPr>
          <w:noProof/>
        </w:rPr>
        <w:t>3</w:t>
      </w:r>
      <w:r>
        <w:fldChar w:fldCharType="end"/>
      </w:r>
      <w:r>
        <w:t xml:space="preserve"> show the PID tuned step response and performance values of the system. The system now falls well within acceptable parameters, rise and settling time are below 1 second and percent overshoot has dropped to below 2%. This shows that even under a heavy inertial load with a low overall stiffness and no additional damping the VSA can achieve impressive system performance using only a PI tuner.</w:t>
      </w:r>
    </w:p>
    <w:p w:rsidR="006D1427" w:rsidRPr="00DF4B44" w:rsidRDefault="006D1427" w:rsidP="00741201"/>
    <w:p w:rsidR="00881673" w:rsidRDefault="00563B32" w:rsidP="00741201">
      <w:r>
        <w:rPr>
          <w:noProof/>
        </w:rPr>
        <w:lastRenderedPageBreak/>
        <mc:AlternateContent>
          <mc:Choice Requires="wpg">
            <w:drawing>
              <wp:anchor distT="0" distB="0" distL="114300" distR="114300" simplePos="0" relativeHeight="251670528" behindDoc="0" locked="0" layoutInCell="1" allowOverlap="1">
                <wp:simplePos x="0" y="0"/>
                <wp:positionH relativeFrom="column">
                  <wp:posOffset>3290570</wp:posOffset>
                </wp:positionH>
                <wp:positionV relativeFrom="page">
                  <wp:posOffset>500364</wp:posOffset>
                </wp:positionV>
                <wp:extent cx="3108960" cy="2854960"/>
                <wp:effectExtent l="0" t="0" r="0" b="2540"/>
                <wp:wrapTopAndBottom/>
                <wp:docPr id="192" name="Group 192"/>
                <wp:cNvGraphicFramePr/>
                <a:graphic xmlns:a="http://schemas.openxmlformats.org/drawingml/2006/main">
                  <a:graphicData uri="http://schemas.microsoft.com/office/word/2010/wordprocessingGroup">
                    <wpg:wgp>
                      <wpg:cNvGrpSpPr/>
                      <wpg:grpSpPr>
                        <a:xfrm>
                          <a:off x="0" y="0"/>
                          <a:ext cx="3108960" cy="2854960"/>
                          <a:chOff x="0" y="0"/>
                          <a:chExt cx="3108960" cy="2855212"/>
                        </a:xfrm>
                      </wpg:grpSpPr>
                      <pic:pic xmlns:pic="http://schemas.openxmlformats.org/drawingml/2006/picture">
                        <pic:nvPicPr>
                          <pic:cNvPr id="14" name="Picture 14"/>
                          <pic:cNvPicPr>
                            <a:picLocks noChangeAspect="1"/>
                          </pic:cNvPicPr>
                        </pic:nvPicPr>
                        <pic:blipFill rotWithShape="1">
                          <a:blip r:embed="rId16">
                            <a:extLst>
                              <a:ext uri="{28A0092B-C50C-407E-A947-70E740481C1C}">
                                <a14:useLocalDpi xmlns:a14="http://schemas.microsoft.com/office/drawing/2010/main" val="0"/>
                              </a:ext>
                            </a:extLst>
                          </a:blip>
                          <a:srcRect l="6138" t="4775" r="7672"/>
                          <a:stretch/>
                        </pic:blipFill>
                        <pic:spPr bwMode="auto">
                          <a:xfrm>
                            <a:off x="0" y="0"/>
                            <a:ext cx="3108960" cy="2575560"/>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2631057"/>
                            <a:ext cx="3108960" cy="224155"/>
                          </a:xfrm>
                          <a:prstGeom prst="rect">
                            <a:avLst/>
                          </a:prstGeom>
                          <a:solidFill>
                            <a:prstClr val="white"/>
                          </a:solidFill>
                          <a:ln>
                            <a:noFill/>
                          </a:ln>
                        </wps:spPr>
                        <wps:txbx>
                          <w:txbxContent>
                            <w:p w:rsidR="00563B32" w:rsidRPr="006E0632" w:rsidRDefault="00563B32" w:rsidP="00563B32">
                              <w:pPr>
                                <w:pStyle w:val="Caption"/>
                                <w:rPr>
                                  <w:noProof/>
                                  <w:sz w:val="20"/>
                                  <w:szCs w:val="20"/>
                                </w:rPr>
                              </w:pPr>
                              <w:r>
                                <w:t xml:space="preserve">Figure </w:t>
                              </w:r>
                              <w:fldSimple w:instr=" SEQ Figure \* ARABIC ">
                                <w:r w:rsidR="002A55A9">
                                  <w:rPr>
                                    <w:noProof/>
                                  </w:rPr>
                                  <w:t>8</w:t>
                                </w:r>
                              </w:fldSimple>
                              <w:r>
                                <w:t xml:space="preserve">: </w:t>
                              </w:r>
                              <w:r w:rsidRPr="00160D8F">
                                <w:t>Step response of pole placement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2" o:spid="_x0000_s1035" style="position:absolute;left:0;text-align:left;margin-left:259.1pt;margin-top:39.4pt;width:244.8pt;height:224.8pt;z-index:251670528;mso-position-horizontal-relative:text;mso-position-vertical-relative:page" coordsize="31089,285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">
                <v:shape id="Picture 14" o:spid="_x0000_s1036" type="#_x0000_t75" style="position:absolute;width:31089;height:25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">
                  <v:imagedata r:id="rId17" o:title="" croptop="3129f" cropleft="4023f" cropright="5028f"/>
                  <v:path arrowok="t"/>
                </v:shape>
                <v:shape id="Text Box 31" o:spid="_x0000_s1037" type="#_x0000_t202" style="position:absolute;top:26310;width:31089;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563B32" w:rsidRPr="006E0632" w:rsidRDefault="00563B32" w:rsidP="00563B32">
                        <w:pPr>
                          <w:pStyle w:val="Caption"/>
                          <w:rPr>
                            <w:noProof/>
                            <w:sz w:val="20"/>
                            <w:szCs w:val="20"/>
                          </w:rPr>
                        </w:pPr>
                        <w:r>
                          <w:t xml:space="preserve">Figure </w:t>
                        </w:r>
                        <w:fldSimple w:instr=" SEQ Figure \* ARABIC ">
                          <w:r w:rsidR="002A55A9">
                            <w:rPr>
                              <w:noProof/>
                            </w:rPr>
                            <w:t>8</w:t>
                          </w:r>
                        </w:fldSimple>
                        <w:r>
                          <w:t xml:space="preserve">: </w:t>
                        </w:r>
                        <w:r w:rsidRPr="00160D8F">
                          <w:t>Step response of pole placement controller</w:t>
                        </w:r>
                      </w:p>
                    </w:txbxContent>
                  </v:textbox>
                </v:shape>
                <w10:wrap type="topAndBottom" anchory="page"/>
              </v:group>
            </w:pict>
          </mc:Fallback>
        </mc:AlternateContent>
      </w:r>
      <w:r w:rsidR="00741201">
        <w:rPr>
          <w:noProof/>
        </w:rPr>
        <mc:AlternateContent>
          <mc:Choice Requires="wpg">
            <w:drawing>
              <wp:anchor distT="0" distB="0" distL="114300" distR="114300" simplePos="0" relativeHeight="251666432" behindDoc="0" locked="0" layoutInCell="1" allowOverlap="0">
                <wp:simplePos x="0" y="0"/>
                <wp:positionH relativeFrom="column">
                  <wp:posOffset>11658</wp:posOffset>
                </wp:positionH>
                <wp:positionV relativeFrom="page">
                  <wp:posOffset>425702</wp:posOffset>
                </wp:positionV>
                <wp:extent cx="3108960" cy="2624328"/>
                <wp:effectExtent l="0" t="0" r="0" b="5080"/>
                <wp:wrapTopAndBottom/>
                <wp:docPr id="29" name="Group 29"/>
                <wp:cNvGraphicFramePr/>
                <a:graphic xmlns:a="http://schemas.openxmlformats.org/drawingml/2006/main">
                  <a:graphicData uri="http://schemas.microsoft.com/office/word/2010/wordprocessingGroup">
                    <wpg:wgp>
                      <wpg:cNvGrpSpPr/>
                      <wpg:grpSpPr>
                        <a:xfrm>
                          <a:off x="0" y="0"/>
                          <a:ext cx="3108960" cy="2624328"/>
                          <a:chOff x="0" y="0"/>
                          <a:chExt cx="3108960" cy="2627007"/>
                        </a:xfrm>
                      </wpg:grpSpPr>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08960" cy="2331720"/>
                          </a:xfrm>
                          <a:prstGeom prst="rect">
                            <a:avLst/>
                          </a:prstGeom>
                        </pic:spPr>
                      </pic:pic>
                      <wps:wsp>
                        <wps:cNvPr id="28" name="Text Box 28"/>
                        <wps:cNvSpPr txBox="1"/>
                        <wps:spPr>
                          <a:xfrm>
                            <a:off x="0" y="2389517"/>
                            <a:ext cx="3108960" cy="237490"/>
                          </a:xfrm>
                          <a:prstGeom prst="rect">
                            <a:avLst/>
                          </a:prstGeom>
                          <a:solidFill>
                            <a:prstClr val="white"/>
                          </a:solidFill>
                          <a:ln>
                            <a:noFill/>
                          </a:ln>
                        </wps:spPr>
                        <wps:txbx>
                          <w:txbxContent>
                            <w:p w:rsidR="00031C59" w:rsidRPr="0086087C" w:rsidRDefault="00031C59" w:rsidP="00031C59">
                              <w:pPr>
                                <w:pStyle w:val="Caption"/>
                                <w:rPr>
                                  <w:noProof/>
                                  <w:sz w:val="20"/>
                                  <w:szCs w:val="20"/>
                                </w:rPr>
                              </w:pPr>
                              <w:bookmarkStart w:id="13" w:name="_Ref501306130"/>
                              <w:r>
                                <w:t xml:space="preserve">Figure </w:t>
                              </w:r>
                              <w:fldSimple w:instr=" SEQ Figure \* ARABIC ">
                                <w:r w:rsidR="002A55A9">
                                  <w:rPr>
                                    <w:noProof/>
                                  </w:rPr>
                                  <w:t>9</w:t>
                                </w:r>
                              </w:fldSimple>
                              <w:bookmarkEnd w:id="13"/>
                              <w:r>
                                <w:t xml:space="preserve">: PID Tuned output angle </w:t>
                              </w:r>
                              <w:r w:rsidR="00FB502B">
                                <w:t>variance</w:t>
                              </w:r>
                              <w:r>
                                <w:t xml:space="preserve"> of VSA from motor.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38" style="position:absolute;left:0;text-align:left;margin-left:.9pt;margin-top:33.5pt;width:244.8pt;height:206.65pt;z-index:251666432;mso-position-horizontal-relative:text;mso-position-vertical-relative:page;mso-width-relative:margin;mso-height-relative:margin" coordsize="31089,26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" o:allowoverlap="f">
                <v:shape id="Picture 22" o:spid="_x0000_s1039" type="#_x0000_t75" style="position:absolute;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">
                  <v:imagedata r:id="rId19" o:title=""/>
                  <v:path arrowok="t"/>
                </v:shape>
                <v:shape id="Text Box 28" o:spid="_x0000_s1040" type="#_x0000_t202" style="position:absolute;top:23895;width:3108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rsidR="00031C59" w:rsidRPr="0086087C" w:rsidRDefault="00031C59" w:rsidP="00031C59">
                        <w:pPr>
                          <w:pStyle w:val="Caption"/>
                          <w:rPr>
                            <w:noProof/>
                            <w:sz w:val="20"/>
                            <w:szCs w:val="20"/>
                          </w:rPr>
                        </w:pPr>
                        <w:bookmarkStart w:id="14" w:name="_Ref501306130"/>
                        <w:r>
                          <w:t xml:space="preserve">Figure </w:t>
                        </w:r>
                        <w:fldSimple w:instr=" SEQ Figure \* ARABIC ">
                          <w:r w:rsidR="002A55A9">
                            <w:rPr>
                              <w:noProof/>
                            </w:rPr>
                            <w:t>9</w:t>
                          </w:r>
                        </w:fldSimple>
                        <w:bookmarkEnd w:id="14"/>
                        <w:r>
                          <w:t xml:space="preserve">: PID Tuned output angle </w:t>
                        </w:r>
                        <w:r w:rsidR="00FB502B">
                          <w:t>variance</w:t>
                        </w:r>
                        <w:r>
                          <w:t xml:space="preserve"> of VSA from motor.</w:t>
                        </w:r>
                      </w:p>
                    </w:txbxContent>
                  </v:textbox>
                </v:shape>
                <w10:wrap type="topAndBottom" anchory="page"/>
              </v:group>
            </w:pict>
          </mc:Fallback>
        </mc:AlternateContent>
      </w:r>
    </w:p>
    <w:p w:rsidR="00881673" w:rsidRDefault="00881673" w:rsidP="007613B6">
      <w:pPr>
        <w:pStyle w:val="Heading2"/>
      </w:pPr>
      <w:bookmarkStart w:id="15" w:name="_Ref481489934"/>
      <w:r>
        <w:t>Pole Placement</w:t>
      </w:r>
      <w:bookmarkEnd w:id="15"/>
    </w:p>
    <w:p w:rsidR="00D90399" w:rsidRDefault="00146436" w:rsidP="008B4EF7">
      <w:r>
        <w:t xml:space="preserve">  </w:t>
      </w:r>
      <w:r w:rsidR="008B4EF7">
        <w:t>Pole placement started with the same initial problem as hand tuning with the PID controller, namely that the root locus of the un-controlled system starts at a point well outside of performance specifications. The solution to th</w:t>
      </w:r>
      <w:r w:rsidR="00B56991">
        <w:t>is problem was to build a set</w:t>
      </w:r>
      <w:r w:rsidR="008B4EF7">
        <w:t xml:space="preserve"> of random first order controllers in </w:t>
      </w:r>
      <w:r w:rsidR="002C089E">
        <w:t>series with an integral controller.</w:t>
      </w:r>
      <w:r w:rsidR="00B56991">
        <w:t xml:space="preserve"> The root locus of each </w:t>
      </w:r>
      <w:r w:rsidR="005F7403">
        <w:t>pseudo-</w:t>
      </w:r>
      <w:r w:rsidR="00B56991">
        <w:t>controller was evaluated until</w:t>
      </w:r>
      <w:r w:rsidR="00E77C43">
        <w:t xml:space="preserve"> one produced a point to start from. </w:t>
      </w:r>
      <w:r w:rsidR="005F7403">
        <w:t>After an acceptable pseudo-controller was found</w:t>
      </w:r>
      <w:r w:rsidR="008B77A2">
        <w:t xml:space="preserve">, </w:t>
      </w:r>
      <w:r w:rsidR="00803938">
        <w:t>poles were picked</w:t>
      </w:r>
      <w:r w:rsidR="00313DBE">
        <w:t xml:space="preserve"> and the negative feedback controller was put into </w:t>
      </w:r>
      <w:r w:rsidR="00D90399">
        <w:t>state space form.</w:t>
      </w:r>
      <w:r w:rsidR="00313DBE">
        <w:t xml:space="preserve"> The characteristic </w:t>
      </w:r>
      <w:r w:rsidR="00C3032B">
        <w:t xml:space="preserve">equation of the plant can be found </w:t>
      </w:r>
      <w:r w:rsidR="00313DBE">
        <w:t xml:space="preserve">by </w:t>
      </w:r>
      <w:r w:rsidR="00C3032B">
        <w:fldChar w:fldCharType="begin"/>
      </w:r>
      <w:r w:rsidR="00C3032B">
        <w:instrText xml:space="preserve"> REF _Ref480645059 \h </w:instrText>
      </w:r>
      <w:r w:rsidR="00C3032B">
        <w:fldChar w:fldCharType="separate"/>
      </w:r>
      <w:r w:rsidR="00006E84">
        <w:t xml:space="preserve">Equation </w:t>
      </w:r>
      <w:r w:rsidR="00006E84">
        <w:rPr>
          <w:noProof/>
        </w:rPr>
        <w:t>2</w:t>
      </w:r>
      <w:r w:rsidR="00C3032B">
        <w:fldChar w:fldCharType="end"/>
      </w:r>
      <w:r w:rsidR="00C3032B">
        <w:t>.</w:t>
      </w:r>
    </w:p>
    <w:p w:rsidR="007932E4" w:rsidRDefault="007932E4" w:rsidP="008B4EF7"/>
    <w:p w:rsidR="007932E4" w:rsidRPr="003970AD" w:rsidRDefault="00C3032B" w:rsidP="008B4EF7">
      <w:pPr>
        <w:rPr>
          <w:sz w:val="18"/>
        </w:rPr>
      </w:pPr>
      <m:oMathPara>
        <m:oMathParaPr>
          <m:jc m:val="center"/>
        </m:oMathParaPr>
        <m:oMath>
          <m:r>
            <w:rPr>
              <w:rFonts w:ascii="Cambria Math" w:hAnsi="Cambria Math"/>
              <w:sz w:val="18"/>
            </w:rPr>
            <m:t xml:space="preserve">A - BK= </m:t>
          </m:r>
          <m:d>
            <m:dPr>
              <m:begChr m:val="["/>
              <m:endChr m:val="]"/>
              <m:ctrlPr>
                <w:rPr>
                  <w:rFonts w:ascii="Cambria Math" w:hAnsi="Cambria Math"/>
                  <w:i/>
                  <w:sz w:val="18"/>
                </w:rPr>
              </m:ctrlPr>
            </m:dPr>
            <m:e>
              <m:m>
                <m:mPr>
                  <m:mcs>
                    <m:mc>
                      <m:mcPr>
                        <m:count m:val="5"/>
                        <m:mcJc m:val="center"/>
                      </m:mcPr>
                    </m:mc>
                  </m:mcs>
                  <m:ctrlPr>
                    <w:rPr>
                      <w:rFonts w:ascii="Cambria Math" w:hAnsi="Cambria Math"/>
                      <w:i/>
                      <w:sz w:val="18"/>
                    </w:rPr>
                  </m:ctrlPr>
                </m:mPr>
                <m:mr>
                  <m:e>
                    <m:r>
                      <w:rPr>
                        <w:rFonts w:ascii="Cambria Math" w:hAnsi="Cambria Math"/>
                        <w:sz w:val="18"/>
                      </w:rPr>
                      <m:t>0</m:t>
                    </m:r>
                    <m:ctrlPr>
                      <w:rPr>
                        <w:rFonts w:ascii="Cambria Math" w:eastAsia="Cambria Math" w:hAnsi="Cambria Math" w:cs="Cambria Math"/>
                        <w:i/>
                        <w:sz w:val="18"/>
                      </w:rPr>
                    </m:ctrlPr>
                  </m:e>
                  <m:e>
                    <m:r>
                      <w:rPr>
                        <w:rFonts w:ascii="Cambria Math" w:eastAsia="Cambria Math" w:hAnsi="Cambria Math" w:cs="Cambria Math"/>
                        <w:sz w:val="18"/>
                      </w:rPr>
                      <m:t>1</m:t>
                    </m:r>
                    <m:ctrlPr>
                      <w:rPr>
                        <w:rFonts w:ascii="Cambria Math" w:eastAsia="Cambria Math" w:hAnsi="Cambria Math" w:cs="Cambria Math"/>
                        <w:i/>
                        <w:sz w:val="18"/>
                      </w:rPr>
                    </m:ctrlPr>
                  </m:e>
                  <m:e>
                    <m:r>
                      <w:rPr>
                        <w:rFonts w:ascii="Cambria Math" w:eastAsia="Cambria Math" w:hAnsi="Cambria Math" w:cs="Cambria Math"/>
                        <w:sz w:val="18"/>
                      </w:rPr>
                      <m:t>0</m:t>
                    </m:r>
                    <m:ctrlPr>
                      <w:rPr>
                        <w:rFonts w:ascii="Cambria Math" w:eastAsia="Cambria Math" w:hAnsi="Cambria Math" w:cs="Cambria Math"/>
                        <w:i/>
                        <w:sz w:val="18"/>
                      </w:rPr>
                    </m:ctrlPr>
                  </m:e>
                  <m:e>
                    <m:r>
                      <w:rPr>
                        <w:rFonts w:ascii="Cambria Math" w:eastAsia="Cambria Math" w:hAnsi="Cambria Math" w:cs="Cambria Math"/>
                        <w:sz w:val="18"/>
                      </w:rPr>
                      <m:t>…</m:t>
                    </m:r>
                    <m:ctrlPr>
                      <w:rPr>
                        <w:rFonts w:ascii="Cambria Math" w:eastAsia="Cambria Math" w:hAnsi="Cambria Math" w:cs="Cambria Math"/>
                        <w:i/>
                        <w:sz w:val="18"/>
                      </w:rPr>
                    </m:ctrlPr>
                  </m:e>
                  <m:e>
                    <m:r>
                      <w:rPr>
                        <w:rFonts w:ascii="Cambria Math" w:eastAsia="Cambria Math" w:hAnsi="Cambria Math" w:cs="Cambria Math"/>
                        <w:sz w:val="18"/>
                      </w:rPr>
                      <m:t>0</m:t>
                    </m:r>
                    <m:ctrlPr>
                      <w:rPr>
                        <w:rFonts w:ascii="Cambria Math" w:eastAsia="Cambria Math" w:hAnsi="Cambria Math" w:cs="Cambria Math"/>
                        <w:i/>
                        <w:sz w:val="18"/>
                      </w:rPr>
                    </m:ctrlPr>
                  </m:e>
                </m:mr>
                <m:mr>
                  <m:e>
                    <m:r>
                      <w:rPr>
                        <w:rFonts w:ascii="Cambria Math" w:eastAsia="Cambria Math" w:hAnsi="Cambria Math" w:cs="Cambria Math"/>
                        <w:sz w:val="18"/>
                      </w:rPr>
                      <m:t>0</m:t>
                    </m:r>
                    <m:ctrlPr>
                      <w:rPr>
                        <w:rFonts w:ascii="Cambria Math" w:eastAsia="Cambria Math" w:hAnsi="Cambria Math" w:cs="Cambria Math"/>
                        <w:i/>
                        <w:sz w:val="18"/>
                      </w:rPr>
                    </m:ctrlPr>
                  </m:e>
                  <m:e>
                    <m:r>
                      <w:rPr>
                        <w:rFonts w:ascii="Cambria Math" w:eastAsia="Cambria Math" w:hAnsi="Cambria Math" w:cs="Cambria Math"/>
                        <w:sz w:val="18"/>
                      </w:rPr>
                      <m:t>0</m:t>
                    </m:r>
                    <m:ctrlPr>
                      <w:rPr>
                        <w:rFonts w:ascii="Cambria Math" w:eastAsia="Cambria Math" w:hAnsi="Cambria Math" w:cs="Cambria Math"/>
                        <w:i/>
                        <w:sz w:val="18"/>
                      </w:rPr>
                    </m:ctrlPr>
                  </m:e>
                  <m:e>
                    <m:r>
                      <w:rPr>
                        <w:rFonts w:ascii="Cambria Math" w:eastAsia="Cambria Math" w:hAnsi="Cambria Math" w:cs="Cambria Math"/>
                        <w:sz w:val="18"/>
                      </w:rPr>
                      <m:t>1</m:t>
                    </m:r>
                    <m:ctrlPr>
                      <w:rPr>
                        <w:rFonts w:ascii="Cambria Math" w:eastAsia="Cambria Math" w:hAnsi="Cambria Math" w:cs="Cambria Math"/>
                        <w:i/>
                        <w:sz w:val="18"/>
                      </w:rPr>
                    </m:ctrlPr>
                  </m:e>
                  <m:e>
                    <m:r>
                      <w:rPr>
                        <w:rFonts w:ascii="Cambria Math" w:eastAsia="Cambria Math" w:hAnsi="Cambria Math" w:cs="Cambria Math"/>
                        <w:sz w:val="18"/>
                      </w:rPr>
                      <m:t>…</m:t>
                    </m:r>
                    <m:ctrlPr>
                      <w:rPr>
                        <w:rFonts w:ascii="Cambria Math" w:eastAsia="Cambria Math" w:hAnsi="Cambria Math" w:cs="Cambria Math"/>
                        <w:i/>
                        <w:sz w:val="18"/>
                      </w:rPr>
                    </m:ctrlPr>
                  </m:e>
                  <m:e>
                    <m:r>
                      <w:rPr>
                        <w:rFonts w:ascii="Cambria Math" w:eastAsia="Cambria Math" w:hAnsi="Cambria Math" w:cs="Cambria Math"/>
                        <w:sz w:val="18"/>
                      </w:rPr>
                      <m:t>0</m:t>
                    </m:r>
                    <m:ctrlPr>
                      <w:rPr>
                        <w:rFonts w:ascii="Cambria Math" w:eastAsia="Cambria Math" w:hAnsi="Cambria Math" w:cs="Cambria Math"/>
                        <w:i/>
                        <w:sz w:val="18"/>
                      </w:rPr>
                    </m:ctrlPr>
                  </m:e>
                </m:mr>
                <m:mr>
                  <m:e>
                    <m:r>
                      <m:rPr>
                        <m:sty m:val="p"/>
                      </m:rPr>
                      <w:rPr>
                        <w:rFonts w:ascii="Cambria Math" w:hAnsi="Cambria Math" w:cs="AdvP4C4E59"/>
                        <w:sz w:val="18"/>
                      </w:rPr>
                      <m:t>⋮</m:t>
                    </m:r>
                  </m:e>
                  <m:e>
                    <m:r>
                      <m:rPr>
                        <m:sty m:val="p"/>
                      </m:rPr>
                      <w:rPr>
                        <w:rFonts w:ascii="Cambria Math" w:hAnsi="Cambria Math" w:cs="AdvP4C4E59"/>
                        <w:sz w:val="18"/>
                      </w:rPr>
                      <m:t>⋮</m:t>
                    </m:r>
                    <m:ctrlPr>
                      <w:rPr>
                        <w:rFonts w:ascii="Cambria Math" w:eastAsia="Cambria Math" w:hAnsi="Cambria Math" w:cs="Cambria Math"/>
                        <w:i/>
                        <w:sz w:val="18"/>
                      </w:rPr>
                    </m:ctrlPr>
                  </m:e>
                  <m:e>
                    <m:r>
                      <m:rPr>
                        <m:sty m:val="p"/>
                      </m:rPr>
                      <w:rPr>
                        <w:rFonts w:ascii="Cambria Math" w:hAnsi="Cambria Math" w:cs="AdvP4C4E59"/>
                        <w:sz w:val="18"/>
                      </w:rPr>
                      <m:t>⋮</m:t>
                    </m:r>
                    <m:ctrlPr>
                      <w:rPr>
                        <w:rFonts w:ascii="Cambria Math" w:eastAsia="Cambria Math" w:hAnsi="Cambria Math" w:cs="Cambria Math"/>
                        <w:i/>
                        <w:sz w:val="18"/>
                      </w:rPr>
                    </m:ctrlPr>
                  </m:e>
                  <m:e>
                    <m:r>
                      <m:rPr>
                        <m:sty m:val="p"/>
                      </m:rPr>
                      <w:rPr>
                        <w:rFonts w:ascii="Cambria Math" w:hAnsi="Cambria Math" w:cs="AdvP4C4E59"/>
                        <w:sz w:val="18"/>
                      </w:rPr>
                      <m:t>⋮</m:t>
                    </m:r>
                    <m:ctrlPr>
                      <w:rPr>
                        <w:rFonts w:ascii="Cambria Math" w:eastAsia="Cambria Math" w:hAnsi="Cambria Math" w:cs="Cambria Math"/>
                        <w:i/>
                        <w:sz w:val="18"/>
                      </w:rPr>
                    </m:ctrlPr>
                  </m:e>
                  <m:e>
                    <m:r>
                      <m:rPr>
                        <m:sty m:val="p"/>
                      </m:rPr>
                      <w:rPr>
                        <w:rFonts w:ascii="Cambria Math" w:hAnsi="Cambria Math" w:cs="AdvP4C4E59"/>
                        <w:sz w:val="18"/>
                      </w:rPr>
                      <m:t>⋮</m:t>
                    </m:r>
                  </m:e>
                </m:mr>
                <m:mr>
                  <m:e>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 xml:space="preserve">0 </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k</m:t>
                        </m:r>
                      </m:e>
                      <m:sub>
                        <m:r>
                          <w:rPr>
                            <w:rFonts w:ascii="Cambria Math" w:hAnsi="Cambria Math"/>
                            <w:sz w:val="18"/>
                          </w:rPr>
                          <m:t>1</m:t>
                        </m:r>
                      </m:sub>
                    </m:sSub>
                    <m:r>
                      <w:rPr>
                        <w:rFonts w:ascii="Cambria Math" w:hAnsi="Cambria Math"/>
                        <w:sz w:val="18"/>
                      </w:rPr>
                      <m:t>)</m:t>
                    </m:r>
                  </m:e>
                  <m:e>
                    <m:r>
                      <w:rPr>
                        <w:rFonts w:ascii="Cambria Math" w:hAnsi="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1</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k</m:t>
                        </m:r>
                      </m:e>
                      <m:sub>
                        <m:r>
                          <w:rPr>
                            <w:rFonts w:ascii="Cambria Math" w:hAnsi="Cambria Math"/>
                            <w:sz w:val="18"/>
                          </w:rPr>
                          <m:t>2</m:t>
                        </m:r>
                      </m:sub>
                    </m:sSub>
                    <m:r>
                      <w:rPr>
                        <w:rFonts w:ascii="Cambria Math" w:hAnsi="Cambria Math"/>
                        <w:sz w:val="18"/>
                      </w:rPr>
                      <m:t>)</m:t>
                    </m:r>
                    <m:ctrlPr>
                      <w:rPr>
                        <w:rFonts w:ascii="Cambria Math" w:eastAsia="Cambria Math" w:hAnsi="Cambria Math" w:cs="Cambria Math"/>
                        <w:i/>
                        <w:sz w:val="18"/>
                      </w:rPr>
                    </m:ctrlPr>
                  </m:e>
                  <m:e>
                    <m:r>
                      <w:rPr>
                        <w:rFonts w:ascii="Cambria Math" w:eastAsia="Cambria Math" w:hAnsi="Cambria Math" w:cs="Cambria Math"/>
                        <w:sz w:val="18"/>
                      </w:rPr>
                      <m:t>-</m:t>
                    </m:r>
                    <m:sSub>
                      <m:sSubPr>
                        <m:ctrlPr>
                          <w:rPr>
                            <w:rFonts w:ascii="Cambria Math" w:hAnsi="Cambria Math"/>
                            <w:i/>
                            <w:sz w:val="18"/>
                          </w:rPr>
                        </m:ctrlPr>
                      </m:sSubPr>
                      <m:e>
                        <m:r>
                          <w:rPr>
                            <w:rFonts w:ascii="Cambria Math" w:hAnsi="Cambria Math"/>
                            <w:sz w:val="18"/>
                          </w:rPr>
                          <m:t>a</m:t>
                        </m:r>
                      </m:e>
                      <m:sub>
                        <m:r>
                          <w:rPr>
                            <w:rFonts w:ascii="Cambria Math" w:hAnsi="Cambria Math"/>
                            <w:sz w:val="18"/>
                          </w:rPr>
                          <m:t>2</m:t>
                        </m:r>
                      </m:sub>
                    </m:sSub>
                    <m:r>
                      <w:rPr>
                        <w:rFonts w:ascii="Cambria Math" w:hAnsi="Cambria Math"/>
                        <w:sz w:val="18"/>
                      </w:rPr>
                      <m:t xml:space="preserve">+ </m:t>
                    </m:r>
                    <m:sSub>
                      <m:sSubPr>
                        <m:ctrlPr>
                          <w:rPr>
                            <w:rFonts w:ascii="Cambria Math" w:hAnsi="Cambria Math"/>
                            <w:i/>
                            <w:sz w:val="18"/>
                          </w:rPr>
                        </m:ctrlPr>
                      </m:sSubPr>
                      <m:e>
                        <m:r>
                          <w:rPr>
                            <w:rFonts w:ascii="Cambria Math" w:hAnsi="Cambria Math"/>
                            <w:sz w:val="18"/>
                          </w:rPr>
                          <m:t>k</m:t>
                        </m:r>
                      </m:e>
                      <m:sub>
                        <m:r>
                          <w:rPr>
                            <w:rFonts w:ascii="Cambria Math" w:hAnsi="Cambria Math"/>
                            <w:sz w:val="18"/>
                          </w:rPr>
                          <m:t>3</m:t>
                        </m:r>
                      </m:sub>
                    </m:sSub>
                    <m:r>
                      <w:rPr>
                        <w:rFonts w:ascii="Cambria Math" w:hAnsi="Cambria Math"/>
                        <w:sz w:val="18"/>
                      </w:rPr>
                      <m:t>)</m:t>
                    </m:r>
                    <m:ctrlPr>
                      <w:rPr>
                        <w:rFonts w:ascii="Cambria Math" w:eastAsia="Cambria Math" w:hAnsi="Cambria Math" w:cs="Cambria Math"/>
                        <w:i/>
                        <w:sz w:val="18"/>
                      </w:rPr>
                    </m:ctrlPr>
                  </m:e>
                  <m:e>
                    <m:r>
                      <w:rPr>
                        <w:rFonts w:ascii="Cambria Math" w:eastAsia="Cambria Math" w:hAnsi="Cambria Math" w:cs="Cambria Math"/>
                        <w:sz w:val="18"/>
                      </w:rPr>
                      <m:t>…</m:t>
                    </m:r>
                    <m:ctrlPr>
                      <w:rPr>
                        <w:rFonts w:ascii="Cambria Math" w:eastAsia="Cambria Math" w:hAnsi="Cambria Math" w:cs="Cambria Math"/>
                        <w:i/>
                        <w:sz w:val="18"/>
                      </w:rPr>
                    </m:ctrlPr>
                  </m:e>
                  <m:e>
                    <m:sSub>
                      <m:sSubPr>
                        <m:ctrlPr>
                          <w:rPr>
                            <w:rFonts w:ascii="Cambria Math" w:hAnsi="Cambria Math"/>
                            <w:i/>
                            <w:sz w:val="18"/>
                          </w:rPr>
                        </m:ctrlPr>
                      </m:sSubPr>
                      <m:e>
                        <m:r>
                          <w:rPr>
                            <w:rFonts w:ascii="Cambria Math" w:hAnsi="Cambria Math"/>
                            <w:sz w:val="18"/>
                          </w:rPr>
                          <m:t>-a</m:t>
                        </m:r>
                      </m:e>
                      <m:sub>
                        <m:r>
                          <w:rPr>
                            <w:rFonts w:ascii="Cambria Math" w:hAnsi="Cambria Math"/>
                            <w:sz w:val="18"/>
                          </w:rPr>
                          <m:t xml:space="preserve">n-1+ </m:t>
                        </m:r>
                        <m:sSub>
                          <m:sSubPr>
                            <m:ctrlPr>
                              <w:rPr>
                                <w:rFonts w:ascii="Cambria Math" w:hAnsi="Cambria Math"/>
                                <w:i/>
                                <w:sz w:val="18"/>
                              </w:rPr>
                            </m:ctrlPr>
                          </m:sSubPr>
                          <m:e>
                            <m:r>
                              <w:rPr>
                                <w:rFonts w:ascii="Cambria Math" w:hAnsi="Cambria Math"/>
                                <w:sz w:val="18"/>
                              </w:rPr>
                              <m:t>k</m:t>
                            </m:r>
                          </m:e>
                          <m:sub>
                            <m:r>
                              <w:rPr>
                                <w:rFonts w:ascii="Cambria Math" w:hAnsi="Cambria Math"/>
                                <w:sz w:val="18"/>
                              </w:rPr>
                              <m:t>n-1</m:t>
                            </m:r>
                          </m:sub>
                        </m:sSub>
                        <m:r>
                          <w:rPr>
                            <w:rFonts w:ascii="Cambria Math" w:hAnsi="Cambria Math"/>
                            <w:sz w:val="18"/>
                          </w:rPr>
                          <m:t>)</m:t>
                        </m:r>
                      </m:sub>
                    </m:sSub>
                  </m:e>
                </m:mr>
              </m:m>
            </m:e>
          </m:d>
        </m:oMath>
      </m:oMathPara>
    </w:p>
    <w:p w:rsidR="00313DBE" w:rsidRDefault="00313DBE" w:rsidP="008B4EF7"/>
    <w:p w:rsidR="00313DBE" w:rsidRPr="00A44B9F" w:rsidRDefault="005465D2" w:rsidP="008B4EF7">
      <w:pPr>
        <w:rPr>
          <w:sz w:val="18"/>
          <w:szCs w:val="18"/>
        </w:rPr>
      </w:pPr>
      <m:oMathPara>
        <m:oMathParaPr>
          <m:jc m:val="center"/>
        </m:oMathParaPr>
        <m:oMath>
          <m:func>
            <m:funcPr>
              <m:ctrlPr>
                <w:rPr>
                  <w:rFonts w:ascii="Cambria Math" w:hAnsi="Cambria Math"/>
                  <w:i/>
                  <w:sz w:val="18"/>
                  <w:szCs w:val="18"/>
                </w:rPr>
              </m:ctrlPr>
            </m:funcPr>
            <m:fName>
              <m:r>
                <m:rPr>
                  <m:sty m:val="p"/>
                </m:rPr>
                <w:rPr>
                  <w:rFonts w:ascii="Cambria Math" w:hAnsi="Cambria Math"/>
                  <w:sz w:val="18"/>
                  <w:szCs w:val="18"/>
                </w:rPr>
                <m:t>det</m:t>
              </m:r>
            </m:fName>
            <m:e>
              <m:d>
                <m:dPr>
                  <m:ctrlPr>
                    <w:rPr>
                      <w:rFonts w:ascii="Cambria Math" w:hAnsi="Cambria Math"/>
                      <w:i/>
                      <w:sz w:val="18"/>
                      <w:szCs w:val="18"/>
                    </w:rPr>
                  </m:ctrlPr>
                </m:dPr>
                <m:e>
                  <m:r>
                    <w:rPr>
                      <w:rFonts w:ascii="Cambria Math" w:hAnsi="Cambria Math"/>
                      <w:sz w:val="18"/>
                      <w:szCs w:val="18"/>
                    </w:rPr>
                    <m:t>sI-</m:t>
                  </m:r>
                  <m:d>
                    <m:dPr>
                      <m:ctrlPr>
                        <w:rPr>
                          <w:rFonts w:ascii="Cambria Math" w:hAnsi="Cambria Math"/>
                          <w:i/>
                          <w:sz w:val="18"/>
                          <w:szCs w:val="18"/>
                        </w:rPr>
                      </m:ctrlPr>
                    </m:dPr>
                    <m:e>
                      <m:r>
                        <w:rPr>
                          <w:rFonts w:ascii="Cambria Math" w:hAnsi="Cambria Math"/>
                          <w:sz w:val="18"/>
                          <w:szCs w:val="18"/>
                        </w:rPr>
                        <m:t xml:space="preserve">A -BK </m:t>
                      </m:r>
                    </m:e>
                  </m:d>
                </m:e>
              </m:d>
            </m:e>
          </m:func>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n</m:t>
              </m:r>
            </m:sup>
          </m:sSup>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n+1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s</m:t>
              </m:r>
            </m:e>
            <m:sup>
              <m:r>
                <w:rPr>
                  <w:rFonts w:ascii="Cambria Math" w:hAnsi="Cambria Math"/>
                  <w:sz w:val="18"/>
                  <w:szCs w:val="18"/>
                </w:rPr>
                <m:t>n-1</m:t>
              </m:r>
            </m:sup>
          </m:sSup>
          <m:r>
            <w:rPr>
              <w:rFonts w:ascii="Cambria Math" w:hAnsi="Cambria Math"/>
              <w:sz w:val="18"/>
              <w:szCs w:val="18"/>
            </w:rPr>
            <m:t xml:space="preserve">+ …+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1</m:t>
              </m:r>
            </m:sub>
          </m:sSub>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2</m:t>
              </m:r>
            </m:sub>
          </m:sSub>
          <m:r>
            <w:rPr>
              <w:rFonts w:ascii="Cambria Math" w:hAnsi="Cambria Math"/>
              <w:sz w:val="18"/>
              <w:szCs w:val="18"/>
            </w:rPr>
            <m:t xml:space="preserve">)s+ </m:t>
          </m:r>
          <m:sSub>
            <m:sSubPr>
              <m:ctrlPr>
                <w:rPr>
                  <w:rFonts w:ascii="Cambria Math" w:hAnsi="Cambria Math"/>
                  <w:i/>
                  <w:sz w:val="18"/>
                  <w:szCs w:val="18"/>
                </w:rPr>
              </m:ctrlPr>
            </m:sSubPr>
            <m:e>
              <m:r>
                <w:rPr>
                  <w:rFonts w:ascii="Cambria Math" w:hAnsi="Cambria Math"/>
                  <w:sz w:val="18"/>
                  <w:szCs w:val="18"/>
                </w:rPr>
                <m:t>(a</m:t>
              </m:r>
            </m:e>
            <m:sub>
              <m:r>
                <w:rPr>
                  <w:rFonts w:ascii="Cambria Math" w:hAnsi="Cambria Math"/>
                  <w:sz w:val="18"/>
                  <w:szCs w:val="18"/>
                </w:rPr>
                <m:t>0</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k</m:t>
              </m:r>
            </m:e>
            <m:sub>
              <m:r>
                <w:rPr>
                  <w:rFonts w:ascii="Cambria Math" w:hAnsi="Cambria Math"/>
                  <w:sz w:val="18"/>
                  <w:szCs w:val="18"/>
                </w:rPr>
                <m:t>1</m:t>
              </m:r>
            </m:sub>
          </m:sSub>
          <m:r>
            <w:rPr>
              <w:rFonts w:ascii="Cambria Math" w:hAnsi="Cambria Math"/>
              <w:sz w:val="18"/>
              <w:szCs w:val="18"/>
            </w:rPr>
            <m:t>) =0</m:t>
          </m:r>
        </m:oMath>
      </m:oMathPara>
    </w:p>
    <w:p w:rsidR="007932E4" w:rsidRPr="007932E4" w:rsidRDefault="007932E4" w:rsidP="008B4EF7"/>
    <w:p w:rsidR="007932E4" w:rsidRPr="007932E4" w:rsidRDefault="007932E4" w:rsidP="00E64EC4">
      <w:pPr>
        <w:pStyle w:val="Caption"/>
      </w:pPr>
      <w:bookmarkStart w:id="16" w:name="_Ref480645059"/>
      <w:r>
        <w:t xml:space="preserve">Equation </w:t>
      </w:r>
      <w:fldSimple w:instr=" SEQ Equation \* ARABIC ">
        <w:r w:rsidR="00006E84">
          <w:rPr>
            <w:noProof/>
          </w:rPr>
          <w:t>2</w:t>
        </w:r>
      </w:fldSimple>
      <w:bookmarkEnd w:id="16"/>
      <w:r>
        <w:t>: General form of closed loop characteristic equation</w:t>
      </w:r>
    </w:p>
    <w:p w:rsidR="00AB7138" w:rsidRDefault="00146436" w:rsidP="008B4EF7">
      <w:r>
        <w:t xml:space="preserve">  </w:t>
      </w:r>
      <w:r w:rsidR="00A44B9F">
        <w:t>After solving this equation form, values of k1 through k6 were found and</w:t>
      </w:r>
      <w:r w:rsidR="00FE3D94">
        <w:t xml:space="preserve"> t</w:t>
      </w:r>
      <w:r w:rsidR="00AB7138">
        <w:t xml:space="preserve">he desired closed loop characteristic </w:t>
      </w:r>
      <w:r w:rsidR="004A6D91">
        <w:t xml:space="preserve">equation </w:t>
      </w:r>
      <w:r w:rsidR="00E21B52">
        <w:t xml:space="preserve">        </w:t>
      </w:r>
      <w:r w:rsidR="004A6D91">
        <w:t>(</w:t>
      </w:r>
      <w:r w:rsidR="008A09B4">
        <w:t>Equation 3</w:t>
      </w:r>
      <w:r w:rsidR="004A6D91">
        <w:fldChar w:fldCharType="begin"/>
      </w:r>
      <w:r w:rsidR="004A6D91">
        <w:instrText xml:space="preserve"> REF _Ref480644453 \h  \* MERGEFORMAT </w:instrText>
      </w:r>
      <w:r w:rsidR="004A6D91">
        <w:fldChar w:fldCharType="separate"/>
      </w:r>
      <w:r w:rsidR="004A6D91">
        <w:fldChar w:fldCharType="end"/>
      </w:r>
      <w:r w:rsidR="004A6D91">
        <w:t xml:space="preserve">) </w:t>
      </w:r>
      <w:r w:rsidR="00AB7138">
        <w:t xml:space="preserve">was </w:t>
      </w:r>
      <w:r w:rsidR="00AB0ECF">
        <w:t>calculated</w:t>
      </w:r>
      <w:r w:rsidR="004A6D91">
        <w:t>.</w:t>
      </w:r>
      <w:r w:rsidR="004133B5">
        <w:t xml:space="preserve"> This equation was then formed into a new transfer function</w:t>
      </w:r>
      <w:r w:rsidR="00C53F7C">
        <w:t xml:space="preserve"> </w:t>
      </w:r>
      <w:r w:rsidR="00300E30">
        <w:t>(</w:t>
      </w:r>
      <w:r w:rsidR="00C53F7C">
        <w:fldChar w:fldCharType="begin"/>
      </w:r>
      <w:r w:rsidR="00C53F7C">
        <w:instrText xml:space="preserve"> REF _Ref480649790 \h </w:instrText>
      </w:r>
      <w:r w:rsidR="00C53F7C">
        <w:fldChar w:fldCharType="separate"/>
      </w:r>
      <w:r w:rsidR="00006E84">
        <w:t xml:space="preserve">Equation </w:t>
      </w:r>
      <w:r w:rsidR="00006E84">
        <w:rPr>
          <w:noProof/>
        </w:rPr>
        <w:t>4</w:t>
      </w:r>
      <w:r w:rsidR="00C53F7C">
        <w:fldChar w:fldCharType="end"/>
      </w:r>
      <w:r w:rsidR="00C53F7C">
        <w:t>)</w:t>
      </w:r>
      <w:r w:rsidR="004133B5">
        <w:t xml:space="preserve"> for </w:t>
      </w:r>
      <w:r w:rsidR="006A3FB9">
        <w:t>the controlled VSA</w:t>
      </w:r>
      <w:r w:rsidR="004133B5">
        <w:t>.</w:t>
      </w:r>
    </w:p>
    <w:bookmarkStart w:id="17" w:name="_Ref480644453"/>
    <w:p w:rsidR="00F3547E" w:rsidRDefault="005465D2" w:rsidP="00E64EC4">
      <w:pPr>
        <w:pStyle w:val="Caption"/>
      </w:pPr>
      <m:oMathPara>
        <m:oMath>
          <m:sSup>
            <m:sSupPr>
              <m:ctrlPr>
                <w:rPr>
                  <w:rFonts w:ascii="Cambria Math" w:hAnsi="Cambria Math"/>
                </w:rPr>
              </m:ctrlPr>
            </m:sSupPr>
            <m:e>
              <m:r>
                <w:rPr>
                  <w:rFonts w:ascii="Cambria Math" w:hAnsi="Cambria Math"/>
                </w:rPr>
                <m:t>s</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5</m:t>
              </m:r>
            </m:sup>
          </m:sSup>
          <m:r>
            <w:rPr>
              <w:rFonts w:ascii="Cambria Math" w:hAnsi="Cambria Math"/>
            </w:rPr>
            <m:t>5.245</m:t>
          </m:r>
          <m:sSup>
            <m:sSupPr>
              <m:ctrlPr>
                <w:rPr>
                  <w:rFonts w:ascii="Cambria Math" w:hAnsi="Cambria Math"/>
                </w:rPr>
              </m:ctrlPr>
            </m:sSupPr>
            <m:e>
              <m:r>
                <w:rPr>
                  <w:rFonts w:ascii="Cambria Math" w:hAnsi="Cambria Math"/>
                </w:rPr>
                <m:t>e</m:t>
              </m:r>
            </m:e>
            <m:sup>
              <m:r>
                <w:rPr>
                  <w:rFonts w:ascii="Cambria Math" w:hAnsi="Cambria Math"/>
                </w:rPr>
                <m:t>6</m:t>
              </m:r>
            </m:sup>
          </m:sSup>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4</m:t>
              </m:r>
            </m:sup>
          </m:sSup>
          <m:r>
            <w:rPr>
              <w:rFonts w:ascii="Cambria Math" w:hAnsi="Cambria Math"/>
            </w:rPr>
            <m:t>4.566</m:t>
          </m:r>
          <m:sSup>
            <m:sSupPr>
              <m:ctrlPr>
                <w:rPr>
                  <w:rFonts w:ascii="Cambria Math" w:hAnsi="Cambria Math"/>
                </w:rPr>
              </m:ctrlPr>
            </m:sSupPr>
            <m:e>
              <m:r>
                <w:rPr>
                  <w:rFonts w:ascii="Cambria Math" w:hAnsi="Cambria Math"/>
                </w:rPr>
                <m:t>e</m:t>
              </m:r>
            </m:e>
            <m:sup>
              <m:r>
                <w:rPr>
                  <w:rFonts w:ascii="Cambria Math" w:hAnsi="Cambria Math"/>
                </w:rPr>
                <m:t>10</m:t>
              </m:r>
            </m:sup>
          </m:sSup>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3</m:t>
              </m:r>
            </m:sup>
          </m:sSup>
          <m:r>
            <w:rPr>
              <w:rFonts w:ascii="Cambria Math" w:hAnsi="Cambria Math"/>
            </w:rPr>
            <m:t>5.971</m:t>
          </m:r>
          <m:sSup>
            <m:sSupPr>
              <m:ctrlPr>
                <w:rPr>
                  <w:rFonts w:ascii="Cambria Math" w:hAnsi="Cambria Math"/>
                </w:rPr>
              </m:ctrlPr>
            </m:sSupPr>
            <m:e>
              <m:r>
                <w:rPr>
                  <w:rFonts w:ascii="Cambria Math" w:hAnsi="Cambria Math"/>
                </w:rPr>
                <m:t>e</m:t>
              </m:r>
            </m:e>
            <m:sup>
              <m:r>
                <w:rPr>
                  <w:rFonts w:ascii="Cambria Math" w:hAnsi="Cambria Math"/>
                </w:rPr>
                <m:t>11</m:t>
              </m:r>
            </m:sup>
          </m:sSup>
          <m:r>
            <w:rPr>
              <w:rFonts w:ascii="Cambria Math" w:hAnsi="Cambria Math"/>
            </w:rPr>
            <m:t xml:space="preserve">+ </m:t>
          </m:r>
          <m:sSup>
            <m:sSupPr>
              <m:ctrlPr>
                <w:rPr>
                  <w:rFonts w:ascii="Cambria Math" w:hAnsi="Cambria Math"/>
                </w:rPr>
              </m:ctrlPr>
            </m:sSupPr>
            <m:e>
              <m:r>
                <w:rPr>
                  <w:rFonts w:ascii="Cambria Math" w:hAnsi="Cambria Math"/>
                </w:rPr>
                <m:t>s</m:t>
              </m:r>
            </m:e>
            <m:sup>
              <m:r>
                <w:rPr>
                  <w:rFonts w:ascii="Cambria Math" w:hAnsi="Cambria Math"/>
                </w:rPr>
                <m:t>2</m:t>
              </m:r>
            </m:sup>
          </m:sSup>
          <m:r>
            <w:rPr>
              <w:rFonts w:ascii="Cambria Math" w:hAnsi="Cambria Math"/>
            </w:rPr>
            <m:t>2.081</m:t>
          </m:r>
          <m:sSup>
            <m:sSupPr>
              <m:ctrlPr>
                <w:rPr>
                  <w:rFonts w:ascii="Cambria Math" w:hAnsi="Cambria Math"/>
                </w:rPr>
              </m:ctrlPr>
            </m:sSupPr>
            <m:e>
              <m:r>
                <w:rPr>
                  <w:rFonts w:ascii="Cambria Math" w:hAnsi="Cambria Math"/>
                </w:rPr>
                <m:t>e</m:t>
              </m:r>
            </m:e>
            <m:sup>
              <m:r>
                <w:rPr>
                  <w:rFonts w:ascii="Cambria Math" w:hAnsi="Cambria Math"/>
                </w:rPr>
                <m:t>12</m:t>
              </m:r>
            </m:sup>
          </m:sSup>
          <m:r>
            <w:rPr>
              <w:rFonts w:ascii="Cambria Math" w:hAnsi="Cambria Math"/>
            </w:rPr>
            <m:t>+s1.222</m:t>
          </m:r>
          <m:sSup>
            <m:sSupPr>
              <m:ctrlPr>
                <w:rPr>
                  <w:rFonts w:ascii="Cambria Math" w:hAnsi="Cambria Math"/>
                </w:rPr>
              </m:ctrlPr>
            </m:sSupPr>
            <m:e>
              <m:r>
                <w:rPr>
                  <w:rFonts w:ascii="Cambria Math" w:hAnsi="Cambria Math"/>
                </w:rPr>
                <m:t>e</m:t>
              </m:r>
            </m:e>
            <m:sup>
              <m:r>
                <w:rPr>
                  <w:rFonts w:ascii="Cambria Math" w:hAnsi="Cambria Math"/>
                </w:rPr>
                <m:t>12</m:t>
              </m:r>
            </m:sup>
          </m:sSup>
          <m:r>
            <w:rPr>
              <w:rFonts w:ascii="Cambria Math" w:hAnsi="Cambria Math"/>
            </w:rPr>
            <m:t>-4.445</m:t>
          </m:r>
          <m:sSup>
            <m:sSupPr>
              <m:ctrlPr>
                <w:rPr>
                  <w:rFonts w:ascii="Cambria Math" w:hAnsi="Cambria Math"/>
                </w:rPr>
              </m:ctrlPr>
            </m:sSupPr>
            <m:e>
              <m:r>
                <w:rPr>
                  <w:rFonts w:ascii="Cambria Math" w:hAnsi="Cambria Math"/>
                </w:rPr>
                <m:t>e</m:t>
              </m:r>
            </m:e>
            <m:sup>
              <m:r>
                <w:rPr>
                  <w:rFonts w:ascii="Cambria Math" w:hAnsi="Cambria Math"/>
                </w:rPr>
                <m:t>4</m:t>
              </m:r>
            </m:sup>
          </m:sSup>
          <m:r>
            <w:rPr>
              <w:rFonts w:ascii="Cambria Math" w:hAnsi="Cambria Math"/>
            </w:rPr>
            <w:br/>
          </m:r>
        </m:oMath>
      </m:oMathPara>
      <w:r w:rsidR="007F34E7">
        <w:t xml:space="preserve">Equation </w:t>
      </w:r>
      <w:fldSimple w:instr=" SEQ Equation \* ARABIC ">
        <w:r w:rsidR="00006E84">
          <w:rPr>
            <w:noProof/>
          </w:rPr>
          <w:t>3</w:t>
        </w:r>
      </w:fldSimple>
      <w:bookmarkEnd w:id="17"/>
      <w:r w:rsidR="007F34E7">
        <w:t>: Desired characteristic equation</w:t>
      </w:r>
    </w:p>
    <w:p w:rsidR="00F3547E" w:rsidRDefault="00F3547E" w:rsidP="00563B32">
      <w:pPr>
        <w:keepNext/>
        <w:jc w:val="center"/>
      </w:pPr>
    </w:p>
    <w:tbl>
      <w:tblPr>
        <w:tblW w:w="2780" w:type="dxa"/>
        <w:jc w:val="center"/>
        <w:tblLook w:val="04A0" w:firstRow="1" w:lastRow="0" w:firstColumn="1" w:lastColumn="0" w:noHBand="0" w:noVBand="1"/>
      </w:tblPr>
      <w:tblGrid>
        <w:gridCol w:w="1820"/>
        <w:gridCol w:w="960"/>
      </w:tblGrid>
      <w:tr w:rsidR="004133B5" w:rsidRPr="00093EA1" w:rsidTr="00DF37A8">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133B5" w:rsidRPr="00093EA1" w:rsidRDefault="004133B5" w:rsidP="00DF37A8">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4133B5" w:rsidRPr="00093EA1" w:rsidRDefault="004133B5" w:rsidP="00DF37A8">
            <w:pPr>
              <w:autoSpaceDE/>
              <w:autoSpaceDN/>
              <w:jc w:val="center"/>
              <w:rPr>
                <w:color w:val="000000"/>
              </w:rPr>
            </w:pPr>
            <w:r>
              <w:rPr>
                <w:color w:val="000000"/>
              </w:rPr>
              <w:t>0.</w:t>
            </w:r>
            <w:r w:rsidR="00662550">
              <w:rPr>
                <w:color w:val="000000"/>
              </w:rPr>
              <w:t>11</w:t>
            </w:r>
          </w:p>
        </w:tc>
      </w:tr>
      <w:tr w:rsidR="004133B5" w:rsidRPr="00093EA1" w:rsidTr="00DF37A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4133B5" w:rsidRPr="00093EA1" w:rsidRDefault="004133B5" w:rsidP="00DF37A8">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4133B5" w:rsidRPr="00093EA1" w:rsidRDefault="00662550" w:rsidP="00DF37A8">
            <w:pPr>
              <w:autoSpaceDE/>
              <w:autoSpaceDN/>
              <w:jc w:val="center"/>
              <w:rPr>
                <w:color w:val="000000"/>
              </w:rPr>
            </w:pPr>
            <w:r>
              <w:rPr>
                <w:color w:val="000000"/>
              </w:rPr>
              <w:t>3.56</w:t>
            </w:r>
          </w:p>
        </w:tc>
      </w:tr>
      <w:tr w:rsidR="004133B5" w:rsidRPr="00093EA1" w:rsidTr="00DF37A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4133B5" w:rsidRPr="00093EA1" w:rsidRDefault="004133B5" w:rsidP="00DF37A8">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4133B5" w:rsidRPr="00093EA1" w:rsidRDefault="00662550" w:rsidP="00DF37A8">
            <w:pPr>
              <w:keepNext/>
              <w:autoSpaceDE/>
              <w:autoSpaceDN/>
              <w:jc w:val="center"/>
              <w:rPr>
                <w:color w:val="000000"/>
              </w:rPr>
            </w:pPr>
            <w:r>
              <w:rPr>
                <w:color w:val="000000"/>
              </w:rPr>
              <w:t>9.06</w:t>
            </w:r>
          </w:p>
        </w:tc>
      </w:tr>
    </w:tbl>
    <w:p w:rsidR="004133B5" w:rsidRDefault="00E64EC4" w:rsidP="00E64EC4">
      <w:pPr>
        <w:pStyle w:val="Caption"/>
      </w:pPr>
      <w:bookmarkStart w:id="18" w:name="_Ref480649892"/>
      <w:r>
        <w:t xml:space="preserve">Table </w:t>
      </w:r>
      <w:fldSimple w:instr=" SEQ Table \* ARABIC ">
        <w:r w:rsidR="00C73123">
          <w:rPr>
            <w:noProof/>
          </w:rPr>
          <w:t>4</w:t>
        </w:r>
      </w:fldSimple>
      <w:bookmarkEnd w:id="18"/>
      <w:r>
        <w:t>: Pole Placement controlled system performance.</w:t>
      </w:r>
    </w:p>
    <w:p w:rsidR="00F3547E" w:rsidRPr="00F3547E" w:rsidRDefault="00F3547E" w:rsidP="00F3547E"/>
    <w:p w:rsidR="00F3547E" w:rsidRPr="00F3547E" w:rsidRDefault="00F3547E" w:rsidP="00F3547E">
      <w:pPr>
        <w:rPr>
          <w:sz w:val="22"/>
        </w:rPr>
      </w:pPr>
      <m:oMath>
        <m:r>
          <w:rPr>
            <w:rFonts w:ascii="Cambria Math" w:hAnsi="Cambria Math"/>
            <w:sz w:val="22"/>
          </w:rPr>
          <m:t xml:space="preserve">TF Pole= </m:t>
        </m:r>
        <m:f>
          <m:fPr>
            <m:ctrlPr>
              <w:rPr>
                <w:rFonts w:ascii="Cambria Math" w:hAnsi="Cambria Math"/>
                <w:i/>
                <w:sz w:val="22"/>
              </w:rPr>
            </m:ctrlPr>
          </m:fPr>
          <m:num>
            <m:r>
              <w:rPr>
                <w:rFonts w:ascii="Cambria Math" w:hAnsi="Cambria Math"/>
                <w:sz w:val="22"/>
              </w:rPr>
              <m:t>6.1</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11</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3</m:t>
                </m:r>
              </m:sup>
            </m:sSup>
            <m:r>
              <w:rPr>
                <w:rFonts w:ascii="Cambria Math" w:hAnsi="Cambria Math"/>
                <w:sz w:val="22"/>
              </w:rPr>
              <m:t>+ 1.7</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12</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2</m:t>
                </m:r>
              </m:sup>
            </m:sSup>
            <m:r>
              <w:rPr>
                <w:rFonts w:ascii="Cambria Math" w:hAnsi="Cambria Math"/>
                <w:sz w:val="22"/>
              </w:rPr>
              <m:t>+ 1.2*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12</m:t>
                </m:r>
              </m:sup>
            </m:sSup>
            <m:r>
              <w:rPr>
                <w:rFonts w:ascii="Cambria Math" w:hAnsi="Cambria Math"/>
                <w:sz w:val="22"/>
              </w:rPr>
              <m:t xml:space="preserve"> s</m:t>
            </m:r>
          </m:num>
          <m:den>
            <m:sSup>
              <m:sSupPr>
                <m:ctrlPr>
                  <w:rPr>
                    <w:rFonts w:ascii="Cambria Math" w:hAnsi="Cambria Math"/>
                    <w:i/>
                    <w:sz w:val="22"/>
                  </w:rPr>
                </m:ctrlPr>
              </m:sSupPr>
              <m:e>
                <m:r>
                  <w:rPr>
                    <w:rFonts w:ascii="Cambria Math" w:hAnsi="Cambria Math"/>
                    <w:sz w:val="22"/>
                  </w:rPr>
                  <m:t>s</m:t>
                </m:r>
              </m:e>
              <m:sup>
                <m:r>
                  <w:rPr>
                    <w:rFonts w:ascii="Cambria Math" w:hAnsi="Cambria Math"/>
                    <w:sz w:val="22"/>
                  </w:rPr>
                  <m:t>6</m:t>
                </m:r>
              </m:sup>
            </m:sSup>
            <m:r>
              <w:rPr>
                <w:rFonts w:ascii="Cambria Math" w:hAnsi="Cambria Math"/>
                <w:sz w:val="22"/>
              </w:rPr>
              <m:t>+ 5.2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6</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5</m:t>
                </m:r>
              </m:sup>
            </m:sSup>
            <m:r>
              <w:rPr>
                <w:rFonts w:ascii="Cambria Math" w:hAnsi="Cambria Math"/>
                <w:sz w:val="22"/>
              </w:rPr>
              <m:t>+ 4.5</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10</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4</m:t>
                </m:r>
              </m:sup>
            </m:sSup>
            <m:r>
              <w:rPr>
                <w:rFonts w:ascii="Cambria Math" w:hAnsi="Cambria Math"/>
                <w:sz w:val="22"/>
              </w:rPr>
              <m:t>+ 6</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11</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3</m:t>
                </m:r>
              </m:sup>
            </m:sSup>
            <m:r>
              <w:rPr>
                <w:rFonts w:ascii="Cambria Math" w:hAnsi="Cambria Math"/>
                <w:sz w:val="22"/>
              </w:rPr>
              <m:t>+ 2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12</m:t>
                </m:r>
              </m:sup>
            </m:sSup>
            <m:r>
              <w:rPr>
                <w:rFonts w:ascii="Cambria Math" w:hAnsi="Cambria Math"/>
                <w:sz w:val="22"/>
              </w:rPr>
              <m:t>*</m:t>
            </m:r>
            <m:sSup>
              <m:sSupPr>
                <m:ctrlPr>
                  <w:rPr>
                    <w:rFonts w:ascii="Cambria Math" w:hAnsi="Cambria Math"/>
                    <w:i/>
                    <w:sz w:val="22"/>
                  </w:rPr>
                </m:ctrlPr>
              </m:sSupPr>
              <m:e>
                <m:r>
                  <w:rPr>
                    <w:rFonts w:ascii="Cambria Math" w:hAnsi="Cambria Math"/>
                    <w:sz w:val="22"/>
                  </w:rPr>
                  <m:t>s</m:t>
                </m:r>
              </m:e>
              <m:sup>
                <m:r>
                  <w:rPr>
                    <w:rFonts w:ascii="Cambria Math" w:hAnsi="Cambria Math"/>
                    <w:sz w:val="22"/>
                  </w:rPr>
                  <m:t>2</m:t>
                </m:r>
              </m:sup>
            </m:sSup>
            <m:r>
              <w:rPr>
                <w:rFonts w:ascii="Cambria Math" w:hAnsi="Cambria Math"/>
                <w:sz w:val="22"/>
              </w:rPr>
              <m:t>+ 1.2</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12</m:t>
                </m:r>
              </m:sup>
            </m:sSup>
            <m:r>
              <w:rPr>
                <w:rFonts w:ascii="Cambria Math" w:hAnsi="Cambria Math"/>
                <w:sz w:val="22"/>
              </w:rPr>
              <m:t>*s - 4.5</m:t>
            </m:r>
            <m:sSup>
              <m:sSupPr>
                <m:ctrlPr>
                  <w:rPr>
                    <w:rFonts w:ascii="Cambria Math" w:hAnsi="Cambria Math"/>
                    <w:iCs/>
                  </w:rPr>
                </m:ctrlPr>
              </m:sSupPr>
              <m:e>
                <m:r>
                  <m:rPr>
                    <m:sty m:val="p"/>
                  </m:rPr>
                  <w:rPr>
                    <w:rFonts w:ascii="Cambria Math" w:hAnsi="Cambria Math"/>
                  </w:rPr>
                  <m:t>e</m:t>
                </m:r>
              </m:e>
              <m:sup>
                <m:r>
                  <m:rPr>
                    <m:sty m:val="p"/>
                  </m:rPr>
                  <w:rPr>
                    <w:rFonts w:ascii="Cambria Math" w:hAnsi="Cambria Math"/>
                  </w:rPr>
                  <m:t>4</m:t>
                </m:r>
              </m:sup>
            </m:sSup>
          </m:den>
        </m:f>
      </m:oMath>
      <w:r w:rsidRPr="00F3547E">
        <w:rPr>
          <w:sz w:val="22"/>
        </w:rPr>
        <w:t xml:space="preserve"> </w:t>
      </w:r>
    </w:p>
    <w:p w:rsidR="00881673" w:rsidRDefault="00F3547E" w:rsidP="00736942">
      <w:pPr>
        <w:pStyle w:val="Caption"/>
        <w:jc w:val="both"/>
      </w:pPr>
      <w:bookmarkStart w:id="19" w:name="_Ref480649790"/>
      <w:r>
        <w:t xml:space="preserve">Equation </w:t>
      </w:r>
      <w:fldSimple w:instr=" SEQ Equation \* ARABIC ">
        <w:r w:rsidR="00006E84">
          <w:rPr>
            <w:noProof/>
          </w:rPr>
          <w:t>4</w:t>
        </w:r>
      </w:fldSimple>
      <w:bookmarkEnd w:id="19"/>
      <w:r>
        <w:t>: Transfer function of pole placement</w:t>
      </w:r>
      <w:r w:rsidR="008335E9">
        <w:t xml:space="preserve"> </w:t>
      </w:r>
      <w:r w:rsidR="00D703A6">
        <w:t xml:space="preserve">system with </w:t>
      </w:r>
      <w:r w:rsidR="008335E9">
        <w:t>controller</w:t>
      </w:r>
    </w:p>
    <w:p w:rsidR="00736942" w:rsidRPr="00EA4438" w:rsidRDefault="00146436" w:rsidP="00393665">
      <w:r>
        <w:t xml:space="preserve">  </w:t>
      </w:r>
      <w:r w:rsidR="001538CE">
        <w:fldChar w:fldCharType="begin"/>
      </w:r>
      <w:r w:rsidR="001538CE">
        <w:instrText xml:space="preserve"> REF _Ref501306130 \h </w:instrText>
      </w:r>
      <w:r w:rsidR="001538CE">
        <w:fldChar w:fldCharType="separate"/>
      </w:r>
      <w:r w:rsidR="001538CE">
        <w:t xml:space="preserve">Figure </w:t>
      </w:r>
      <w:r w:rsidR="001538CE">
        <w:rPr>
          <w:noProof/>
        </w:rPr>
        <w:t>9</w:t>
      </w:r>
      <w:r w:rsidR="001538CE">
        <w:fldChar w:fldCharType="end"/>
      </w:r>
      <w:r w:rsidR="001538CE">
        <w:t xml:space="preserve"> </w:t>
      </w:r>
      <w:r w:rsidR="00370D26">
        <w:t xml:space="preserve">and </w:t>
      </w:r>
      <w:r w:rsidR="00370D26">
        <w:fldChar w:fldCharType="begin"/>
      </w:r>
      <w:r w:rsidR="00370D26">
        <w:instrText xml:space="preserve"> REF _Ref480649892 \h </w:instrText>
      </w:r>
      <w:r w:rsidR="00370D26">
        <w:fldChar w:fldCharType="separate"/>
      </w:r>
      <w:r w:rsidR="00006E84">
        <w:t xml:space="preserve">Table </w:t>
      </w:r>
      <w:r w:rsidR="00006E84">
        <w:rPr>
          <w:noProof/>
        </w:rPr>
        <w:t>4</w:t>
      </w:r>
      <w:r w:rsidR="00370D26">
        <w:fldChar w:fldCharType="end"/>
      </w:r>
      <w:r w:rsidR="00370D26">
        <w:t xml:space="preserve"> show the </w:t>
      </w:r>
      <w:r w:rsidR="007D0FAE">
        <w:t>final step</w:t>
      </w:r>
      <w:r w:rsidR="00370D26">
        <w:t xml:space="preserve"> response and performance of the pole placement control system.</w:t>
      </w:r>
      <w:r w:rsidR="007D0FAE">
        <w:t xml:space="preserve"> This system has an impressive </w:t>
      </w:r>
      <w:r w:rsidR="00393665">
        <w:t xml:space="preserve">rise </w:t>
      </w:r>
      <w:r w:rsidR="00E50C09">
        <w:t xml:space="preserve">time, </w:t>
      </w:r>
      <w:r w:rsidR="007D0FAE">
        <w:t>an acceptable percent overshoot</w:t>
      </w:r>
      <w:r w:rsidR="00E50C09">
        <w:t>, and no steady state error</w:t>
      </w:r>
      <w:r w:rsidR="007D0FAE">
        <w:t xml:space="preserve"> but has </w:t>
      </w:r>
      <w:r w:rsidR="00393665">
        <w:t>a settling time of over 3.5 seconds, w</w:t>
      </w:r>
      <w:r w:rsidR="00E50C09">
        <w:t xml:space="preserve">ell outside of specifications. </w:t>
      </w:r>
      <w:r w:rsidR="000A088F">
        <w:t>Overall, the process of picking poles proves to be an unreliable method of controlling this system.</w:t>
      </w:r>
    </w:p>
    <w:p w:rsidR="00881673" w:rsidRDefault="00881673" w:rsidP="007613B6">
      <w:pPr>
        <w:pStyle w:val="Heading2"/>
      </w:pPr>
      <w:bookmarkStart w:id="20" w:name="_Ref481490554"/>
      <w:r>
        <w:t>LQR</w:t>
      </w:r>
      <w:bookmarkEnd w:id="20"/>
    </w:p>
    <w:p w:rsidR="003D3904" w:rsidRDefault="003D3904" w:rsidP="003D3904">
      <w:pPr>
        <w:keepNext/>
      </w:pPr>
      <w:r>
        <w:rPr>
          <w:noProof/>
        </w:rPr>
        <w:drawing>
          <wp:inline distT="0" distB="0" distL="0" distR="0" wp14:anchorId="630D9ECF" wp14:editId="1C925FA4">
            <wp:extent cx="3108960" cy="24801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QR.jpg"/>
                    <pic:cNvPicPr/>
                  </pic:nvPicPr>
                  <pic:blipFill rotWithShape="1">
                    <a:blip r:embed="rId20">
                      <a:extLst>
                        <a:ext uri="{28A0092B-C50C-407E-A947-70E740481C1C}">
                          <a14:useLocalDpi xmlns:a14="http://schemas.microsoft.com/office/drawing/2010/main" val="0"/>
                        </a:ext>
                      </a:extLst>
                    </a:blip>
                    <a:srcRect l="4942" t="5648" r="6353"/>
                    <a:stretch/>
                  </pic:blipFill>
                  <pic:spPr bwMode="auto">
                    <a:xfrm>
                      <a:off x="0" y="0"/>
                      <a:ext cx="3108960" cy="2480148"/>
                    </a:xfrm>
                    <a:prstGeom prst="rect">
                      <a:avLst/>
                    </a:prstGeom>
                    <a:ln>
                      <a:noFill/>
                    </a:ln>
                    <a:extLst>
                      <a:ext uri="{53640926-AAD7-44D8-BBD7-CCE9431645EC}">
                        <a14:shadowObscured xmlns:a14="http://schemas.microsoft.com/office/drawing/2010/main"/>
                      </a:ext>
                    </a:extLst>
                  </pic:spPr>
                </pic:pic>
              </a:graphicData>
            </a:graphic>
          </wp:inline>
        </w:drawing>
      </w:r>
    </w:p>
    <w:p w:rsidR="008D1CB5" w:rsidRDefault="003D3904" w:rsidP="003D3904">
      <w:pPr>
        <w:pStyle w:val="Caption"/>
      </w:pPr>
      <w:bookmarkStart w:id="21" w:name="_Ref480654391"/>
      <w:r>
        <w:t xml:space="preserve">Figure </w:t>
      </w:r>
      <w:fldSimple w:instr=" SEQ Figure \* ARABIC ">
        <w:r w:rsidR="002A55A9">
          <w:rPr>
            <w:noProof/>
          </w:rPr>
          <w:t>10</w:t>
        </w:r>
      </w:fldSimple>
      <w:bookmarkEnd w:id="21"/>
      <w:r>
        <w:t>: Step response of final LQR controller</w:t>
      </w:r>
    </w:p>
    <w:tbl>
      <w:tblPr>
        <w:tblW w:w="2780" w:type="dxa"/>
        <w:jc w:val="center"/>
        <w:tblLook w:val="04A0" w:firstRow="1" w:lastRow="0" w:firstColumn="1" w:lastColumn="0" w:noHBand="0" w:noVBand="1"/>
      </w:tblPr>
      <w:tblGrid>
        <w:gridCol w:w="1820"/>
        <w:gridCol w:w="960"/>
      </w:tblGrid>
      <w:tr w:rsidR="008D1CB5" w:rsidRPr="00093EA1" w:rsidTr="008D1CB5">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D1CB5" w:rsidRPr="00093EA1" w:rsidRDefault="008D1CB5" w:rsidP="00DF37A8">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8D1CB5" w:rsidRPr="00093EA1" w:rsidRDefault="00086EF4" w:rsidP="00DF37A8">
            <w:pPr>
              <w:autoSpaceDE/>
              <w:autoSpaceDN/>
              <w:jc w:val="center"/>
              <w:rPr>
                <w:color w:val="000000"/>
              </w:rPr>
            </w:pPr>
            <w:r>
              <w:rPr>
                <w:color w:val="000000"/>
              </w:rPr>
              <w:t>2.87</w:t>
            </w:r>
          </w:p>
        </w:tc>
      </w:tr>
      <w:tr w:rsidR="008D1CB5" w:rsidRPr="00093EA1" w:rsidTr="008D1CB5">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8D1CB5" w:rsidRPr="00093EA1" w:rsidRDefault="008D1CB5" w:rsidP="00DF37A8">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8D1CB5" w:rsidRPr="00093EA1" w:rsidRDefault="00086EF4" w:rsidP="00DF37A8">
            <w:pPr>
              <w:autoSpaceDE/>
              <w:autoSpaceDN/>
              <w:jc w:val="center"/>
              <w:rPr>
                <w:color w:val="000000"/>
              </w:rPr>
            </w:pPr>
            <w:r>
              <w:rPr>
                <w:color w:val="000000"/>
              </w:rPr>
              <w:t>5.29</w:t>
            </w:r>
          </w:p>
        </w:tc>
      </w:tr>
      <w:tr w:rsidR="008D1CB5" w:rsidRPr="00093EA1" w:rsidTr="008D1CB5">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8D1CB5" w:rsidRPr="00093EA1" w:rsidRDefault="008D1CB5" w:rsidP="00DF37A8">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8D1CB5" w:rsidRPr="00093EA1" w:rsidRDefault="00086EF4" w:rsidP="00DF37A8">
            <w:pPr>
              <w:keepNext/>
              <w:autoSpaceDE/>
              <w:autoSpaceDN/>
              <w:jc w:val="center"/>
              <w:rPr>
                <w:color w:val="000000"/>
              </w:rPr>
            </w:pPr>
            <w:r>
              <w:rPr>
                <w:color w:val="000000"/>
              </w:rPr>
              <w:t>0</w:t>
            </w:r>
          </w:p>
        </w:tc>
      </w:tr>
    </w:tbl>
    <w:p w:rsidR="008D1CB5" w:rsidRDefault="003D3904" w:rsidP="003D3904">
      <w:pPr>
        <w:pStyle w:val="Caption"/>
      </w:pPr>
      <w:bookmarkStart w:id="22" w:name="_Ref480654401"/>
      <w:r>
        <w:t xml:space="preserve">Table </w:t>
      </w:r>
      <w:fldSimple w:instr=" SEQ Table \* ARABIC ">
        <w:r w:rsidR="00C73123">
          <w:rPr>
            <w:noProof/>
          </w:rPr>
          <w:t>5</w:t>
        </w:r>
      </w:fldSimple>
      <w:bookmarkEnd w:id="22"/>
      <w:r>
        <w:t>: LQR step response system performance</w:t>
      </w:r>
    </w:p>
    <w:p w:rsidR="00A058E0" w:rsidRPr="00A058E0" w:rsidRDefault="005465D2" w:rsidP="00A058E0">
      <m:oMathPara>
        <m:oMathParaPr>
          <m:jc m:val="center"/>
        </m:oMathParaPr>
        <m:oMath>
          <m:sSup>
            <m:sSupPr>
              <m:ctrlPr>
                <w:rPr>
                  <w:rFonts w:ascii="Cambria Math" w:hAnsi="Cambria Math"/>
                  <w:i/>
                  <w:sz w:val="18"/>
                </w:rPr>
              </m:ctrlPr>
            </m:sSupPr>
            <m:e>
              <m:r>
                <w:rPr>
                  <w:rFonts w:ascii="Cambria Math" w:hAnsi="Cambria Math"/>
                  <w:sz w:val="18"/>
                </w:rPr>
                <m:t>A</m:t>
              </m:r>
            </m:e>
            <m:sup>
              <m:r>
                <w:rPr>
                  <w:rFonts w:ascii="Cambria Math" w:hAnsi="Cambria Math"/>
                  <w:sz w:val="18"/>
                </w:rPr>
                <m:t>T</m:t>
              </m:r>
            </m:sup>
          </m:sSup>
          <m:r>
            <w:rPr>
              <w:rFonts w:ascii="Cambria Math" w:hAnsi="Cambria Math"/>
              <w:sz w:val="18"/>
            </w:rPr>
            <m:t>P+PA-PB</m:t>
          </m:r>
          <m:sSup>
            <m:sSupPr>
              <m:ctrlPr>
                <w:rPr>
                  <w:rFonts w:ascii="Cambria Math" w:hAnsi="Cambria Math"/>
                  <w:i/>
                  <w:sz w:val="18"/>
                </w:rPr>
              </m:ctrlPr>
            </m:sSupPr>
            <m:e>
              <m:r>
                <w:rPr>
                  <w:rFonts w:ascii="Cambria Math" w:hAnsi="Cambria Math"/>
                  <w:sz w:val="18"/>
                </w:rPr>
                <m:t>R</m:t>
              </m:r>
            </m:e>
            <m:sup>
              <m:r>
                <w:rPr>
                  <w:rFonts w:ascii="Cambria Math" w:hAnsi="Cambria Math"/>
                  <w:sz w:val="18"/>
                </w:rPr>
                <m:t>-1</m:t>
              </m:r>
            </m:sup>
          </m:sSup>
          <m:sSup>
            <m:sSupPr>
              <m:ctrlPr>
                <w:rPr>
                  <w:rFonts w:ascii="Cambria Math" w:hAnsi="Cambria Math"/>
                  <w:i/>
                  <w:sz w:val="18"/>
                </w:rPr>
              </m:ctrlPr>
            </m:sSupPr>
            <m:e>
              <m:r>
                <w:rPr>
                  <w:rFonts w:ascii="Cambria Math" w:hAnsi="Cambria Math"/>
                  <w:sz w:val="18"/>
                </w:rPr>
                <m:t>B</m:t>
              </m:r>
            </m:e>
            <m:sup>
              <m:r>
                <w:rPr>
                  <w:rFonts w:ascii="Cambria Math" w:hAnsi="Cambria Math"/>
                  <w:sz w:val="18"/>
                </w:rPr>
                <m:t>T</m:t>
              </m:r>
            </m:sup>
          </m:sSup>
          <m:r>
            <w:rPr>
              <w:rFonts w:ascii="Cambria Math" w:hAnsi="Cambria Math"/>
              <w:sz w:val="18"/>
            </w:rPr>
            <m:t>+Q=0</m:t>
          </m:r>
        </m:oMath>
      </m:oMathPara>
    </w:p>
    <w:p w:rsidR="00881673" w:rsidRDefault="00A058E0" w:rsidP="00A058E0">
      <w:pPr>
        <w:pStyle w:val="Caption"/>
      </w:pPr>
      <w:bookmarkStart w:id="23" w:name="_Ref480654146"/>
      <w:r>
        <w:t xml:space="preserve">Equation </w:t>
      </w:r>
      <w:fldSimple w:instr=" SEQ Equation \* ARABIC ">
        <w:r w:rsidR="00006E84">
          <w:rPr>
            <w:noProof/>
          </w:rPr>
          <w:t>5</w:t>
        </w:r>
      </w:fldSimple>
      <w:bookmarkEnd w:id="23"/>
      <w:r>
        <w:t xml:space="preserve">: The </w:t>
      </w:r>
      <w:proofErr w:type="spellStart"/>
      <w:r>
        <w:t>Riccati</w:t>
      </w:r>
      <w:proofErr w:type="spellEnd"/>
      <w:r>
        <w:t xml:space="preserve"> equation is used to build the LQR controller</w:t>
      </w:r>
    </w:p>
    <w:p w:rsidR="008335E9" w:rsidRDefault="00D51919" w:rsidP="008335E9">
      <w:r>
        <w:t xml:space="preserve">  </w:t>
      </w:r>
      <w:r w:rsidR="002B6385">
        <w:t xml:space="preserve">Construction of the LQR controller began by </w:t>
      </w:r>
      <w:r w:rsidR="007F2722">
        <w:t>converting</w:t>
      </w:r>
      <w:r w:rsidR="002B6385">
        <w:t xml:space="preserve"> the </w:t>
      </w:r>
      <w:r w:rsidR="007F2722">
        <w:t xml:space="preserve">already built transfer function of the pole placement controller </w:t>
      </w:r>
      <w:r w:rsidR="007F2722">
        <w:fldChar w:fldCharType="begin"/>
      </w:r>
      <w:r w:rsidR="007F2722">
        <w:instrText xml:space="preserve"> REF _Ref480626130 \h </w:instrText>
      </w:r>
      <w:r w:rsidR="007F2722">
        <w:fldChar w:fldCharType="separate"/>
      </w:r>
      <w:r w:rsidR="00006E84">
        <w:t xml:space="preserve">Figure </w:t>
      </w:r>
      <w:r w:rsidR="00006E84">
        <w:rPr>
          <w:noProof/>
        </w:rPr>
        <w:t>4</w:t>
      </w:r>
      <w:r w:rsidR="007F2722">
        <w:fldChar w:fldCharType="end"/>
      </w:r>
      <w:r w:rsidR="007F2722">
        <w:t xml:space="preserve">) to a state space model. </w:t>
      </w:r>
      <w:r w:rsidR="002D16BF">
        <w:t xml:space="preserve">The </w:t>
      </w:r>
      <w:proofErr w:type="spellStart"/>
      <w:r w:rsidR="002D16BF">
        <w:t>Riccati</w:t>
      </w:r>
      <w:proofErr w:type="spellEnd"/>
      <w:r w:rsidR="002D16BF">
        <w:t xml:space="preserve"> equation (</w:t>
      </w:r>
      <w:r w:rsidR="002D16BF">
        <w:fldChar w:fldCharType="begin"/>
      </w:r>
      <w:r w:rsidR="002D16BF">
        <w:instrText xml:space="preserve"> REF _Ref480654146 \h </w:instrText>
      </w:r>
      <w:r w:rsidR="002D16BF">
        <w:fldChar w:fldCharType="separate"/>
      </w:r>
      <w:r w:rsidR="00006E84">
        <w:t xml:space="preserve">Equation </w:t>
      </w:r>
      <w:r w:rsidR="00006E84">
        <w:rPr>
          <w:noProof/>
        </w:rPr>
        <w:t>5</w:t>
      </w:r>
      <w:r w:rsidR="002D16BF">
        <w:fldChar w:fldCharType="end"/>
      </w:r>
      <w:r w:rsidR="002D16BF">
        <w:t>)</w:t>
      </w:r>
      <w:r w:rsidR="00FF5532">
        <w:t xml:space="preserve"> </w:t>
      </w:r>
      <w:r w:rsidR="001816CD">
        <w:t xml:space="preserve">is used in the construction of the LQR controller. The P matrix is solved for after inputting the A matrix of the poll placed system and user selected </w:t>
      </w:r>
      <w:r w:rsidR="00BE63D1">
        <w:t xml:space="preserve">Q and R matrices. A new step response can be found and evaluated. The process of tuning an LQR controller is an iterative one, </w:t>
      </w:r>
      <w:r w:rsidR="001E21C1">
        <w:t xml:space="preserve">an optimized step response and performance evaluation can be found in </w:t>
      </w:r>
      <w:r w:rsidR="001E21C1">
        <w:fldChar w:fldCharType="begin"/>
      </w:r>
      <w:r w:rsidR="001E21C1">
        <w:instrText xml:space="preserve"> REF _Ref480654391 \h </w:instrText>
      </w:r>
      <w:r w:rsidR="001E21C1">
        <w:fldChar w:fldCharType="separate"/>
      </w:r>
      <w:r w:rsidR="00006E84">
        <w:t xml:space="preserve">Figure </w:t>
      </w:r>
      <w:r w:rsidR="00006E84">
        <w:rPr>
          <w:noProof/>
        </w:rPr>
        <w:t>10</w:t>
      </w:r>
      <w:r w:rsidR="001E21C1">
        <w:fldChar w:fldCharType="end"/>
      </w:r>
      <w:r w:rsidR="001E21C1">
        <w:t xml:space="preserve"> and </w:t>
      </w:r>
      <w:r w:rsidR="001E21C1">
        <w:fldChar w:fldCharType="begin"/>
      </w:r>
      <w:r w:rsidR="001E21C1">
        <w:instrText xml:space="preserve"> REF _Ref480654401 \h </w:instrText>
      </w:r>
      <w:r w:rsidR="001E21C1">
        <w:fldChar w:fldCharType="separate"/>
      </w:r>
      <w:r w:rsidR="00006E84">
        <w:t xml:space="preserve">Table </w:t>
      </w:r>
      <w:r w:rsidR="00006E84">
        <w:rPr>
          <w:noProof/>
        </w:rPr>
        <w:t>5</w:t>
      </w:r>
      <w:r w:rsidR="001E21C1">
        <w:fldChar w:fldCharType="end"/>
      </w:r>
      <w:r w:rsidR="001E21C1">
        <w:t>.</w:t>
      </w:r>
      <w:r w:rsidR="00246B9F">
        <w:t xml:space="preserve"> An integral controller was put in series with the LQR controller to While the optimized LQR controller produces no overshoot it has</w:t>
      </w:r>
      <w:r w:rsidR="00AF3E35">
        <w:t xml:space="preserve"> an</w:t>
      </w:r>
      <w:r w:rsidR="00246B9F">
        <w:t xml:space="preserve"> unacceptable</w:t>
      </w:r>
      <w:r w:rsidR="00AF3E35">
        <w:t xml:space="preserve"> settling and rise time.</w:t>
      </w:r>
      <w:r w:rsidR="00246B9F">
        <w:t xml:space="preserve"> </w:t>
      </w:r>
    </w:p>
    <w:p w:rsidR="009635D3" w:rsidRDefault="00146436" w:rsidP="008335E9">
      <w:r>
        <w:t xml:space="preserve">  </w:t>
      </w:r>
      <w:r w:rsidR="009635D3">
        <w:t>An LQR controller may have applications where energy efficiency and overshoot of the joint takes precedence over settling time. However, for the intended a</w:t>
      </w:r>
      <w:r w:rsidR="00B23C9D">
        <w:t>pplication of this joint, it does not present an acceptable level of performance.</w:t>
      </w:r>
    </w:p>
    <w:p w:rsidR="001538CE" w:rsidRDefault="001538CE" w:rsidP="001538CE">
      <w:pPr>
        <w:pStyle w:val="Heading1"/>
      </w:pPr>
      <w:r>
        <w:t>Test Bed and Methods</w:t>
      </w:r>
    </w:p>
    <w:p w:rsidR="002C09E3" w:rsidRPr="002C09E3" w:rsidRDefault="002C09E3" w:rsidP="002C09E3">
      <w:pPr>
        <w:pStyle w:val="Heading2"/>
      </w:pPr>
      <w:r>
        <w:t>Experimental Setup</w:t>
      </w:r>
    </w:p>
    <w:p w:rsidR="001538CE" w:rsidRPr="001538CE" w:rsidRDefault="00EA5942" w:rsidP="004D4738">
      <w:r>
        <w:t>After building the controllers the PI</w:t>
      </w:r>
      <w:r w:rsidR="0077759F">
        <w:t xml:space="preserve"> system</w:t>
      </w:r>
      <w:r>
        <w:t xml:space="preserve"> was selected to implement for experimentation due to is ease of use and performance in simulation. </w:t>
      </w:r>
      <w:r w:rsidR="00532D72">
        <w:t xml:space="preserve">A linear quadratic encoder was used </w:t>
      </w:r>
      <w:r w:rsidR="00FD35B1">
        <w:t>to count rotations. Voltage</w:t>
      </w:r>
      <w:r w:rsidR="00FB13E2">
        <w:t xml:space="preserve"> from an external power supply</w:t>
      </w:r>
      <w:r w:rsidR="00FD35B1">
        <w:t xml:space="preserve"> was input to</w:t>
      </w:r>
      <w:r w:rsidR="00FB13E2">
        <w:t xml:space="preserve"> the encoder and readings were collected from</w:t>
      </w:r>
      <w:r w:rsidR="00FD35B1">
        <w:t xml:space="preserve"> </w:t>
      </w:r>
      <w:r w:rsidR="00532D72">
        <w:t xml:space="preserve">an NI </w:t>
      </w:r>
      <w:proofErr w:type="spellStart"/>
      <w:r w:rsidR="00532D72">
        <w:t>myDAQ</w:t>
      </w:r>
      <w:proofErr w:type="spellEnd"/>
      <w:r w:rsidR="00532D72">
        <w:t xml:space="preserve"> </w:t>
      </w:r>
      <w:r w:rsidR="00FD35B1">
        <w:t>sampling at 200000 HZ. Using MATLAB</w:t>
      </w:r>
      <w:r w:rsidR="00FB13E2">
        <w:t>,</w:t>
      </w:r>
      <w:r w:rsidR="00FD35B1">
        <w:t xml:space="preserve"> P and I values were written directly to the </w:t>
      </w:r>
      <w:r w:rsidR="004D4738">
        <w:t xml:space="preserve">motor at the start of each test. </w:t>
      </w:r>
      <w:r w:rsidR="004D4738">
        <w:t>Testing consisted of setting the VSA to a constant low stiffness and writing a goal position of 800 (roughly .6 rad) to the motor.</w:t>
      </w:r>
      <w:r w:rsidR="004D4738">
        <w:t xml:space="preserve"> Immediately after setting a goal position to the motor callbacks </w:t>
      </w:r>
      <w:r w:rsidR="00B10B96">
        <w:t xml:space="preserve">to the </w:t>
      </w:r>
      <w:proofErr w:type="spellStart"/>
      <w:r w:rsidR="00B10B96">
        <w:t>Dynamixel</w:t>
      </w:r>
      <w:proofErr w:type="spellEnd"/>
      <w:r w:rsidR="00B10B96">
        <w:t xml:space="preserve"> were used </w:t>
      </w:r>
      <w:r w:rsidR="004D4738">
        <w:t>to collect motor position data. Due to hardware limitations only 25-</w:t>
      </w:r>
      <w:r w:rsidR="00B10B96">
        <w:t>30 motor positions were taken over</w:t>
      </w:r>
      <w:r w:rsidR="004D4738">
        <w:t xml:space="preserve"> the roughly 2 second testing period compared to the 600000 </w:t>
      </w:r>
      <w:r w:rsidR="002C09E3">
        <w:t>samples taken of end effector variance. A spline fill was used to fill in gaps between motor position readings.</w:t>
      </w:r>
      <w:r w:rsidR="00B10B96">
        <w:t xml:space="preserve"> After allowing the system to come to steady state, data collection was stopped and the motor was returned to its starting angular position.</w:t>
      </w:r>
      <w:r w:rsidR="000F4D5D">
        <w:t xml:space="preserve"> A picture of the experimental setup is shown in </w:t>
      </w:r>
      <w:r w:rsidR="000F4D5D">
        <w:fldChar w:fldCharType="begin"/>
      </w:r>
      <w:r w:rsidR="000F4D5D">
        <w:instrText xml:space="preserve"> REF _Ref501308388 \h </w:instrText>
      </w:r>
      <w:r w:rsidR="000F4D5D">
        <w:fldChar w:fldCharType="separate"/>
      </w:r>
      <w:r w:rsidR="000F4D5D">
        <w:t xml:space="preserve">Figure </w:t>
      </w:r>
      <w:r w:rsidR="000F4D5D">
        <w:rPr>
          <w:noProof/>
        </w:rPr>
        <w:t>19</w:t>
      </w:r>
      <w:r w:rsidR="000F4D5D">
        <w:fldChar w:fldCharType="end"/>
      </w:r>
      <w:r w:rsidR="000F4D5D">
        <w:t>.</w:t>
      </w:r>
    </w:p>
    <w:p w:rsidR="00881673" w:rsidRDefault="00881673" w:rsidP="007613B6">
      <w:pPr>
        <w:pStyle w:val="Heading1"/>
      </w:pPr>
      <w:r>
        <w:t>Results and discussion</w:t>
      </w:r>
    </w:p>
    <w:p w:rsidR="00FF436F" w:rsidRDefault="00881673" w:rsidP="00FF436F">
      <w:pPr>
        <w:pStyle w:val="Heading2"/>
      </w:pPr>
      <w:r>
        <w:t xml:space="preserve">Controller </w:t>
      </w:r>
      <w:r w:rsidR="005465D2">
        <w:t xml:space="preserve">Model </w:t>
      </w:r>
      <w:r>
        <w:t>Comparison</w:t>
      </w:r>
    </w:p>
    <w:p w:rsidR="00146436" w:rsidRDefault="00FF436F" w:rsidP="00FF436F">
      <w:r>
        <w:t xml:space="preserve">  </w:t>
      </w:r>
      <w:r w:rsidR="00DF37A8">
        <w:t>The</w:t>
      </w:r>
      <w:r w:rsidR="000C48FC">
        <w:t xml:space="preserve"> open </w:t>
      </w:r>
      <w:r w:rsidR="0010488A">
        <w:t xml:space="preserve">and closed </w:t>
      </w:r>
      <w:r w:rsidR="000C48FC">
        <w:t xml:space="preserve">loop step </w:t>
      </w:r>
      <w:r w:rsidR="0010488A">
        <w:t>responses of this system show</w:t>
      </w:r>
      <w:r w:rsidR="000C48FC">
        <w:t xml:space="preserve"> </w:t>
      </w:r>
      <w:r w:rsidR="006A3DCF">
        <w:t xml:space="preserve">somewhat </w:t>
      </w:r>
      <w:r w:rsidR="000C48FC">
        <w:t xml:space="preserve">atypical behavior for an un-damped VSA. </w:t>
      </w:r>
      <w:r w:rsidR="006A3DCF">
        <w:t>While the response is clearly undesirable</w:t>
      </w:r>
      <w:r w:rsidR="00972AE0">
        <w:t>,</w:t>
      </w:r>
      <w:r w:rsidR="006A3DCF">
        <w:t xml:space="preserve"> the system</w:t>
      </w:r>
      <w:r w:rsidR="00972AE0">
        <w:t xml:space="preserve"> response shows that the high natural impedance of </w:t>
      </w:r>
      <w:r w:rsidR="000534B8">
        <w:t>this</w:t>
      </w:r>
      <w:r w:rsidR="00972AE0">
        <w:t xml:space="preserve"> VSA </w:t>
      </w:r>
      <w:r w:rsidR="000E6387">
        <w:t>offers a base improvement over more conventional VSA’s</w:t>
      </w:r>
      <w:sdt>
        <w:sdtPr>
          <w:id w:val="235517341"/>
          <w:citation/>
        </w:sdtPr>
        <w:sdtContent>
          <w:r w:rsidR="009A5527">
            <w:fldChar w:fldCharType="begin"/>
          </w:r>
          <w:r w:rsidR="009A5527">
            <w:instrText xml:space="preserve"> CITATION Wan17 \l 1033 </w:instrText>
          </w:r>
          <w:r w:rsidR="009A5527">
            <w:fldChar w:fldCharType="separate"/>
          </w:r>
          <w:r w:rsidR="00006E84">
            <w:rPr>
              <w:noProof/>
            </w:rPr>
            <w:t xml:space="preserve"> [3]</w:t>
          </w:r>
          <w:r w:rsidR="009A5527">
            <w:fldChar w:fldCharType="end"/>
          </w:r>
        </w:sdtContent>
      </w:sdt>
      <w:sdt>
        <w:sdtPr>
          <w:id w:val="-1183510251"/>
          <w:citation/>
        </w:sdtPr>
        <w:sdtContent>
          <w:r w:rsidR="008D2317">
            <w:fldChar w:fldCharType="begin"/>
          </w:r>
          <w:r w:rsidR="008D2317">
            <w:instrText xml:space="preserve"> CITATION Sch08 \l 1033 </w:instrText>
          </w:r>
          <w:r w:rsidR="008D2317">
            <w:fldChar w:fldCharType="separate"/>
          </w:r>
          <w:r w:rsidR="00006E84">
            <w:rPr>
              <w:noProof/>
            </w:rPr>
            <w:t xml:space="preserve"> [4]</w:t>
          </w:r>
          <w:r w:rsidR="008D2317">
            <w:fldChar w:fldCharType="end"/>
          </w:r>
        </w:sdtContent>
      </w:sdt>
      <w:r w:rsidR="00B23C9D">
        <w:t>.</w:t>
      </w:r>
      <w:r>
        <w:t xml:space="preserve"> </w:t>
      </w:r>
      <w:r w:rsidR="000534B8">
        <w:t xml:space="preserve">It also highlights the need for more advanced methods of control than </w:t>
      </w:r>
      <w:r w:rsidR="00330893">
        <w:t>simply providing negative feedback.</w:t>
      </w:r>
      <w:r w:rsidR="00BF6DA2">
        <w:t xml:space="preserve"> </w:t>
      </w:r>
      <w:r w:rsidR="007B2892">
        <w:t xml:space="preserve">Controller design began by construction of a PI controller, (Section </w:t>
      </w:r>
      <w:r w:rsidR="007B2892">
        <w:fldChar w:fldCharType="begin"/>
      </w:r>
      <w:r w:rsidR="007B2892">
        <w:instrText xml:space="preserve"> REF _Ref481489273 \r \h </w:instrText>
      </w:r>
      <w:r w:rsidR="007B2892">
        <w:fldChar w:fldCharType="separate"/>
      </w:r>
      <w:r w:rsidR="00006E84">
        <w:t>IV</w:t>
      </w:r>
      <w:r w:rsidR="007B2892">
        <w:fldChar w:fldCharType="end"/>
      </w:r>
      <w:r w:rsidR="007B2892">
        <w:t xml:space="preserve">). Hand tuning was performed but ultimately produced inferior results to </w:t>
      </w:r>
      <w:r w:rsidR="00330893">
        <w:t>Matlab'</w:t>
      </w:r>
      <w:r w:rsidR="00F52741">
        <w:t xml:space="preserve">s PID tuner. </w:t>
      </w:r>
      <w:r w:rsidR="00330893">
        <w:t xml:space="preserve">Matlab's </w:t>
      </w:r>
      <w:r w:rsidR="00F52741">
        <w:t xml:space="preserve">tuner was manipulated to </w:t>
      </w:r>
      <w:r w:rsidR="00F52741">
        <w:t>produce a response</w:t>
      </w:r>
      <w:r w:rsidR="00FC74E5">
        <w:t xml:space="preserve"> (</w:t>
      </w:r>
      <w:r w:rsidR="00FC74E5">
        <w:fldChar w:fldCharType="begin"/>
      </w:r>
      <w:r w:rsidR="00FC74E5">
        <w:instrText xml:space="preserve"> REF _Ref480641667 \h </w:instrText>
      </w:r>
      <w:r w:rsidR="00FC74E5">
        <w:fldChar w:fldCharType="separate"/>
      </w:r>
      <w:r w:rsidR="00006E84">
        <w:t xml:space="preserve">Table </w:t>
      </w:r>
      <w:r w:rsidR="00006E84">
        <w:rPr>
          <w:noProof/>
        </w:rPr>
        <w:t>3</w:t>
      </w:r>
      <w:r w:rsidR="00FC74E5">
        <w:fldChar w:fldCharType="end"/>
      </w:r>
      <w:r w:rsidR="00FC74E5">
        <w:t>),</w:t>
      </w:r>
      <w:r w:rsidR="00F52741">
        <w:t xml:space="preserve"> that would meet</w:t>
      </w:r>
      <w:r w:rsidR="00FC74E5">
        <w:t xml:space="preserve"> and exceed</w:t>
      </w:r>
      <w:r w:rsidR="00F52741">
        <w:t xml:space="preserve"> performance specifications</w:t>
      </w:r>
      <w:r w:rsidR="00BA543B">
        <w:t>.</w:t>
      </w:r>
      <w:r w:rsidR="001C7938">
        <w:t xml:space="preserve"> </w:t>
      </w:r>
    </w:p>
    <w:p w:rsidR="00146436" w:rsidRDefault="00146436" w:rsidP="00FF436F"/>
    <w:p w:rsidR="002A55A9" w:rsidRDefault="00146436" w:rsidP="00FF436F">
      <w:r>
        <w:t xml:space="preserve">  </w:t>
      </w:r>
      <w:r w:rsidR="0081793F">
        <w:t>After construction of the PI controller</w:t>
      </w:r>
      <w:r w:rsidR="001C7938">
        <w:t>, a Pole Placement controller was designed and implemented</w:t>
      </w:r>
      <w:r w:rsidR="0077759F">
        <w:t xml:space="preserve">, </w:t>
      </w:r>
      <w:r w:rsidR="00E21B52">
        <w:t xml:space="preserve">Poles </w:t>
      </w:r>
      <w:r w:rsidR="00300E30">
        <w:t xml:space="preserve">were picked based on desired second order system response and produced results shown in </w:t>
      </w:r>
      <w:r w:rsidR="00300E30">
        <w:fldChar w:fldCharType="begin"/>
      </w:r>
      <w:r w:rsidR="00300E30">
        <w:instrText xml:space="preserve"> REF _Ref480649892 \h </w:instrText>
      </w:r>
      <w:r w:rsidR="00300E30">
        <w:fldChar w:fldCharType="separate"/>
      </w:r>
      <w:r w:rsidR="00006E84">
        <w:t xml:space="preserve">Table </w:t>
      </w:r>
      <w:r w:rsidR="00006E84">
        <w:rPr>
          <w:noProof/>
        </w:rPr>
        <w:t>4</w:t>
      </w:r>
      <w:r w:rsidR="00300E30">
        <w:fldChar w:fldCharType="end"/>
      </w:r>
      <w:r w:rsidR="00300E30">
        <w:t>.</w:t>
      </w:r>
      <w:r w:rsidR="00F04FF6">
        <w:t xml:space="preserve"> While some characteristics such as rise time improved when compared to the PI controller, overall Percent Overshoot and Settling Time both suffered with Settling Time failing to meet </w:t>
      </w:r>
      <w:r w:rsidR="001D4F46">
        <w:t xml:space="preserve">desired system performance. </w:t>
      </w:r>
    </w:p>
    <w:p w:rsidR="00881673" w:rsidRDefault="0081793F" w:rsidP="00FF436F">
      <w:r>
        <w:t xml:space="preserve">  The final controller constructed for the system was an LQR controller (Section </w:t>
      </w:r>
      <w:r>
        <w:fldChar w:fldCharType="begin"/>
      </w:r>
      <w:r>
        <w:instrText xml:space="preserve"> REF _Ref481490554 \w \h </w:instrText>
      </w:r>
      <w:r>
        <w:fldChar w:fldCharType="separate"/>
      </w:r>
      <w:r w:rsidR="00006E84">
        <w:t>IV.E</w:t>
      </w:r>
      <w:r>
        <w:fldChar w:fldCharType="end"/>
      </w:r>
      <w:r>
        <w:t xml:space="preserve">). </w:t>
      </w:r>
      <w:r w:rsidR="004F2C42">
        <w:t>The LQR controller produced the only step response with 0 Percent Overshoot (</w:t>
      </w:r>
      <w:r w:rsidR="004F2C42">
        <w:fldChar w:fldCharType="begin"/>
      </w:r>
      <w:r w:rsidR="004F2C42">
        <w:instrText xml:space="preserve"> REF _Ref480654401 \h </w:instrText>
      </w:r>
      <w:r w:rsidR="004F2C42">
        <w:fldChar w:fldCharType="separate"/>
      </w:r>
      <w:r w:rsidR="00006E84">
        <w:t xml:space="preserve">Table </w:t>
      </w:r>
      <w:r w:rsidR="00006E84">
        <w:rPr>
          <w:noProof/>
        </w:rPr>
        <w:t>5</w:t>
      </w:r>
      <w:r w:rsidR="004F2C42">
        <w:fldChar w:fldCharType="end"/>
      </w:r>
      <w:r w:rsidR="004F2C42">
        <w:t xml:space="preserve">). </w:t>
      </w:r>
      <w:r w:rsidR="00EB693F">
        <w:t xml:space="preserve">While this is an exceedingly desirable quality to have in something designed for high precision control applications, the </w:t>
      </w:r>
      <w:r w:rsidR="00B643C5">
        <w:t xml:space="preserve">Rise and Settling Time exceed the desired performance by too large of a value to seriously consider this controller. While </w:t>
      </w:r>
      <w:r w:rsidR="00B57384">
        <w:t xml:space="preserve">the designed </w:t>
      </w:r>
      <w:r w:rsidR="00B643C5">
        <w:t>LQR</w:t>
      </w:r>
      <w:r w:rsidR="00B57384">
        <w:t xml:space="preserve"> controller</w:t>
      </w:r>
      <w:r w:rsidR="00B643C5">
        <w:t xml:space="preserve"> may have applications in specific circumstances where</w:t>
      </w:r>
      <w:r w:rsidR="00B57384">
        <w:t xml:space="preserve"> high</w:t>
      </w:r>
      <w:r w:rsidR="00B643C5">
        <w:t xml:space="preserve"> energy efficiency and </w:t>
      </w:r>
      <w:r w:rsidR="00B57384">
        <w:t xml:space="preserve">low overshoot </w:t>
      </w:r>
      <w:r w:rsidR="00CF1917">
        <w:t>dictate selection criterion, it still fails to produce as well rounded of a response as the PI controller does.</w:t>
      </w:r>
    </w:p>
    <w:p w:rsidR="005465D2" w:rsidRDefault="00D45CF2" w:rsidP="005465D2">
      <w:pPr>
        <w:pStyle w:val="Heading2"/>
      </w:pPr>
      <w:r>
        <w:t>Comparison of Model to Experimental Results</w:t>
      </w:r>
    </w:p>
    <w:p w:rsidR="000E6D7B" w:rsidRDefault="000368A7" w:rsidP="007E45E9">
      <w:pPr>
        <w:ind w:firstLine="180"/>
      </w:pPr>
      <w:r>
        <w:rPr>
          <w:noProof/>
        </w:rPr>
        <mc:AlternateContent>
          <mc:Choice Requires="wpg">
            <w:drawing>
              <wp:anchor distT="0" distB="0" distL="114300" distR="114300" simplePos="0" relativeHeight="251674624" behindDoc="0" locked="0" layoutInCell="1" allowOverlap="1">
                <wp:simplePos x="0" y="0"/>
                <wp:positionH relativeFrom="column">
                  <wp:posOffset>-863</wp:posOffset>
                </wp:positionH>
                <wp:positionV relativeFrom="page">
                  <wp:posOffset>6668219</wp:posOffset>
                </wp:positionV>
                <wp:extent cx="3108960" cy="2647950"/>
                <wp:effectExtent l="0" t="0" r="0" b="0"/>
                <wp:wrapTopAndBottom/>
                <wp:docPr id="195" name="Group 195"/>
                <wp:cNvGraphicFramePr/>
                <a:graphic xmlns:a="http://schemas.openxmlformats.org/drawingml/2006/main">
                  <a:graphicData uri="http://schemas.microsoft.com/office/word/2010/wordprocessingGroup">
                    <wpg:wgp>
                      <wpg:cNvGrpSpPr/>
                      <wpg:grpSpPr>
                        <a:xfrm>
                          <a:off x="0" y="0"/>
                          <a:ext cx="3108960" cy="2647950"/>
                          <a:chOff x="0" y="0"/>
                          <a:chExt cx="3108960" cy="2647962"/>
                        </a:xfrm>
                      </wpg:grpSpPr>
                      <pic:pic xmlns:pic="http://schemas.openxmlformats.org/drawingml/2006/picture">
                        <pic:nvPicPr>
                          <pic:cNvPr id="193" name="Picture 19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108960" cy="2331720"/>
                          </a:xfrm>
                          <a:prstGeom prst="rect">
                            <a:avLst/>
                          </a:prstGeom>
                        </pic:spPr>
                      </pic:pic>
                      <wps:wsp>
                        <wps:cNvPr id="194" name="Text Box 194"/>
                        <wps:cNvSpPr txBox="1"/>
                        <wps:spPr>
                          <a:xfrm>
                            <a:off x="0" y="2389517"/>
                            <a:ext cx="3108960" cy="258445"/>
                          </a:xfrm>
                          <a:prstGeom prst="rect">
                            <a:avLst/>
                          </a:prstGeom>
                          <a:solidFill>
                            <a:prstClr val="white"/>
                          </a:solidFill>
                          <a:ln>
                            <a:noFill/>
                          </a:ln>
                        </wps:spPr>
                        <wps:txbx>
                          <w:txbxContent>
                            <w:p w:rsidR="00F75C6F" w:rsidRPr="00667573" w:rsidRDefault="00F75C6F" w:rsidP="00F75C6F">
                              <w:pPr>
                                <w:pStyle w:val="Caption"/>
                                <w:rPr>
                                  <w:sz w:val="20"/>
                                  <w:szCs w:val="20"/>
                                </w:rPr>
                              </w:pPr>
                              <w:bookmarkStart w:id="24" w:name="_Ref501306927"/>
                              <w:r>
                                <w:t xml:space="preserve">Figure </w:t>
                              </w:r>
                              <w:fldSimple w:instr=" SEQ Figure \* ARABIC ">
                                <w:r w:rsidR="002A55A9">
                                  <w:rPr>
                                    <w:noProof/>
                                  </w:rPr>
                                  <w:t>11</w:t>
                                </w:r>
                              </w:fldSimple>
                              <w:bookmarkEnd w:id="24"/>
                              <w:r>
                                <w:t xml:space="preserve">: Step response of P </w:t>
                              </w:r>
                              <w:r w:rsidR="00501AFD">
                                <w:t>controller</w:t>
                              </w:r>
                              <w:r>
                                <w:t xml:space="preserve"> with P value of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5" o:spid="_x0000_s1041" style="position:absolute;left:0;text-align:left;margin-left:-.05pt;margin-top:525.05pt;width:244.8pt;height:208.5pt;z-index:251674624;mso-position-horizontal-relative:text;mso-position-vertical-relative:page" coordsize="31089,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">
                <v:shape id="Picture 193" o:spid="_x0000_s1042" type="#_x0000_t75" style="position:absolute;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">
                  <v:imagedata r:id="rId22" o:title=""/>
                  <v:path arrowok="t"/>
                </v:shape>
                <v:shape id="Text Box 194" o:spid="_x0000_s1043" type="#_x0000_t202" style="position:absolute;top:23895;width:3108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WPwwAAANwAAAAPAAAAZHJzL2Rvd25yZXYueG1sRE9La8JA&#10;EL4X/A/LCL0U3TQU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5lYlj8MAAADcAAAADwAA&#10;AAAAAAAAAAAAAAAHAgAAZHJzL2Rvd25yZXYueG1sUEsFBgAAAAADAAMAtwAAAPcCAAAAAA==&#10;" stroked="f">
                  <v:textbox inset="0,0,0,0">
                    <w:txbxContent>
                      <w:p w:rsidR="00F75C6F" w:rsidRPr="00667573" w:rsidRDefault="00F75C6F" w:rsidP="00F75C6F">
                        <w:pPr>
                          <w:pStyle w:val="Caption"/>
                          <w:rPr>
                            <w:sz w:val="20"/>
                            <w:szCs w:val="20"/>
                          </w:rPr>
                        </w:pPr>
                        <w:bookmarkStart w:id="25" w:name="_Ref501306927"/>
                        <w:r>
                          <w:t xml:space="preserve">Figure </w:t>
                        </w:r>
                        <w:fldSimple w:instr=" SEQ Figure \* ARABIC ">
                          <w:r w:rsidR="002A55A9">
                            <w:rPr>
                              <w:noProof/>
                            </w:rPr>
                            <w:t>11</w:t>
                          </w:r>
                        </w:fldSimple>
                        <w:bookmarkEnd w:id="25"/>
                        <w:r>
                          <w:t xml:space="preserve">: Step response of P </w:t>
                        </w:r>
                        <w:r w:rsidR="00501AFD">
                          <w:t>controller</w:t>
                        </w:r>
                        <w:r>
                          <w:t xml:space="preserve"> with P value of 20.</w:t>
                        </w:r>
                      </w:p>
                    </w:txbxContent>
                  </v:textbox>
                </v:shape>
                <w10:wrap type="topAndBottom" anchory="page"/>
              </v:group>
            </w:pict>
          </mc:Fallback>
        </mc:AlternateContent>
      </w:r>
      <w:r w:rsidR="005465D2">
        <w:t xml:space="preserve">As the P and I values are being written to the </w:t>
      </w:r>
      <w:proofErr w:type="spellStart"/>
      <w:r w:rsidR="005465D2">
        <w:t>Dynamixel</w:t>
      </w:r>
      <w:proofErr w:type="spellEnd"/>
      <w:r w:rsidR="005465D2">
        <w:t xml:space="preserve"> motor directly there was a large discrepancy between the optimal model values and the actual tuned values. For example, the MX-64A comes “out of the box” with a P value set to 20, 10 points above the model P value. Setting a P value of lower than </w:t>
      </w:r>
      <w:r>
        <w:t>1</w:t>
      </w:r>
      <w:r w:rsidR="005465D2">
        <w:t>5</w:t>
      </w:r>
      <w:r w:rsidR="00C0768F">
        <w:t xml:space="preserve"> (higher than the theoretical optimal)</w:t>
      </w:r>
      <w:r w:rsidR="005465D2">
        <w:t xml:space="preserve"> caused the motor to </w:t>
      </w:r>
      <w:r w:rsidR="00E86043">
        <w:t>oscillate</w:t>
      </w:r>
      <w:r w:rsidR="005465D2">
        <w:t xml:space="preserve"> </w:t>
      </w:r>
      <w:r w:rsidR="00C0768F">
        <w:t xml:space="preserve">even </w:t>
      </w:r>
      <w:r w:rsidR="005465D2">
        <w:t>when at a</w:t>
      </w:r>
      <w:r w:rsidR="00E86043">
        <w:t xml:space="preserve"> standstill. </w:t>
      </w:r>
      <w:r w:rsidR="00155A10">
        <w:t>Because of this, a baseline P value of 20</w:t>
      </w:r>
      <w:r w:rsidR="00C0768F">
        <w:t xml:space="preserve"> and an I value of 0</w:t>
      </w:r>
      <w:r w:rsidR="00155A10">
        <w:t xml:space="preserve"> was chosen to represent the uncontrolled system</w:t>
      </w:r>
      <w:r w:rsidR="00C0768F">
        <w:t xml:space="preserve"> shown in </w:t>
      </w:r>
      <w:r w:rsidR="00C0768F">
        <w:fldChar w:fldCharType="begin"/>
      </w:r>
      <w:r w:rsidR="00C0768F">
        <w:instrText xml:space="preserve"> REF _Ref501306927 \h </w:instrText>
      </w:r>
      <w:r w:rsidR="00C0768F">
        <w:fldChar w:fldCharType="separate"/>
      </w:r>
      <w:r w:rsidR="00C0768F">
        <w:t xml:space="preserve">Figure </w:t>
      </w:r>
      <w:r w:rsidR="00C0768F">
        <w:rPr>
          <w:noProof/>
        </w:rPr>
        <w:t>11</w:t>
      </w:r>
      <w:r w:rsidR="00C0768F">
        <w:fldChar w:fldCharType="end"/>
      </w:r>
      <w:r w:rsidR="00155A10">
        <w:t>.</w:t>
      </w:r>
    </w:p>
    <w:p w:rsidR="00C0768F" w:rsidRPr="00D203D8" w:rsidRDefault="00C0768F" w:rsidP="00C0768F"/>
    <w:tbl>
      <w:tblPr>
        <w:tblW w:w="2780" w:type="dxa"/>
        <w:jc w:val="center"/>
        <w:tblLook w:val="04A0" w:firstRow="1" w:lastRow="0" w:firstColumn="1" w:lastColumn="0" w:noHBand="0" w:noVBand="1"/>
      </w:tblPr>
      <w:tblGrid>
        <w:gridCol w:w="1820"/>
        <w:gridCol w:w="960"/>
      </w:tblGrid>
      <w:tr w:rsidR="00C0768F" w:rsidRPr="00093EA1" w:rsidTr="00854E68">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0768F" w:rsidRPr="00093EA1" w:rsidRDefault="00C0768F" w:rsidP="00854E68">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0768F" w:rsidRPr="00093EA1" w:rsidRDefault="00A35CFE" w:rsidP="00681CE3">
            <w:pPr>
              <w:autoSpaceDE/>
              <w:autoSpaceDN/>
              <w:jc w:val="center"/>
              <w:rPr>
                <w:color w:val="000000"/>
              </w:rPr>
            </w:pPr>
            <w:r>
              <w:rPr>
                <w:color w:val="000000"/>
              </w:rPr>
              <w:t>.6</w:t>
            </w:r>
            <w:r w:rsidR="00C73123">
              <w:rPr>
                <w:color w:val="000000"/>
              </w:rPr>
              <w:t>0</w:t>
            </w:r>
          </w:p>
        </w:tc>
      </w:tr>
      <w:tr w:rsidR="00C0768F" w:rsidRPr="00093EA1" w:rsidTr="00854E6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C0768F" w:rsidRPr="00093EA1" w:rsidRDefault="00C0768F" w:rsidP="00854E68">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C0768F" w:rsidRPr="00093EA1" w:rsidRDefault="00C73123" w:rsidP="00C73123">
            <w:pPr>
              <w:autoSpaceDE/>
              <w:autoSpaceDN/>
              <w:jc w:val="center"/>
              <w:rPr>
                <w:color w:val="000000"/>
              </w:rPr>
            </w:pPr>
            <w:r>
              <w:rPr>
                <w:color w:val="000000"/>
              </w:rPr>
              <w:t>1.57</w:t>
            </w:r>
          </w:p>
        </w:tc>
      </w:tr>
      <w:tr w:rsidR="00C0768F" w:rsidRPr="00093EA1" w:rsidTr="00854E6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C0768F" w:rsidRPr="00093EA1" w:rsidRDefault="00C0768F" w:rsidP="00854E68">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C0768F" w:rsidRPr="00093EA1" w:rsidRDefault="00C73123" w:rsidP="00854E68">
            <w:pPr>
              <w:keepNext/>
              <w:autoSpaceDE/>
              <w:autoSpaceDN/>
              <w:jc w:val="center"/>
              <w:rPr>
                <w:color w:val="000000"/>
              </w:rPr>
            </w:pPr>
            <w:r>
              <w:rPr>
                <w:color w:val="000000"/>
              </w:rPr>
              <w:t>23.44</w:t>
            </w:r>
          </w:p>
        </w:tc>
      </w:tr>
    </w:tbl>
    <w:p w:rsidR="00C0768F" w:rsidRDefault="00F80D09" w:rsidP="00F80D09">
      <w:pPr>
        <w:pStyle w:val="Caption"/>
      </w:pPr>
      <w:bookmarkStart w:id="26" w:name="_Ref501307177"/>
      <w:r>
        <w:t xml:space="preserve">Table </w:t>
      </w:r>
      <w:fldSimple w:instr=" SEQ Table \* ARABIC ">
        <w:r w:rsidR="00C73123">
          <w:rPr>
            <w:noProof/>
          </w:rPr>
          <w:t>6</w:t>
        </w:r>
      </w:fldSimple>
      <w:bookmarkEnd w:id="26"/>
      <w:r>
        <w:t>: Performance characteristics of the uncontrolled system</w:t>
      </w:r>
    </w:p>
    <w:p w:rsidR="00C0768F" w:rsidRDefault="00363B48" w:rsidP="005465D2">
      <w:r>
        <w:rPr>
          <w:noProof/>
        </w:rPr>
        <w:lastRenderedPageBreak/>
        <mc:AlternateContent>
          <mc:Choice Requires="wpg">
            <w:drawing>
              <wp:anchor distT="0" distB="0" distL="114300" distR="114300" simplePos="0" relativeHeight="251678720" behindDoc="0" locked="0" layoutInCell="1" allowOverlap="1">
                <wp:simplePos x="0" y="0"/>
                <wp:positionH relativeFrom="column">
                  <wp:posOffset>3300730</wp:posOffset>
                </wp:positionH>
                <wp:positionV relativeFrom="page">
                  <wp:posOffset>560214</wp:posOffset>
                </wp:positionV>
                <wp:extent cx="3108960" cy="2768600"/>
                <wp:effectExtent l="0" t="0" r="0" b="0"/>
                <wp:wrapTopAndBottom/>
                <wp:docPr id="198" name="Group 198"/>
                <wp:cNvGraphicFramePr/>
                <a:graphic xmlns:a="http://schemas.openxmlformats.org/drawingml/2006/main">
                  <a:graphicData uri="http://schemas.microsoft.com/office/word/2010/wordprocessingGroup">
                    <wpg:wgp>
                      <wpg:cNvGrpSpPr/>
                      <wpg:grpSpPr>
                        <a:xfrm>
                          <a:off x="0" y="0"/>
                          <a:ext cx="3108960" cy="2768600"/>
                          <a:chOff x="0" y="0"/>
                          <a:chExt cx="3108960" cy="2768612"/>
                        </a:xfrm>
                      </wpg:grpSpPr>
                      <pic:pic xmlns:pic="http://schemas.openxmlformats.org/drawingml/2006/picture">
                        <pic:nvPicPr>
                          <pic:cNvPr id="196" name="Picture 19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108960" cy="2331720"/>
                          </a:xfrm>
                          <a:prstGeom prst="rect">
                            <a:avLst/>
                          </a:prstGeom>
                        </pic:spPr>
                      </pic:pic>
                      <wps:wsp>
                        <wps:cNvPr id="197" name="Text Box 197"/>
                        <wps:cNvSpPr txBox="1"/>
                        <wps:spPr>
                          <a:xfrm>
                            <a:off x="0" y="2389517"/>
                            <a:ext cx="3108960" cy="379095"/>
                          </a:xfrm>
                          <a:prstGeom prst="rect">
                            <a:avLst/>
                          </a:prstGeom>
                          <a:solidFill>
                            <a:prstClr val="white"/>
                          </a:solidFill>
                          <a:ln>
                            <a:noFill/>
                          </a:ln>
                        </wps:spPr>
                        <wps:txbx>
                          <w:txbxContent>
                            <w:p w:rsidR="00C15120" w:rsidRPr="006432A0" w:rsidRDefault="00C15120" w:rsidP="00C15120">
                              <w:pPr>
                                <w:pStyle w:val="Caption"/>
                                <w:rPr>
                                  <w:noProof/>
                                  <w:sz w:val="20"/>
                                  <w:szCs w:val="20"/>
                                </w:rPr>
                              </w:pPr>
                              <w:bookmarkStart w:id="27" w:name="_Ref501308245"/>
                              <w:r>
                                <w:t xml:space="preserve">Figure </w:t>
                              </w:r>
                              <w:fldSimple w:instr=" SEQ Figure \* ARABIC ">
                                <w:r w:rsidR="002A55A9">
                                  <w:rPr>
                                    <w:noProof/>
                                  </w:rPr>
                                  <w:t>12</w:t>
                                </w:r>
                              </w:fldSimple>
                              <w:bookmarkEnd w:id="27"/>
                              <w:r>
                                <w:t xml:space="preserve">: Experimental </w:t>
                              </w:r>
                              <w:r w:rsidR="00892449">
                                <w:t xml:space="preserve">step response of </w:t>
                              </w:r>
                              <w:r>
                                <w:t xml:space="preserve">PI </w:t>
                              </w:r>
                              <w:r w:rsidR="00892449">
                                <w:t xml:space="preserve">controller </w:t>
                              </w:r>
                              <w:r>
                                <w:t>with a P value of 34 and an I value of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8" o:spid="_x0000_s1044" style="position:absolute;left:0;text-align:left;margin-left:259.9pt;margin-top:44.1pt;width:244.8pt;height:218pt;z-index:251678720;mso-position-horizontal-relative:text;mso-position-vertical-relative:page" coordsize="31089,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">
                <v:shape id="Picture 196" o:spid="_x0000_s1045" type="#_x0000_t75" style="position:absolute;width:31089;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">
                  <v:imagedata r:id="rId24" o:title=""/>
                  <v:path arrowok="t"/>
                </v:shape>
                <v:shape id="Text Box 197" o:spid="_x0000_s1046" type="#_x0000_t202" style="position:absolute;top:23895;width:31089;height:3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rsidR="00C15120" w:rsidRPr="006432A0" w:rsidRDefault="00C15120" w:rsidP="00C15120">
                        <w:pPr>
                          <w:pStyle w:val="Caption"/>
                          <w:rPr>
                            <w:noProof/>
                            <w:sz w:val="20"/>
                            <w:szCs w:val="20"/>
                          </w:rPr>
                        </w:pPr>
                        <w:bookmarkStart w:id="28" w:name="_Ref501308245"/>
                        <w:r>
                          <w:t xml:space="preserve">Figure </w:t>
                        </w:r>
                        <w:fldSimple w:instr=" SEQ Figure \* ARABIC ">
                          <w:r w:rsidR="002A55A9">
                            <w:rPr>
                              <w:noProof/>
                            </w:rPr>
                            <w:t>12</w:t>
                          </w:r>
                        </w:fldSimple>
                        <w:bookmarkEnd w:id="28"/>
                        <w:r>
                          <w:t xml:space="preserve">: Experimental </w:t>
                        </w:r>
                        <w:r w:rsidR="00892449">
                          <w:t xml:space="preserve">step response of </w:t>
                        </w:r>
                        <w:r>
                          <w:t xml:space="preserve">PI </w:t>
                        </w:r>
                        <w:r w:rsidR="00892449">
                          <w:t xml:space="preserve">controller </w:t>
                        </w:r>
                        <w:r>
                          <w:t>with a P value of 34 and an I value of 4</w:t>
                        </w:r>
                      </w:p>
                    </w:txbxContent>
                  </v:textbox>
                </v:shape>
                <w10:wrap type="topAndBottom" anchory="page"/>
              </v:group>
            </w:pict>
          </mc:Fallback>
        </mc:AlternateContent>
      </w:r>
      <w:r w:rsidR="00892449">
        <w:fldChar w:fldCharType="begin"/>
      </w:r>
      <w:r w:rsidR="00892449">
        <w:instrText xml:space="preserve"> REF _Ref501308245 \h </w:instrText>
      </w:r>
      <w:r w:rsidR="00892449">
        <w:fldChar w:fldCharType="separate"/>
      </w:r>
      <w:r w:rsidR="00892449">
        <w:t xml:space="preserve">Figure </w:t>
      </w:r>
      <w:r w:rsidR="00892449">
        <w:rPr>
          <w:noProof/>
        </w:rPr>
        <w:t>12</w:t>
      </w:r>
      <w:r w:rsidR="00892449">
        <w:fldChar w:fldCharType="end"/>
      </w:r>
      <w:r w:rsidR="002A55A9">
        <w:t xml:space="preserve"> show the actual end effector position relative to input position. Although this hand tuned model gave the best performance</w:t>
      </w:r>
      <w:r w:rsidR="00F43E18">
        <w:t xml:space="preserve"> (</w:t>
      </w:r>
      <w:r w:rsidR="00F43E18">
        <w:fldChar w:fldCharType="begin"/>
      </w:r>
      <w:r w:rsidR="00F43E18">
        <w:instrText xml:space="preserve"> REF _Ref501308642 \h </w:instrText>
      </w:r>
      <w:r w:rsidR="00F43E18">
        <w:fldChar w:fldCharType="separate"/>
      </w:r>
      <w:r w:rsidR="00F43E18">
        <w:t xml:space="preserve">Table </w:t>
      </w:r>
      <w:r w:rsidR="00F43E18">
        <w:rPr>
          <w:noProof/>
        </w:rPr>
        <w:t>7</w:t>
      </w:r>
      <w:r w:rsidR="00F43E18">
        <w:fldChar w:fldCharType="end"/>
      </w:r>
      <w:r w:rsidR="00F43E18">
        <w:t>)</w:t>
      </w:r>
      <w:r w:rsidR="002A55A9">
        <w:t xml:space="preserve"> with respect to the</w:t>
      </w:r>
      <w:r w:rsidR="000F4D5D">
        <w:t xml:space="preserve"> performance criteria used to evaluate simulated model performance </w:t>
      </w:r>
      <w:r w:rsidR="00A35CFE">
        <w:t>the steady state error of this system is quite large even when using an integral controller.</w:t>
      </w:r>
    </w:p>
    <w:p w:rsidR="00F43E18" w:rsidRDefault="00F43E18" w:rsidP="005465D2"/>
    <w:tbl>
      <w:tblPr>
        <w:tblW w:w="2780" w:type="dxa"/>
        <w:jc w:val="center"/>
        <w:tblLook w:val="04A0" w:firstRow="1" w:lastRow="0" w:firstColumn="1" w:lastColumn="0" w:noHBand="0" w:noVBand="1"/>
      </w:tblPr>
      <w:tblGrid>
        <w:gridCol w:w="1820"/>
        <w:gridCol w:w="960"/>
      </w:tblGrid>
      <w:tr w:rsidR="00A35CFE" w:rsidRPr="00093EA1" w:rsidTr="00854E68">
        <w:trPr>
          <w:trHeight w:val="300"/>
          <w:jc w:val="center"/>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5CFE" w:rsidRPr="00093EA1" w:rsidRDefault="00A35CFE" w:rsidP="00854E68">
            <w:pPr>
              <w:autoSpaceDE/>
              <w:autoSpaceDN/>
              <w:jc w:val="center"/>
              <w:rPr>
                <w:color w:val="000000"/>
              </w:rPr>
            </w:pPr>
            <w:r w:rsidRPr="00093EA1">
              <w:rPr>
                <w:color w:val="000000"/>
              </w:rPr>
              <w:t>Rise Time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A35CFE" w:rsidRPr="00093EA1" w:rsidRDefault="00A35CFE" w:rsidP="00854E68">
            <w:pPr>
              <w:autoSpaceDE/>
              <w:autoSpaceDN/>
              <w:jc w:val="center"/>
              <w:rPr>
                <w:color w:val="000000"/>
              </w:rPr>
            </w:pPr>
            <w:r>
              <w:rPr>
                <w:color w:val="000000"/>
              </w:rPr>
              <w:t>0.53</w:t>
            </w:r>
          </w:p>
        </w:tc>
      </w:tr>
      <w:tr w:rsidR="00A35CFE" w:rsidRPr="00093EA1" w:rsidTr="00854E6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A35CFE" w:rsidRPr="00093EA1" w:rsidRDefault="00A35CFE" w:rsidP="00854E68">
            <w:pPr>
              <w:autoSpaceDE/>
              <w:autoSpaceDN/>
              <w:jc w:val="center"/>
              <w:rPr>
                <w:color w:val="000000"/>
              </w:rPr>
            </w:pPr>
            <w:r w:rsidRPr="00093EA1">
              <w:rPr>
                <w:color w:val="000000"/>
              </w:rPr>
              <w:t>Settling Time</w:t>
            </w:r>
          </w:p>
        </w:tc>
        <w:tc>
          <w:tcPr>
            <w:tcW w:w="960" w:type="dxa"/>
            <w:tcBorders>
              <w:top w:val="nil"/>
              <w:left w:val="nil"/>
              <w:bottom w:val="single" w:sz="4" w:space="0" w:color="auto"/>
              <w:right w:val="single" w:sz="4" w:space="0" w:color="auto"/>
            </w:tcBorders>
            <w:shd w:val="clear" w:color="auto" w:fill="auto"/>
            <w:noWrap/>
            <w:vAlign w:val="bottom"/>
            <w:hideMark/>
          </w:tcPr>
          <w:p w:rsidR="00A35CFE" w:rsidRPr="00093EA1" w:rsidRDefault="00A35CFE" w:rsidP="00854E68">
            <w:pPr>
              <w:autoSpaceDE/>
              <w:autoSpaceDN/>
              <w:jc w:val="center"/>
              <w:rPr>
                <w:color w:val="000000"/>
              </w:rPr>
            </w:pPr>
            <w:r>
              <w:rPr>
                <w:color w:val="000000"/>
              </w:rPr>
              <w:t>.69</w:t>
            </w:r>
          </w:p>
        </w:tc>
      </w:tr>
      <w:tr w:rsidR="00A35CFE" w:rsidRPr="00093EA1" w:rsidTr="00854E68">
        <w:trPr>
          <w:trHeight w:val="300"/>
          <w:jc w:val="center"/>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A35CFE" w:rsidRPr="00093EA1" w:rsidRDefault="00A35CFE" w:rsidP="00854E68">
            <w:pPr>
              <w:autoSpaceDE/>
              <w:autoSpaceDN/>
              <w:jc w:val="center"/>
              <w:rPr>
                <w:color w:val="000000"/>
              </w:rPr>
            </w:pPr>
            <w:r w:rsidRPr="00093EA1">
              <w:rPr>
                <w:color w:val="000000"/>
              </w:rPr>
              <w:t>% Overshoot</w:t>
            </w:r>
          </w:p>
        </w:tc>
        <w:tc>
          <w:tcPr>
            <w:tcW w:w="960" w:type="dxa"/>
            <w:tcBorders>
              <w:top w:val="nil"/>
              <w:left w:val="nil"/>
              <w:bottom w:val="single" w:sz="4" w:space="0" w:color="auto"/>
              <w:right w:val="single" w:sz="4" w:space="0" w:color="auto"/>
            </w:tcBorders>
            <w:shd w:val="clear" w:color="auto" w:fill="auto"/>
            <w:noWrap/>
            <w:vAlign w:val="bottom"/>
            <w:hideMark/>
          </w:tcPr>
          <w:p w:rsidR="00A35CFE" w:rsidRPr="00093EA1" w:rsidRDefault="00A35CFE" w:rsidP="00854E68">
            <w:pPr>
              <w:keepNext/>
              <w:autoSpaceDE/>
              <w:autoSpaceDN/>
              <w:jc w:val="center"/>
              <w:rPr>
                <w:color w:val="000000"/>
              </w:rPr>
            </w:pPr>
            <w:r>
              <w:rPr>
                <w:color w:val="000000"/>
              </w:rPr>
              <w:t>2.1</w:t>
            </w:r>
          </w:p>
        </w:tc>
      </w:tr>
    </w:tbl>
    <w:p w:rsidR="00A35CFE" w:rsidRDefault="00C73123" w:rsidP="00C73123">
      <w:pPr>
        <w:pStyle w:val="Caption"/>
      </w:pPr>
      <w:bookmarkStart w:id="29" w:name="_Ref501308642"/>
      <w:r>
        <w:t xml:space="preserve">Table </w:t>
      </w:r>
      <w:fldSimple w:instr=" SEQ Table \* ARABIC ">
        <w:r>
          <w:rPr>
            <w:noProof/>
          </w:rPr>
          <w:t>7</w:t>
        </w:r>
      </w:fldSimple>
      <w:bookmarkEnd w:id="29"/>
      <w:r>
        <w:t>: Performance characteristics of the PI tuned system</w:t>
      </w:r>
    </w:p>
    <w:p w:rsidR="00CA70B6" w:rsidRPr="00CA70B6" w:rsidRDefault="00CA70B6" w:rsidP="00CA70B6">
      <w:pPr>
        <w:pStyle w:val="Heading1"/>
      </w:pPr>
      <w:r>
        <w:t>Lessons Learned</w:t>
      </w:r>
    </w:p>
    <w:p w:rsidR="008D512A" w:rsidRDefault="008D512A" w:rsidP="008D512A">
      <w:r>
        <w:t xml:space="preserve">Closer examination of the system </w:t>
      </w:r>
      <w:r w:rsidR="00C138A7">
        <w:t>during and after testing</w:t>
      </w:r>
      <w:r>
        <w:t xml:space="preserve"> revealed several </w:t>
      </w:r>
      <w:r w:rsidR="00C138A7">
        <w:t>likely sources of error</w:t>
      </w:r>
      <w:r>
        <w:t>.</w:t>
      </w:r>
    </w:p>
    <w:p w:rsidR="00C138A7" w:rsidRDefault="00C138A7" w:rsidP="008D512A"/>
    <w:p w:rsidR="008D512A" w:rsidRDefault="008D512A" w:rsidP="008D512A">
      <w:pPr>
        <w:pStyle w:val="ListParagraph"/>
        <w:numPr>
          <w:ilvl w:val="0"/>
          <w:numId w:val="24"/>
        </w:numPr>
      </w:pPr>
      <w:r>
        <w:t>Although the spring is modeled as a solid shaft and inertial load the 3-D printed shaft twists under load acting like a spring to the system.</w:t>
      </w:r>
    </w:p>
    <w:p w:rsidR="008D512A" w:rsidRDefault="00273231" w:rsidP="008D512A">
      <w:pPr>
        <w:pStyle w:val="ListParagraph"/>
        <w:numPr>
          <w:ilvl w:val="0"/>
          <w:numId w:val="24"/>
        </w:numPr>
      </w:pPr>
      <w:r>
        <w:t>U</w:t>
      </w:r>
      <w:r w:rsidR="00C138A7">
        <w:t xml:space="preserve">sing the </w:t>
      </w:r>
      <w:proofErr w:type="spellStart"/>
      <w:r w:rsidR="00C138A7">
        <w:t>myDAQ</w:t>
      </w:r>
      <w:proofErr w:type="spellEnd"/>
      <w:r w:rsidR="00C138A7">
        <w:t xml:space="preserve"> prevented the implementation of a true closed loop feedback system. The </w:t>
      </w:r>
      <w:proofErr w:type="spellStart"/>
      <w:r w:rsidR="00C138A7">
        <w:t>myDAQ</w:t>
      </w:r>
      <w:proofErr w:type="spellEnd"/>
      <w:r w:rsidR="00C138A7">
        <w:t xml:space="preserve"> cannot publish values during a </w:t>
      </w:r>
      <w:r>
        <w:t>data collection session, thus only the internal motor position was used in closed loop and integral calculations.</w:t>
      </w:r>
    </w:p>
    <w:p w:rsidR="005018EA" w:rsidRDefault="005018EA" w:rsidP="008D512A">
      <w:pPr>
        <w:pStyle w:val="ListParagraph"/>
        <w:numPr>
          <w:ilvl w:val="0"/>
          <w:numId w:val="24"/>
        </w:numPr>
      </w:pPr>
      <w:r>
        <w:t xml:space="preserve">The load used during step testing is likely causing a larger than anticipated friction load on the sliding surfaces of the VSA. This force was assumed to be negligible but observation of the system during testing suggests that this is not the case. </w:t>
      </w:r>
      <w:r w:rsidR="00B51FB7">
        <w:t xml:space="preserve">This is shown most readily in the low settling time of the actual system, the large friction coefficient takes </w:t>
      </w:r>
      <w:r w:rsidR="00363B48">
        <w:t xml:space="preserve">enough </w:t>
      </w:r>
      <w:r w:rsidR="00B51FB7">
        <w:t xml:space="preserve">energy out of the system </w:t>
      </w:r>
      <w:r w:rsidR="00363B48">
        <w:t>to prevent the oscillation characteristically seen in under damped systems</w:t>
      </w:r>
    </w:p>
    <w:p w:rsidR="006C12D1" w:rsidRDefault="00363B48" w:rsidP="006C12D1">
      <w:pPr>
        <w:pStyle w:val="ListParagraph"/>
        <w:numPr>
          <w:ilvl w:val="0"/>
          <w:numId w:val="24"/>
        </w:numPr>
      </w:pPr>
      <w:r>
        <w:t xml:space="preserve">While the </w:t>
      </w:r>
      <w:r w:rsidR="006C12D1">
        <w:t xml:space="preserve">torsional </w:t>
      </w:r>
      <w:r>
        <w:t>spring was modeled as producing the same stiffness val</w:t>
      </w:r>
      <w:r w:rsidR="006C12D1">
        <w:t>u</w:t>
      </w:r>
      <w:r>
        <w:t>es when loaded in either direction the stiffness actually varies by 10% - 15% depending on the direction of travel.</w:t>
      </w:r>
    </w:p>
    <w:p w:rsidR="006C12D1" w:rsidRDefault="006C12D1" w:rsidP="006C12D1">
      <w:pPr>
        <w:ind w:left="360"/>
      </w:pPr>
    </w:p>
    <w:p w:rsidR="006C12D1" w:rsidRPr="008D512A" w:rsidRDefault="006C12D1" w:rsidP="006C12D1">
      <w:pPr>
        <w:ind w:left="360"/>
      </w:pPr>
      <w:r>
        <w:t>These sources of error will be rectified in future work on this system.</w:t>
      </w:r>
    </w:p>
    <w:p w:rsidR="00881673" w:rsidRDefault="00881673" w:rsidP="007613B6">
      <w:pPr>
        <w:pStyle w:val="Heading1"/>
      </w:pPr>
      <w:r>
        <w:t>Closing Remarks</w:t>
      </w:r>
    </w:p>
    <w:p w:rsidR="00881673" w:rsidRPr="00881673" w:rsidRDefault="00881673" w:rsidP="007613B6">
      <w:pPr>
        <w:pStyle w:val="Heading2"/>
      </w:pPr>
      <w:r>
        <w:t>Conclusion</w:t>
      </w:r>
    </w:p>
    <w:p w:rsidR="00881673" w:rsidRDefault="001E5373" w:rsidP="003F6912">
      <w:r>
        <w:t xml:space="preserve">  </w:t>
      </w:r>
      <w:r w:rsidR="00CF1917">
        <w:t>In this paper</w:t>
      </w:r>
      <w:r w:rsidR="00DD21E5">
        <w:t xml:space="preserve"> three different controllers where evaluated for a </w:t>
      </w:r>
      <w:r w:rsidR="00294EEB">
        <w:t xml:space="preserve">use in controlling a </w:t>
      </w:r>
      <w:r w:rsidR="00D21A32">
        <w:t>novel VSA. The uncontrolled system and PI controlled system where experimentally implemented and tested.</w:t>
      </w:r>
      <w:r w:rsidR="00DD21E5">
        <w:t xml:space="preserve"> </w:t>
      </w:r>
      <w:r w:rsidR="00411231">
        <w:t>After deriving equations for t</w:t>
      </w:r>
      <w:r w:rsidR="00FD2B77">
        <w:t xml:space="preserve">he VSA a state space model </w:t>
      </w:r>
      <w:r w:rsidR="00903499">
        <w:t>and several block diagrams were</w:t>
      </w:r>
      <w:r w:rsidR="00FD2B77">
        <w:t xml:space="preserve"> developed to </w:t>
      </w:r>
      <w:r w:rsidR="00903499">
        <w:t>model</w:t>
      </w:r>
      <w:r w:rsidR="00FD2B77">
        <w:t xml:space="preserve"> the system. </w:t>
      </w:r>
      <w:r w:rsidR="00DD21E5">
        <w:t>After evaluating the open and closed loop step respons</w:t>
      </w:r>
      <w:r w:rsidR="00294EEB">
        <w:t>e of the actuator,</w:t>
      </w:r>
      <w:r w:rsidR="00DD21E5">
        <w:t xml:space="preserve"> and setting performance</w:t>
      </w:r>
      <w:r w:rsidR="00294EEB">
        <w:t xml:space="preserve"> specifications</w:t>
      </w:r>
      <w:r w:rsidR="00DD21E5">
        <w:t>,</w:t>
      </w:r>
      <w:r w:rsidR="00294EEB">
        <w:t xml:space="preserve"> each controller was designed to produce the most desirable step response. </w:t>
      </w:r>
      <w:r w:rsidR="00903499">
        <w:t>Design and</w:t>
      </w:r>
      <w:r w:rsidR="00411231">
        <w:t xml:space="preserve"> evaluation </w:t>
      </w:r>
      <w:r w:rsidR="00903499">
        <w:t>of each controller was implemented using</w:t>
      </w:r>
      <w:r w:rsidR="00FD2B77">
        <w:t xml:space="preserve"> Matlab</w:t>
      </w:r>
      <w:r w:rsidR="00903499">
        <w:t xml:space="preserve">, the </w:t>
      </w:r>
      <w:proofErr w:type="spellStart"/>
      <w:r w:rsidR="00903499">
        <w:t>Matlab</w:t>
      </w:r>
      <w:proofErr w:type="spellEnd"/>
      <w:r w:rsidR="00903499">
        <w:t xml:space="preserve"> control </w:t>
      </w:r>
      <w:r>
        <w:t>system</w:t>
      </w:r>
      <w:r w:rsidR="00903499">
        <w:t xml:space="preserve"> and PID tuner packages,</w:t>
      </w:r>
      <w:r w:rsidR="00FD2B77">
        <w:t xml:space="preserve"> and Simscape.</w:t>
      </w:r>
      <w:r w:rsidR="00903499">
        <w:t xml:space="preserve"> </w:t>
      </w:r>
      <w:r w:rsidR="003F6912">
        <w:t xml:space="preserve">After modeling the system a test bed was built and the uncontrolled and PI systems were evaluated. </w:t>
      </w:r>
      <w:r w:rsidR="00D21A32">
        <w:t>Overall these results show</w:t>
      </w:r>
      <w:r w:rsidR="003F6912">
        <w:t>ed</w:t>
      </w:r>
      <w:r w:rsidR="00D21A32">
        <w:t xml:space="preserve"> a discrepancy </w:t>
      </w:r>
      <w:r w:rsidR="00F43E18">
        <w:t xml:space="preserve">between the model and reality. After examination of the </w:t>
      </w:r>
      <w:r w:rsidR="008D512A">
        <w:t>results</w:t>
      </w:r>
      <w:r w:rsidR="00F43E18">
        <w:t xml:space="preserve"> </w:t>
      </w:r>
      <w:r w:rsidR="00AB0C84">
        <w:t>several</w:t>
      </w:r>
      <w:r w:rsidR="00F43E18">
        <w:t xml:space="preserve"> sources of error were discovered</w:t>
      </w:r>
      <w:r w:rsidR="008D512A">
        <w:t xml:space="preserve"> that likely contributed to the error.</w:t>
      </w:r>
    </w:p>
    <w:p w:rsidR="00881673" w:rsidRDefault="003F6912" w:rsidP="003F6912">
      <w:pPr>
        <w:pStyle w:val="Heading2"/>
      </w:pPr>
      <w:r>
        <w:t xml:space="preserve"> </w:t>
      </w:r>
      <w:r w:rsidR="00881673">
        <w:t>Acknowledgments</w:t>
      </w:r>
    </w:p>
    <w:p w:rsidR="00881673" w:rsidRDefault="00D7690A" w:rsidP="00DE4494">
      <w:r>
        <w:t xml:space="preserve">  </w:t>
      </w:r>
      <w:r w:rsidR="00DE4494">
        <w:t xml:space="preserve">While completion of this project depended on the support of multiple individuals the author would like to extend special thanks towards Dr. Amir Jafari for providing the </w:t>
      </w:r>
      <w:r>
        <w:t>operating</w:t>
      </w:r>
      <w:r w:rsidR="00DE4494">
        <w:t xml:space="preserve"> </w:t>
      </w:r>
      <w:r w:rsidR="009854B3">
        <w:t>theory</w:t>
      </w:r>
      <w:r w:rsidR="00DE4494">
        <w:t xml:space="preserve"> for the mechanical d</w:t>
      </w:r>
      <w:r w:rsidR="009854B3">
        <w:t xml:space="preserve">esign, and </w:t>
      </w:r>
      <w:r w:rsidR="00DE4494">
        <w:t xml:space="preserve">Dr. </w:t>
      </w:r>
      <w:proofErr w:type="spellStart"/>
      <w:r w:rsidR="00DE4494">
        <w:t>Jaehoon</w:t>
      </w:r>
      <w:proofErr w:type="spellEnd"/>
      <w:r w:rsidR="009854B3">
        <w:t xml:space="preserve"> Lee for implementing the mechanical design of the </w:t>
      </w:r>
      <w:r>
        <w:t>actuator.</w:t>
      </w:r>
    </w:p>
    <w:p w:rsidR="00DD352F" w:rsidRDefault="00DD352F" w:rsidP="00DD352F"/>
    <w:sdt>
      <w:sdtPr>
        <w:rPr>
          <w:smallCaps w:val="0"/>
          <w:kern w:val="0"/>
        </w:rPr>
        <w:id w:val="1208678969"/>
        <w:docPartObj>
          <w:docPartGallery w:val="Bibliographies"/>
          <w:docPartUnique/>
        </w:docPartObj>
      </w:sdtPr>
      <w:sdtContent>
        <w:p w:rsidR="00B23C9D" w:rsidRDefault="00B23C9D">
          <w:pPr>
            <w:pStyle w:val="Heading1"/>
          </w:pPr>
          <w:r>
            <w:t>References</w:t>
          </w:r>
        </w:p>
        <w:sdt>
          <w:sdtPr>
            <w:id w:val="-573587230"/>
            <w:bibliography/>
          </w:sdtPr>
          <w:sdtContent>
            <w:p w:rsidR="00006E84" w:rsidRDefault="00B23C9D">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9"/>
                <w:gridCol w:w="4587"/>
              </w:tblGrid>
              <w:tr w:rsidR="00006E84">
                <w:trPr>
                  <w:divId w:val="1464811533"/>
                  <w:tblCellSpacing w:w="15" w:type="dxa"/>
                </w:trPr>
                <w:tc>
                  <w:tcPr>
                    <w:tcW w:w="50" w:type="pct"/>
                    <w:hideMark/>
                  </w:tcPr>
                  <w:p w:rsidR="00006E84" w:rsidRDefault="00006E84">
                    <w:pPr>
                      <w:pStyle w:val="Bibliography"/>
                      <w:rPr>
                        <w:noProof/>
                        <w:sz w:val="24"/>
                        <w:szCs w:val="24"/>
                      </w:rPr>
                    </w:pPr>
                    <w:r>
                      <w:rPr>
                        <w:noProof/>
                      </w:rPr>
                      <w:t xml:space="preserve">[1] </w:t>
                    </w:r>
                  </w:p>
                </w:tc>
                <w:tc>
                  <w:tcPr>
                    <w:tcW w:w="0" w:type="auto"/>
                    <w:hideMark/>
                  </w:tcPr>
                  <w:p w:rsidR="00006E84" w:rsidRDefault="00006E84">
                    <w:pPr>
                      <w:pStyle w:val="Bibliography"/>
                      <w:rPr>
                        <w:noProof/>
                      </w:rPr>
                    </w:pPr>
                    <w:r>
                      <w:rPr>
                        <w:noProof/>
                      </w:rPr>
                      <w:t xml:space="preserve">B. Vanderborght, A. Albu-Schaeffer, A. Bicchi and S. e. a. Wolf, "Variable impedance actuators: A review," </w:t>
                    </w:r>
                    <w:r>
                      <w:rPr>
                        <w:i/>
                        <w:iCs/>
                        <w:noProof/>
                      </w:rPr>
                      <w:t xml:space="preserve">Robotics and Autonomous Systems, </w:t>
                    </w:r>
                    <w:r>
                      <w:rPr>
                        <w:noProof/>
                      </w:rPr>
                      <w:t xml:space="preserve">pp. 1601-1614, 2013. </w:t>
                    </w:r>
                  </w:p>
                </w:tc>
              </w:tr>
              <w:tr w:rsidR="00006E84">
                <w:trPr>
                  <w:divId w:val="1464811533"/>
                  <w:tblCellSpacing w:w="15" w:type="dxa"/>
                </w:trPr>
                <w:tc>
                  <w:tcPr>
                    <w:tcW w:w="50" w:type="pct"/>
                    <w:hideMark/>
                  </w:tcPr>
                  <w:p w:rsidR="00006E84" w:rsidRDefault="00006E84">
                    <w:pPr>
                      <w:pStyle w:val="Bibliography"/>
                      <w:rPr>
                        <w:noProof/>
                      </w:rPr>
                    </w:pPr>
                    <w:r>
                      <w:rPr>
                        <w:noProof/>
                      </w:rPr>
                      <w:t xml:space="preserve">[2] </w:t>
                    </w:r>
                  </w:p>
                </w:tc>
                <w:tc>
                  <w:tcPr>
                    <w:tcW w:w="0" w:type="auto"/>
                    <w:hideMark/>
                  </w:tcPr>
                  <w:p w:rsidR="00006E84" w:rsidRDefault="00006E84">
                    <w:pPr>
                      <w:pStyle w:val="Bibliography"/>
                      <w:rPr>
                        <w:noProof/>
                      </w:rPr>
                    </w:pPr>
                    <w:r>
                      <w:rPr>
                        <w:noProof/>
                      </w:rPr>
                      <w:t xml:space="preserve">L. Visser, R. Carloni and S. Stramigioli, "Energy-Efficient Variable Stiffness Actuators," </w:t>
                    </w:r>
                    <w:r>
                      <w:rPr>
                        <w:i/>
                        <w:iCs/>
                        <w:noProof/>
                      </w:rPr>
                      <w:t xml:space="preserve">IEEE TRANSACTIONS ON ROBOTICS, </w:t>
                    </w:r>
                    <w:r>
                      <w:rPr>
                        <w:noProof/>
                      </w:rPr>
                      <w:t xml:space="preserve">vol. 27, no. 5, pp. 865-875, 2011. </w:t>
                    </w:r>
                  </w:p>
                </w:tc>
              </w:tr>
              <w:tr w:rsidR="00006E84">
                <w:trPr>
                  <w:divId w:val="1464811533"/>
                  <w:tblCellSpacing w:w="15" w:type="dxa"/>
                </w:trPr>
                <w:tc>
                  <w:tcPr>
                    <w:tcW w:w="50" w:type="pct"/>
                    <w:hideMark/>
                  </w:tcPr>
                  <w:p w:rsidR="00006E84" w:rsidRDefault="00006E84">
                    <w:pPr>
                      <w:pStyle w:val="Bibliography"/>
                      <w:rPr>
                        <w:noProof/>
                      </w:rPr>
                    </w:pPr>
                    <w:r>
                      <w:rPr>
                        <w:noProof/>
                      </w:rPr>
                      <w:t xml:space="preserve">[3] </w:t>
                    </w:r>
                  </w:p>
                </w:tc>
                <w:tc>
                  <w:tcPr>
                    <w:tcW w:w="0" w:type="auto"/>
                    <w:hideMark/>
                  </w:tcPr>
                  <w:p w:rsidR="00006E84" w:rsidRDefault="00006E84">
                    <w:pPr>
                      <w:pStyle w:val="Bibliography"/>
                      <w:rPr>
                        <w:noProof/>
                      </w:rPr>
                    </w:pPr>
                    <w:r>
                      <w:rPr>
                        <w:noProof/>
                      </w:rPr>
                      <w:t xml:space="preserve">W. Wang, X. Fu, Y. Li and C. Yun, "Dynamics Modeling of Variable Stiffness Joint Actuator," in </w:t>
                    </w:r>
                    <w:r>
                      <w:rPr>
                        <w:i/>
                        <w:iCs/>
                        <w:noProof/>
                      </w:rPr>
                      <w:t>International Conference on Robotics and Automation</w:t>
                    </w:r>
                    <w:r>
                      <w:rPr>
                        <w:noProof/>
                      </w:rPr>
                      <w:t xml:space="preserve">, Anchorage, AK, 2017. </w:t>
                    </w:r>
                  </w:p>
                </w:tc>
              </w:tr>
              <w:tr w:rsidR="00006E84">
                <w:trPr>
                  <w:divId w:val="1464811533"/>
                  <w:tblCellSpacing w:w="15" w:type="dxa"/>
                </w:trPr>
                <w:tc>
                  <w:tcPr>
                    <w:tcW w:w="50" w:type="pct"/>
                    <w:hideMark/>
                  </w:tcPr>
                  <w:p w:rsidR="00006E84" w:rsidRDefault="00006E84">
                    <w:pPr>
                      <w:pStyle w:val="Bibliography"/>
                      <w:rPr>
                        <w:noProof/>
                      </w:rPr>
                    </w:pPr>
                    <w:r>
                      <w:rPr>
                        <w:noProof/>
                      </w:rPr>
                      <w:t xml:space="preserve">[4] </w:t>
                    </w:r>
                  </w:p>
                </w:tc>
                <w:tc>
                  <w:tcPr>
                    <w:tcW w:w="0" w:type="auto"/>
                    <w:hideMark/>
                  </w:tcPr>
                  <w:p w:rsidR="00006E84" w:rsidRDefault="00006E84">
                    <w:pPr>
                      <w:pStyle w:val="Bibliography"/>
                      <w:rPr>
                        <w:noProof/>
                      </w:rPr>
                    </w:pPr>
                    <w:r>
                      <w:rPr>
                        <w:noProof/>
                      </w:rPr>
                      <w:t xml:space="preserve">R. Schiavi, G. Grioli and A. Bicchi, "VSA-II: a Novel Prototype of Variable Stiffness Actuator for Safe and Performing Robots Interacting with Humans," in </w:t>
                    </w:r>
                    <w:r>
                      <w:rPr>
                        <w:i/>
                        <w:iCs/>
                        <w:noProof/>
                      </w:rPr>
                      <w:t>IEEE International Conference on Robotics and Automation</w:t>
                    </w:r>
                    <w:r>
                      <w:rPr>
                        <w:noProof/>
                      </w:rPr>
                      <w:t xml:space="preserve">, Pasadena, CA, 2008 . </w:t>
                    </w:r>
                  </w:p>
                </w:tc>
              </w:tr>
              <w:tr w:rsidR="00006E84">
                <w:trPr>
                  <w:divId w:val="1464811533"/>
                  <w:tblCellSpacing w:w="15" w:type="dxa"/>
                </w:trPr>
                <w:tc>
                  <w:tcPr>
                    <w:tcW w:w="50" w:type="pct"/>
                    <w:hideMark/>
                  </w:tcPr>
                  <w:p w:rsidR="00006E84" w:rsidRDefault="00006E84">
                    <w:pPr>
                      <w:pStyle w:val="Bibliography"/>
                      <w:rPr>
                        <w:noProof/>
                      </w:rPr>
                    </w:pPr>
                    <w:r>
                      <w:rPr>
                        <w:noProof/>
                      </w:rPr>
                      <w:t xml:space="preserve">[5] </w:t>
                    </w:r>
                  </w:p>
                </w:tc>
                <w:tc>
                  <w:tcPr>
                    <w:tcW w:w="0" w:type="auto"/>
                    <w:hideMark/>
                  </w:tcPr>
                  <w:p w:rsidR="00006E84" w:rsidRDefault="00006E84">
                    <w:pPr>
                      <w:pStyle w:val="Bibliography"/>
                      <w:rPr>
                        <w:noProof/>
                      </w:rPr>
                    </w:pPr>
                    <w:r>
                      <w:rPr>
                        <w:noProof/>
                      </w:rPr>
                      <w:t xml:space="preserve">A. Jafari, N. Tsagarakis, I. Sardellitti and D. Caldwell, "A New Actuator With Adjustable Stiffness Based on a Variable Ratio Lever Mechanism," </w:t>
                    </w:r>
                    <w:r>
                      <w:rPr>
                        <w:i/>
                        <w:iCs/>
                        <w:noProof/>
                      </w:rPr>
                      <w:t xml:space="preserve">IEEE/ASME TRANSACTIONS ON MECHATRONICS, </w:t>
                    </w:r>
                    <w:r>
                      <w:rPr>
                        <w:noProof/>
                      </w:rPr>
                      <w:t xml:space="preserve">2012. </w:t>
                    </w:r>
                  </w:p>
                </w:tc>
              </w:tr>
            </w:tbl>
            <w:p w:rsidR="00006E84" w:rsidRDefault="00006E84">
              <w:pPr>
                <w:divId w:val="1464811533"/>
                <w:rPr>
                  <w:noProof/>
                </w:rPr>
              </w:pPr>
            </w:p>
            <w:p w:rsidR="00B23C9D" w:rsidRDefault="00B23C9D">
              <w:r>
                <w:rPr>
                  <w:b/>
                  <w:bCs/>
                  <w:noProof/>
                </w:rPr>
                <w:fldChar w:fldCharType="end"/>
              </w:r>
            </w:p>
          </w:sdtContent>
        </w:sdt>
      </w:sdtContent>
    </w:sdt>
    <w:p w:rsidR="00DD352F" w:rsidRDefault="00DD352F" w:rsidP="00DD352F">
      <w:pPr>
        <w:pStyle w:val="Heading1"/>
        <w:sectPr w:rsidR="00DD352F" w:rsidSect="009F2950">
          <w:headerReference w:type="default" r:id="rId25"/>
          <w:pgSz w:w="12240" w:h="15840" w:code="1"/>
          <w:pgMar w:top="1080" w:right="1080" w:bottom="1080" w:left="1080" w:header="432" w:footer="432" w:gutter="0"/>
          <w:cols w:num="2" w:space="288"/>
          <w:docGrid w:linePitch="272"/>
        </w:sectPr>
      </w:pPr>
    </w:p>
    <w:p w:rsidR="00DD352F" w:rsidRDefault="00DD352F" w:rsidP="00DD352F">
      <w:pPr>
        <w:pStyle w:val="Heading1"/>
      </w:pPr>
      <w:r>
        <w:lastRenderedPageBreak/>
        <w:t>Appendix</w:t>
      </w:r>
    </w:p>
    <w:p w:rsidR="00D203D8" w:rsidRDefault="00D203D8" w:rsidP="00DD352F">
      <w:pPr>
        <w:keepNext/>
        <w:rPr>
          <w:noProof/>
        </w:rPr>
      </w:pPr>
      <w:r>
        <w:rPr>
          <w:noProof/>
        </w:rPr>
        <w:drawing>
          <wp:inline distT="0" distB="0" distL="0" distR="0" wp14:anchorId="2EC162BD" wp14:editId="4BF5B1BE">
            <wp:extent cx="6400800" cy="113983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00800" cy="1139834"/>
                    </a:xfrm>
                    <a:prstGeom prst="rect">
                      <a:avLst/>
                    </a:prstGeom>
                  </pic:spPr>
                </pic:pic>
              </a:graphicData>
            </a:graphic>
          </wp:inline>
        </w:drawing>
      </w:r>
      <w:r>
        <w:rPr>
          <w:noProof/>
        </w:rPr>
        <mc:AlternateContent>
          <mc:Choice Requires="wps">
            <w:drawing>
              <wp:inline distT="0" distB="0" distL="0" distR="0" wp14:anchorId="2BB0B1FF" wp14:editId="34A953A9">
                <wp:extent cx="6400800" cy="258445"/>
                <wp:effectExtent l="0" t="0" r="0" b="8255"/>
                <wp:docPr id="7" name="Text Box 7"/>
                <wp:cNvGraphicFramePr/>
                <a:graphic xmlns:a="http://schemas.openxmlformats.org/drawingml/2006/main">
                  <a:graphicData uri="http://schemas.microsoft.com/office/word/2010/wordprocessingShape">
                    <wps:wsp>
                      <wps:cNvSpPr txBox="1"/>
                      <wps:spPr>
                        <a:xfrm>
                          <a:off x="0" y="0"/>
                          <a:ext cx="6400800" cy="258445"/>
                        </a:xfrm>
                        <a:prstGeom prst="rect">
                          <a:avLst/>
                        </a:prstGeom>
                        <a:solidFill>
                          <a:prstClr val="white"/>
                        </a:solidFill>
                        <a:ln>
                          <a:noFill/>
                        </a:ln>
                      </wps:spPr>
                      <wps:txbx>
                        <w:txbxContent>
                          <w:p w:rsidR="005465D2" w:rsidRPr="000D2BD1" w:rsidRDefault="005465D2" w:rsidP="00E64EC4">
                            <w:pPr>
                              <w:pStyle w:val="Caption"/>
                              <w:rPr>
                                <w:noProof/>
                                <w:sz w:val="20"/>
                                <w:szCs w:val="20"/>
                              </w:rPr>
                            </w:pPr>
                            <w:bookmarkStart w:id="30" w:name="_Ref479679723"/>
                            <w:r>
                              <w:t xml:space="preserve">Figure </w:t>
                            </w:r>
                            <w:fldSimple w:instr=" SEQ Figure \* ARABIC ">
                              <w:r w:rsidR="002A55A9">
                                <w:rPr>
                                  <w:noProof/>
                                </w:rPr>
                                <w:t>13</w:t>
                              </w:r>
                            </w:fldSimple>
                            <w:bookmarkEnd w:id="30"/>
                            <w:r>
                              <w:t xml:space="preserve">: </w:t>
                            </w:r>
                            <w:proofErr w:type="spellStart"/>
                            <w:r w:rsidRPr="00D8598B">
                              <w:t>Dynamixel</w:t>
                            </w:r>
                            <w:proofErr w:type="spellEnd"/>
                            <w:r w:rsidRPr="00D8598B">
                              <w:t xml:space="preserve"> closed loop control block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BB0B1FF" id="Text Box 7" o:spid="_x0000_s1047" type="#_x0000_t202" style="width:7in;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" stroked="f">
                <v:textbox style="mso-fit-shape-to-text:t" inset="0,0,0,0">
                  <w:txbxContent>
                    <w:p w:rsidR="005465D2" w:rsidRPr="000D2BD1" w:rsidRDefault="005465D2" w:rsidP="00E64EC4">
                      <w:pPr>
                        <w:pStyle w:val="Caption"/>
                        <w:rPr>
                          <w:noProof/>
                          <w:sz w:val="20"/>
                          <w:szCs w:val="20"/>
                        </w:rPr>
                      </w:pPr>
                      <w:bookmarkStart w:id="31" w:name="_Ref479679723"/>
                      <w:r>
                        <w:t xml:space="preserve">Figure </w:t>
                      </w:r>
                      <w:fldSimple w:instr=" SEQ Figure \* ARABIC ">
                        <w:r w:rsidR="002A55A9">
                          <w:rPr>
                            <w:noProof/>
                          </w:rPr>
                          <w:t>13</w:t>
                        </w:r>
                      </w:fldSimple>
                      <w:bookmarkEnd w:id="31"/>
                      <w:r>
                        <w:t xml:space="preserve">: </w:t>
                      </w:r>
                      <w:proofErr w:type="spellStart"/>
                      <w:r w:rsidRPr="00D8598B">
                        <w:t>Dynamixel</w:t>
                      </w:r>
                      <w:proofErr w:type="spellEnd"/>
                      <w:r w:rsidRPr="00D8598B">
                        <w:t xml:space="preserve"> closed loop control block diagram</w:t>
                      </w:r>
                    </w:p>
                  </w:txbxContent>
                </v:textbox>
                <w10:anchorlock/>
              </v:shape>
            </w:pict>
          </mc:Fallback>
        </mc:AlternateContent>
      </w:r>
      <w:r w:rsidR="00CB0002">
        <w:rPr>
          <w:noProof/>
        </w:rPr>
        <w:drawing>
          <wp:inline distT="0" distB="0" distL="0" distR="0" wp14:anchorId="5EFB53EF" wp14:editId="6ACFD3FC">
            <wp:extent cx="6402702" cy="1709928"/>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02702" cy="1709928"/>
                    </a:xfrm>
                    <a:prstGeom prst="rect">
                      <a:avLst/>
                    </a:prstGeom>
                  </pic:spPr>
                </pic:pic>
              </a:graphicData>
            </a:graphic>
          </wp:inline>
        </w:drawing>
      </w:r>
    </w:p>
    <w:p w:rsidR="00D203D8" w:rsidRDefault="00D203D8" w:rsidP="00DD352F">
      <w:pPr>
        <w:keepNext/>
        <w:rPr>
          <w:noProof/>
        </w:rPr>
      </w:pPr>
    </w:p>
    <w:p w:rsidR="00D203D8" w:rsidRDefault="00D203D8" w:rsidP="00DD352F">
      <w:pPr>
        <w:keepNext/>
        <w:rPr>
          <w:noProof/>
        </w:rPr>
      </w:pPr>
      <w:r>
        <w:rPr>
          <w:noProof/>
        </w:rPr>
        <mc:AlternateContent>
          <mc:Choice Requires="wps">
            <w:drawing>
              <wp:inline distT="0" distB="0" distL="0" distR="0" wp14:anchorId="4204546C" wp14:editId="3B278009">
                <wp:extent cx="6400800" cy="258445"/>
                <wp:effectExtent l="0" t="0" r="0" b="8255"/>
                <wp:docPr id="9" name="Text Box 9"/>
                <wp:cNvGraphicFramePr/>
                <a:graphic xmlns:a="http://schemas.openxmlformats.org/drawingml/2006/main">
                  <a:graphicData uri="http://schemas.microsoft.com/office/word/2010/wordprocessingShape">
                    <wps:wsp>
                      <wps:cNvSpPr txBox="1"/>
                      <wps:spPr>
                        <a:xfrm>
                          <a:off x="0" y="0"/>
                          <a:ext cx="6400800" cy="258445"/>
                        </a:xfrm>
                        <a:prstGeom prst="rect">
                          <a:avLst/>
                        </a:prstGeom>
                        <a:solidFill>
                          <a:prstClr val="white"/>
                        </a:solidFill>
                        <a:ln>
                          <a:noFill/>
                        </a:ln>
                      </wps:spPr>
                      <wps:txbx>
                        <w:txbxContent>
                          <w:p w:rsidR="005465D2" w:rsidRPr="00FA0A81" w:rsidRDefault="005465D2" w:rsidP="00E64EC4">
                            <w:pPr>
                              <w:pStyle w:val="Caption"/>
                              <w:rPr>
                                <w:noProof/>
                                <w:sz w:val="20"/>
                                <w:szCs w:val="20"/>
                              </w:rPr>
                            </w:pPr>
                            <w:bookmarkStart w:id="32" w:name="_Ref479679839"/>
                            <w:r>
                              <w:t xml:space="preserve">Figure </w:t>
                            </w:r>
                            <w:fldSimple w:instr=" SEQ Figure \* ARABIC ">
                              <w:r w:rsidR="002A55A9">
                                <w:rPr>
                                  <w:noProof/>
                                </w:rPr>
                                <w:t>14</w:t>
                              </w:r>
                            </w:fldSimple>
                            <w:bookmarkEnd w:id="32"/>
                            <w:r>
                              <w:t>: Closed loop control block diagram of system with PID tuner.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204546C" id="Text Box 9" o:spid="_x0000_s1048" type="#_x0000_t202" style="width:7in;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" stroked="f">
                <v:textbox style="mso-fit-shape-to-text:t" inset="0,0,0,0">
                  <w:txbxContent>
                    <w:p w:rsidR="005465D2" w:rsidRPr="00FA0A81" w:rsidRDefault="005465D2" w:rsidP="00E64EC4">
                      <w:pPr>
                        <w:pStyle w:val="Caption"/>
                        <w:rPr>
                          <w:noProof/>
                          <w:sz w:val="20"/>
                          <w:szCs w:val="20"/>
                        </w:rPr>
                      </w:pPr>
                      <w:bookmarkStart w:id="33" w:name="_Ref479679839"/>
                      <w:r>
                        <w:t xml:space="preserve">Figure </w:t>
                      </w:r>
                      <w:fldSimple w:instr=" SEQ Figure \* ARABIC ">
                        <w:r w:rsidR="002A55A9">
                          <w:rPr>
                            <w:noProof/>
                          </w:rPr>
                          <w:t>14</w:t>
                        </w:r>
                      </w:fldSimple>
                      <w:bookmarkEnd w:id="33"/>
                      <w:r>
                        <w:t>: Closed loop control block diagram of system with PID tuner.</w:t>
                      </w:r>
                    </w:p>
                  </w:txbxContent>
                </v:textbox>
                <w10:anchorlock/>
              </v:shape>
            </w:pict>
          </mc:Fallback>
        </mc:AlternateContent>
      </w:r>
    </w:p>
    <w:p w:rsidR="00D203D8" w:rsidRDefault="00D203D8" w:rsidP="00DD352F">
      <w:pPr>
        <w:keepNext/>
        <w:rPr>
          <w:noProof/>
        </w:rPr>
      </w:pPr>
    </w:p>
    <w:p w:rsidR="00CB0002" w:rsidRDefault="00CB0002" w:rsidP="00DD352F">
      <w:pPr>
        <w:keepNext/>
        <w:rPr>
          <w:noProof/>
        </w:rPr>
      </w:pPr>
      <w:r>
        <w:rPr>
          <w:noProof/>
        </w:rPr>
        <w:drawing>
          <wp:inline distT="0" distB="0" distL="0" distR="0" wp14:anchorId="7567BA13" wp14:editId="275A5ED1">
            <wp:extent cx="6162675" cy="196596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162675" cy="1965960"/>
                    </a:xfrm>
                    <a:prstGeom prst="rect">
                      <a:avLst/>
                    </a:prstGeom>
                  </pic:spPr>
                </pic:pic>
              </a:graphicData>
            </a:graphic>
          </wp:inline>
        </w:drawing>
      </w:r>
      <w:r w:rsidR="00DD352F">
        <w:rPr>
          <w:noProof/>
        </w:rPr>
        <mc:AlternateContent>
          <mc:Choice Requires="wps">
            <w:drawing>
              <wp:inline distT="0" distB="0" distL="0" distR="0" wp14:anchorId="50F451C4" wp14:editId="47F19DE0">
                <wp:extent cx="6163056" cy="256032"/>
                <wp:effectExtent l="0" t="0" r="9525" b="8255"/>
                <wp:docPr id="11" name="Text Box 11"/>
                <wp:cNvGraphicFramePr/>
                <a:graphic xmlns:a="http://schemas.openxmlformats.org/drawingml/2006/main">
                  <a:graphicData uri="http://schemas.microsoft.com/office/word/2010/wordprocessingShape">
                    <wps:wsp>
                      <wps:cNvSpPr txBox="1"/>
                      <wps:spPr>
                        <a:xfrm>
                          <a:off x="0" y="0"/>
                          <a:ext cx="6163056" cy="256032"/>
                        </a:xfrm>
                        <a:prstGeom prst="rect">
                          <a:avLst/>
                        </a:prstGeom>
                        <a:solidFill>
                          <a:prstClr val="white"/>
                        </a:solidFill>
                        <a:ln>
                          <a:noFill/>
                        </a:ln>
                      </wps:spPr>
                      <wps:txbx>
                        <w:txbxContent>
                          <w:p w:rsidR="005465D2" w:rsidRPr="002F7CBF" w:rsidRDefault="005465D2" w:rsidP="00E64EC4">
                            <w:pPr>
                              <w:pStyle w:val="Caption"/>
                              <w:rPr>
                                <w:noProof/>
                                <w:sz w:val="20"/>
                                <w:szCs w:val="20"/>
                              </w:rPr>
                            </w:pPr>
                            <w:r>
                              <w:t xml:space="preserve">Figure </w:t>
                            </w:r>
                            <w:fldSimple w:instr=" SEQ Figure \* ARABIC ">
                              <w:r w:rsidR="002A55A9">
                                <w:rPr>
                                  <w:noProof/>
                                </w:rPr>
                                <w:t>15</w:t>
                              </w:r>
                            </w:fldSimple>
                            <w:r>
                              <w:t>: Closed loop block diagram of stiffness control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0F451C4" id="Text Box 11" o:spid="_x0000_s1049" type="#_x0000_t202" style="width:485.3pt;height:2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" stroked="f">
                <v:textbox style="mso-fit-shape-to-text:t" inset="0,0,0,0">
                  <w:txbxContent>
                    <w:p w:rsidR="005465D2" w:rsidRPr="002F7CBF" w:rsidRDefault="005465D2" w:rsidP="00E64EC4">
                      <w:pPr>
                        <w:pStyle w:val="Caption"/>
                        <w:rPr>
                          <w:noProof/>
                          <w:sz w:val="20"/>
                          <w:szCs w:val="20"/>
                        </w:rPr>
                      </w:pPr>
                      <w:r>
                        <w:t xml:space="preserve">Figure </w:t>
                      </w:r>
                      <w:fldSimple w:instr=" SEQ Figure \* ARABIC ">
                        <w:r w:rsidR="002A55A9">
                          <w:rPr>
                            <w:noProof/>
                          </w:rPr>
                          <w:t>15</w:t>
                        </w:r>
                      </w:fldSimple>
                      <w:r>
                        <w:t>: Closed loop block diagram of stiffness control unit</w:t>
                      </w:r>
                    </w:p>
                  </w:txbxContent>
                </v:textbox>
                <w10:anchorlock/>
              </v:shape>
            </w:pict>
          </mc:Fallback>
        </mc:AlternateContent>
      </w:r>
    </w:p>
    <w:p w:rsidR="00CB0002" w:rsidRPr="00881673" w:rsidRDefault="00CB0002" w:rsidP="00DD352F">
      <w:pPr>
        <w:keepNext/>
      </w:pPr>
    </w:p>
    <w:p w:rsidR="00D474C0" w:rsidRDefault="00DD352F" w:rsidP="007613B6">
      <w:pPr>
        <w:rPr>
          <w:noProof/>
        </w:rPr>
      </w:pPr>
      <w:r>
        <w:rPr>
          <w:noProof/>
        </w:rPr>
        <w:lastRenderedPageBreak/>
        <w:drawing>
          <wp:inline distT="0" distB="0" distL="0" distR="0" wp14:anchorId="1B4273C4" wp14:editId="5F5FF46D">
            <wp:extent cx="6150992" cy="322027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57353" cy="3275962"/>
                    </a:xfrm>
                    <a:prstGeom prst="rect">
                      <a:avLst/>
                    </a:prstGeom>
                  </pic:spPr>
                </pic:pic>
              </a:graphicData>
            </a:graphic>
          </wp:inline>
        </w:drawing>
      </w:r>
      <w:r>
        <w:rPr>
          <w:noProof/>
        </w:rPr>
        <w:t xml:space="preserve"> </w:t>
      </w:r>
    </w:p>
    <w:p w:rsidR="00D203D8" w:rsidRDefault="00D203D8" w:rsidP="007613B6">
      <w:pPr>
        <w:rPr>
          <w:noProof/>
        </w:rPr>
      </w:pPr>
      <w:r>
        <w:rPr>
          <w:noProof/>
        </w:rPr>
        <mc:AlternateContent>
          <mc:Choice Requires="wps">
            <w:drawing>
              <wp:inline distT="0" distB="0" distL="0" distR="0" wp14:anchorId="7F30EBB6" wp14:editId="12CF9776">
                <wp:extent cx="6400800" cy="258445"/>
                <wp:effectExtent l="0" t="0" r="0" b="8255"/>
                <wp:docPr id="16" name="Text Box 16"/>
                <wp:cNvGraphicFramePr/>
                <a:graphic xmlns:a="http://schemas.openxmlformats.org/drawingml/2006/main">
                  <a:graphicData uri="http://schemas.microsoft.com/office/word/2010/wordprocessingShape">
                    <wps:wsp>
                      <wps:cNvSpPr txBox="1"/>
                      <wps:spPr>
                        <a:xfrm>
                          <a:off x="0" y="0"/>
                          <a:ext cx="6400800" cy="258445"/>
                        </a:xfrm>
                        <a:prstGeom prst="rect">
                          <a:avLst/>
                        </a:prstGeom>
                        <a:solidFill>
                          <a:prstClr val="white"/>
                        </a:solidFill>
                        <a:ln>
                          <a:noFill/>
                        </a:ln>
                      </wps:spPr>
                      <wps:txbx>
                        <w:txbxContent>
                          <w:p w:rsidR="005465D2" w:rsidRPr="00787F86" w:rsidRDefault="005465D2" w:rsidP="00E64EC4">
                            <w:pPr>
                              <w:pStyle w:val="Caption"/>
                              <w:rPr>
                                <w:noProof/>
                                <w:sz w:val="20"/>
                                <w:szCs w:val="20"/>
                              </w:rPr>
                            </w:pPr>
                            <w:r>
                              <w:t xml:space="preserve">Figure </w:t>
                            </w:r>
                            <w:fldSimple w:instr=" SEQ Figure \* ARABIC ">
                              <w:r w:rsidR="002A55A9">
                                <w:rPr>
                                  <w:noProof/>
                                </w:rPr>
                                <w:t>16</w:t>
                              </w:r>
                            </w:fldSimple>
                            <w:r>
                              <w:t xml:space="preserve">: </w:t>
                            </w:r>
                            <w:proofErr w:type="spellStart"/>
                            <w:r>
                              <w:t>Simscape</w:t>
                            </w:r>
                            <w:proofErr w:type="spellEnd"/>
                            <w:r>
                              <w:t xml:space="preserve"> model of system with open loop feedback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F30EBB6" id="Text Box 16" o:spid="_x0000_s1050" type="#_x0000_t202" style="width:7in;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" stroked="f">
                <v:textbox style="mso-fit-shape-to-text:t" inset="0,0,0,0">
                  <w:txbxContent>
                    <w:p w:rsidR="005465D2" w:rsidRPr="00787F86" w:rsidRDefault="005465D2" w:rsidP="00E64EC4">
                      <w:pPr>
                        <w:pStyle w:val="Caption"/>
                        <w:rPr>
                          <w:noProof/>
                          <w:sz w:val="20"/>
                          <w:szCs w:val="20"/>
                        </w:rPr>
                      </w:pPr>
                      <w:r>
                        <w:t xml:space="preserve">Figure </w:t>
                      </w:r>
                      <w:fldSimple w:instr=" SEQ Figure \* ARABIC ">
                        <w:r w:rsidR="002A55A9">
                          <w:rPr>
                            <w:noProof/>
                          </w:rPr>
                          <w:t>16</w:t>
                        </w:r>
                      </w:fldSimple>
                      <w:r>
                        <w:t xml:space="preserve">: </w:t>
                      </w:r>
                      <w:proofErr w:type="spellStart"/>
                      <w:r>
                        <w:t>Simscape</w:t>
                      </w:r>
                      <w:proofErr w:type="spellEnd"/>
                      <w:r>
                        <w:t xml:space="preserve"> model of system with open loop feedback</w:t>
                      </w:r>
                    </w:p>
                  </w:txbxContent>
                </v:textbox>
                <w10:anchorlock/>
              </v:shape>
            </w:pict>
          </mc:Fallback>
        </mc:AlternateContent>
      </w:r>
    </w:p>
    <w:p w:rsidR="00D203D8" w:rsidRDefault="00D203D8" w:rsidP="00D203D8">
      <w:pPr>
        <w:keepNext/>
        <w:autoSpaceDE/>
        <w:autoSpaceDN/>
        <w:jc w:val="left"/>
      </w:pPr>
      <w:r>
        <w:rPr>
          <w:noProof/>
        </w:rPr>
        <w:drawing>
          <wp:inline distT="0" distB="0" distL="0" distR="0" wp14:anchorId="40F24489" wp14:editId="293C1E3A">
            <wp:extent cx="6400800" cy="3136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400800" cy="3136265"/>
                    </a:xfrm>
                    <a:prstGeom prst="rect">
                      <a:avLst/>
                    </a:prstGeom>
                  </pic:spPr>
                </pic:pic>
              </a:graphicData>
            </a:graphic>
          </wp:inline>
        </w:drawing>
      </w:r>
      <w:r>
        <w:rPr>
          <w:noProof/>
        </w:rPr>
        <mc:AlternateContent>
          <mc:Choice Requires="wps">
            <w:drawing>
              <wp:inline distT="0" distB="0" distL="0" distR="0" wp14:anchorId="0260647A" wp14:editId="46FB41C9">
                <wp:extent cx="6400800" cy="258445"/>
                <wp:effectExtent l="0" t="0" r="0" b="8255"/>
                <wp:docPr id="13" name="Text Box 13"/>
                <wp:cNvGraphicFramePr/>
                <a:graphic xmlns:a="http://schemas.openxmlformats.org/drawingml/2006/main">
                  <a:graphicData uri="http://schemas.microsoft.com/office/word/2010/wordprocessingShape">
                    <wps:wsp>
                      <wps:cNvSpPr txBox="1"/>
                      <wps:spPr>
                        <a:xfrm>
                          <a:off x="0" y="0"/>
                          <a:ext cx="6400800" cy="258445"/>
                        </a:xfrm>
                        <a:prstGeom prst="rect">
                          <a:avLst/>
                        </a:prstGeom>
                        <a:solidFill>
                          <a:prstClr val="white"/>
                        </a:solidFill>
                        <a:ln>
                          <a:noFill/>
                        </a:ln>
                      </wps:spPr>
                      <wps:txbx>
                        <w:txbxContent>
                          <w:p w:rsidR="005465D2" w:rsidRPr="00044712" w:rsidRDefault="005465D2" w:rsidP="00E64EC4">
                            <w:pPr>
                              <w:pStyle w:val="Caption"/>
                              <w:rPr>
                                <w:noProof/>
                                <w:sz w:val="20"/>
                                <w:szCs w:val="20"/>
                              </w:rPr>
                            </w:pPr>
                            <w:r>
                              <w:t xml:space="preserve">Figure </w:t>
                            </w:r>
                            <w:fldSimple w:instr=" SEQ Figure \* ARABIC ">
                              <w:r w:rsidR="002A55A9">
                                <w:rPr>
                                  <w:noProof/>
                                </w:rPr>
                                <w:t>17</w:t>
                              </w:r>
                            </w:fldSimple>
                            <w:r>
                              <w:t>: Control block diagram of system with stiffness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260647A" id="Text Box 13" o:spid="_x0000_s1051" type="#_x0000_t202" style="width:7in;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" stroked="f">
                <v:textbox style="mso-fit-shape-to-text:t" inset="0,0,0,0">
                  <w:txbxContent>
                    <w:p w:rsidR="005465D2" w:rsidRPr="00044712" w:rsidRDefault="005465D2" w:rsidP="00E64EC4">
                      <w:pPr>
                        <w:pStyle w:val="Caption"/>
                        <w:rPr>
                          <w:noProof/>
                          <w:sz w:val="20"/>
                          <w:szCs w:val="20"/>
                        </w:rPr>
                      </w:pPr>
                      <w:r>
                        <w:t xml:space="preserve">Figure </w:t>
                      </w:r>
                      <w:fldSimple w:instr=" SEQ Figure \* ARABIC ">
                        <w:r w:rsidR="002A55A9">
                          <w:rPr>
                            <w:noProof/>
                          </w:rPr>
                          <w:t>17</w:t>
                        </w:r>
                      </w:fldSimple>
                      <w:r>
                        <w:t>: Control block diagram of system with stiffness input</w:t>
                      </w:r>
                    </w:p>
                  </w:txbxContent>
                </v:textbox>
                <w10:anchorlock/>
              </v:shape>
            </w:pict>
          </mc:Fallback>
        </mc:AlternateContent>
      </w:r>
      <w:r w:rsidR="00D474C0">
        <w:rPr>
          <w:noProof/>
        </w:rPr>
        <w:br w:type="page"/>
      </w:r>
    </w:p>
    <w:p w:rsidR="00D203D8" w:rsidRDefault="00D203D8">
      <w:pPr>
        <w:autoSpaceDE/>
        <w:autoSpaceDN/>
        <w:jc w:val="left"/>
        <w:rPr>
          <w:noProof/>
        </w:rPr>
      </w:pPr>
    </w:p>
    <w:p w:rsidR="00D203D8" w:rsidRDefault="00D203D8">
      <w:pPr>
        <w:autoSpaceDE/>
        <w:autoSpaceDN/>
        <w:jc w:val="left"/>
        <w:rPr>
          <w:noProof/>
        </w:rPr>
      </w:pPr>
    </w:p>
    <w:p w:rsidR="00D203D8" w:rsidRDefault="00D203D8">
      <w:pPr>
        <w:autoSpaceDE/>
        <w:autoSpaceDN/>
        <w:jc w:val="left"/>
        <w:rPr>
          <w:noProof/>
        </w:rPr>
      </w:pPr>
    </w:p>
    <w:p w:rsidR="00D203D8" w:rsidRDefault="00D474C0" w:rsidP="00D203D8">
      <w:pPr>
        <w:keepNext/>
      </w:pPr>
      <w:r>
        <w:rPr>
          <w:noProof/>
        </w:rPr>
        <w:drawing>
          <wp:inline distT="0" distB="0" distL="0" distR="0" wp14:anchorId="30178EF8" wp14:editId="12D48D7F">
            <wp:extent cx="6492240" cy="465429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492240" cy="4654296"/>
                    </a:xfrm>
                    <a:prstGeom prst="rect">
                      <a:avLst/>
                    </a:prstGeom>
                  </pic:spPr>
                </pic:pic>
              </a:graphicData>
            </a:graphic>
          </wp:inline>
        </w:drawing>
      </w:r>
    </w:p>
    <w:p w:rsidR="00093EA1" w:rsidRDefault="00D203D8" w:rsidP="00E64EC4">
      <w:pPr>
        <w:pStyle w:val="Caption"/>
      </w:pPr>
      <w:bookmarkStart w:id="34" w:name="_Ref480639884"/>
      <w:r>
        <w:t xml:space="preserve">Figure </w:t>
      </w:r>
      <w:fldSimple w:instr=" SEQ Figure \* ARABIC ">
        <w:r w:rsidR="002A55A9">
          <w:rPr>
            <w:noProof/>
          </w:rPr>
          <w:t>18</w:t>
        </w:r>
      </w:fldSimple>
      <w:bookmarkEnd w:id="34"/>
      <w:r>
        <w:t xml:space="preserve">: </w:t>
      </w:r>
      <w:r w:rsidRPr="00934E14">
        <w:t xml:space="preserve">Full </w:t>
      </w:r>
      <w:proofErr w:type="spellStart"/>
      <w:r w:rsidRPr="00934E14">
        <w:t>Simscape</w:t>
      </w:r>
      <w:proofErr w:type="spellEnd"/>
      <w:r w:rsidRPr="00934E14">
        <w:t xml:space="preserve"> model of system, physical sensors, and closed loop feedback control</w:t>
      </w:r>
    </w:p>
    <w:p w:rsidR="002A55A9" w:rsidRDefault="002A55A9" w:rsidP="002A55A9">
      <w:pPr>
        <w:keepNext/>
      </w:pPr>
      <w:r w:rsidRPr="002A55A9">
        <w:lastRenderedPageBreak/>
        <w:drawing>
          <wp:inline distT="0" distB="0" distL="0" distR="0" wp14:anchorId="66FEB4C8" wp14:editId="0E4B632D">
            <wp:extent cx="5958840" cy="4469130"/>
            <wp:effectExtent l="76200" t="76200" r="137160" b="14097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958840" cy="4469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A55A9" w:rsidRPr="002A55A9" w:rsidRDefault="002A55A9" w:rsidP="002A55A9">
      <w:pPr>
        <w:pStyle w:val="Caption"/>
        <w:jc w:val="both"/>
      </w:pPr>
      <w:bookmarkStart w:id="35" w:name="_Ref501308388"/>
      <w:r>
        <w:t xml:space="preserve">Figure </w:t>
      </w:r>
      <w:fldSimple w:instr=" SEQ Figure \* ARABIC ">
        <w:r>
          <w:rPr>
            <w:noProof/>
          </w:rPr>
          <w:t>19</w:t>
        </w:r>
      </w:fldSimple>
      <w:bookmarkEnd w:id="35"/>
      <w:r>
        <w:t>: Photo of test bed setup</w:t>
      </w:r>
    </w:p>
    <w:p w:rsidR="00881673" w:rsidRPr="00881673" w:rsidRDefault="00881673" w:rsidP="00E64EC4">
      <w:pPr>
        <w:pStyle w:val="Caption"/>
        <w:rPr>
          <w:noProof/>
        </w:rPr>
      </w:pPr>
    </w:p>
    <w:sectPr w:rsidR="00881673" w:rsidRPr="00881673" w:rsidSect="00DD352F">
      <w:pgSz w:w="12240" w:h="15840" w:code="1"/>
      <w:pgMar w:top="1080" w:right="1080" w:bottom="1080" w:left="1080" w:header="432" w:footer="432" w:gutter="0"/>
      <w:cols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8AC" w:rsidRDefault="008608AC" w:rsidP="007613B6">
      <w:r>
        <w:separator/>
      </w:r>
    </w:p>
  </w:endnote>
  <w:endnote w:type="continuationSeparator" w:id="0">
    <w:p w:rsidR="008608AC" w:rsidRDefault="008608AC" w:rsidP="007613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PMingLiU">
    <w:altName w:val="新細明體"/>
    <w:panose1 w:val="02010601000101010101"/>
    <w:charset w:val="88"/>
    <w:family w:val="auto"/>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auto"/>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mn-ea">
    <w:panose1 w:val="00000000000000000000"/>
    <w:charset w:val="00"/>
    <w:family w:val="roman"/>
    <w:notTrueType/>
    <w:pitch w:val="default"/>
  </w:font>
  <w:font w:name="+mn-cs">
    <w:panose1 w:val="00000000000000000000"/>
    <w:charset w:val="00"/>
    <w:family w:val="roman"/>
    <w:notTrueType/>
    <w:pitch w:val="default"/>
  </w:font>
  <w:font w:name="AdvP4C4E59">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8AC" w:rsidRDefault="008608AC" w:rsidP="007613B6"/>
  </w:footnote>
  <w:footnote w:type="continuationSeparator" w:id="0">
    <w:p w:rsidR="008608AC" w:rsidRDefault="008608AC" w:rsidP="007613B6">
      <w:r>
        <w:continuationSeparator/>
      </w:r>
    </w:p>
  </w:footnote>
  <w:footnote w:id="1">
    <w:p w:rsidR="005465D2" w:rsidRDefault="005465D2"/>
    <w:p w:rsidR="005465D2" w:rsidRDefault="005465D2" w:rsidP="006768E3">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65D2" w:rsidRDefault="005465D2" w:rsidP="007613B6"/>
  <w:p w:rsidR="005465D2" w:rsidRDefault="005465D2" w:rsidP="007613B6"/>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BAA353D"/>
    <w:multiLevelType w:val="hybridMultilevel"/>
    <w:tmpl w:val="34283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4"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6"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8"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9"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0"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1"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2"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4"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5"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5"/>
  </w:num>
  <w:num w:numId="3">
    <w:abstractNumId w:val="5"/>
    <w:lvlOverride w:ilvl="0">
      <w:lvl w:ilvl="0">
        <w:start w:val="1"/>
        <w:numFmt w:val="decimal"/>
        <w:lvlText w:val="%1."/>
        <w:legacy w:legacy="1" w:legacySpace="0" w:legacyIndent="360"/>
        <w:lvlJc w:val="left"/>
        <w:pPr>
          <w:ind w:left="360" w:hanging="360"/>
        </w:pPr>
      </w:lvl>
    </w:lvlOverride>
  </w:num>
  <w:num w:numId="4">
    <w:abstractNumId w:val="5"/>
    <w:lvlOverride w:ilvl="0">
      <w:lvl w:ilvl="0">
        <w:start w:val="1"/>
        <w:numFmt w:val="decimal"/>
        <w:lvlText w:val="%1."/>
        <w:legacy w:legacy="1" w:legacySpace="0" w:legacyIndent="360"/>
        <w:lvlJc w:val="left"/>
        <w:pPr>
          <w:ind w:left="360" w:hanging="360"/>
        </w:pPr>
      </w:lvl>
    </w:lvlOverride>
  </w:num>
  <w:num w:numId="5">
    <w:abstractNumId w:val="5"/>
    <w:lvlOverride w:ilvl="0">
      <w:lvl w:ilvl="0">
        <w:start w:val="1"/>
        <w:numFmt w:val="decimal"/>
        <w:lvlText w:val="%1."/>
        <w:legacy w:legacy="1" w:legacySpace="0" w:legacyIndent="360"/>
        <w:lvlJc w:val="left"/>
        <w:pPr>
          <w:ind w:left="360" w:hanging="360"/>
        </w:pPr>
      </w:lvl>
    </w:lvlOverride>
  </w:num>
  <w:num w:numId="6">
    <w:abstractNumId w:val="9"/>
  </w:num>
  <w:num w:numId="7">
    <w:abstractNumId w:val="9"/>
    <w:lvlOverride w:ilvl="0">
      <w:lvl w:ilvl="0">
        <w:start w:val="1"/>
        <w:numFmt w:val="decimal"/>
        <w:lvlText w:val="%1."/>
        <w:legacy w:legacy="1" w:legacySpace="0" w:legacyIndent="360"/>
        <w:lvlJc w:val="left"/>
        <w:pPr>
          <w:ind w:left="360" w:hanging="360"/>
        </w:pPr>
      </w:lvl>
    </w:lvlOverride>
  </w:num>
  <w:num w:numId="8">
    <w:abstractNumId w:val="9"/>
    <w:lvlOverride w:ilvl="0">
      <w:lvl w:ilvl="0">
        <w:start w:val="1"/>
        <w:numFmt w:val="decimal"/>
        <w:lvlText w:val="%1."/>
        <w:legacy w:legacy="1" w:legacySpace="0" w:legacyIndent="360"/>
        <w:lvlJc w:val="left"/>
        <w:pPr>
          <w:ind w:left="360" w:hanging="360"/>
        </w:pPr>
      </w:lvl>
    </w:lvlOverride>
  </w:num>
  <w:num w:numId="9">
    <w:abstractNumId w:val="9"/>
    <w:lvlOverride w:ilvl="0">
      <w:lvl w:ilvl="0">
        <w:start w:val="1"/>
        <w:numFmt w:val="decimal"/>
        <w:lvlText w:val="%1."/>
        <w:legacy w:legacy="1" w:legacySpace="0" w:legacyIndent="360"/>
        <w:lvlJc w:val="left"/>
        <w:pPr>
          <w:ind w:left="360" w:hanging="360"/>
        </w:pPr>
      </w:lvl>
    </w:lvlOverride>
  </w:num>
  <w:num w:numId="10">
    <w:abstractNumId w:val="9"/>
    <w:lvlOverride w:ilvl="0">
      <w:lvl w:ilvl="0">
        <w:start w:val="1"/>
        <w:numFmt w:val="decimal"/>
        <w:lvlText w:val="%1."/>
        <w:legacy w:legacy="1" w:legacySpace="0" w:legacyIndent="360"/>
        <w:lvlJc w:val="left"/>
        <w:pPr>
          <w:ind w:left="360" w:hanging="360"/>
        </w:pPr>
      </w:lvl>
    </w:lvlOverride>
  </w:num>
  <w:num w:numId="11">
    <w:abstractNumId w:val="9"/>
    <w:lvlOverride w:ilvl="0">
      <w:lvl w:ilvl="0">
        <w:start w:val="1"/>
        <w:numFmt w:val="decimal"/>
        <w:lvlText w:val="%1."/>
        <w:legacy w:legacy="1" w:legacySpace="0" w:legacyIndent="360"/>
        <w:lvlJc w:val="left"/>
        <w:pPr>
          <w:ind w:left="360" w:hanging="360"/>
        </w:pPr>
      </w:lvl>
    </w:lvlOverride>
  </w:num>
  <w:num w:numId="12">
    <w:abstractNumId w:val="7"/>
  </w:num>
  <w:num w:numId="13">
    <w:abstractNumId w:val="2"/>
  </w:num>
  <w:num w:numId="14">
    <w:abstractNumId w:val="11"/>
  </w:num>
  <w:num w:numId="15">
    <w:abstractNumId w:val="10"/>
  </w:num>
  <w:num w:numId="16">
    <w:abstractNumId w:val="15"/>
  </w:num>
  <w:num w:numId="17">
    <w:abstractNumId w:val="4"/>
  </w:num>
  <w:num w:numId="18">
    <w:abstractNumId w:val="3"/>
  </w:num>
  <w:num w:numId="19">
    <w:abstractNumId w:val="14"/>
  </w:num>
  <w:num w:numId="20">
    <w:abstractNumId w:val="8"/>
  </w:num>
  <w:num w:numId="21">
    <w:abstractNumId w:val="6"/>
  </w:num>
  <w:num w:numId="22">
    <w:abstractNumId w:val="12"/>
  </w:num>
  <w:num w:numId="23">
    <w:abstractNumId w:val="13"/>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TAwMjE0NDI0NjYxMzVX0lEKTi0uzszPAykwrAUALTeZOCwAAAA="/>
  </w:docVars>
  <w:rsids>
    <w:rsidRoot w:val="008D104E"/>
    <w:rsid w:val="00005028"/>
    <w:rsid w:val="00006E84"/>
    <w:rsid w:val="00007FAD"/>
    <w:rsid w:val="00027DCB"/>
    <w:rsid w:val="00031C59"/>
    <w:rsid w:val="000368A7"/>
    <w:rsid w:val="000534B8"/>
    <w:rsid w:val="00054BEC"/>
    <w:rsid w:val="00057767"/>
    <w:rsid w:val="00086EF4"/>
    <w:rsid w:val="00093EA1"/>
    <w:rsid w:val="000A088F"/>
    <w:rsid w:val="000A5870"/>
    <w:rsid w:val="000C2459"/>
    <w:rsid w:val="000C48FC"/>
    <w:rsid w:val="000E24A2"/>
    <w:rsid w:val="000E6387"/>
    <w:rsid w:val="000E6D7B"/>
    <w:rsid w:val="000F4D5D"/>
    <w:rsid w:val="0010488A"/>
    <w:rsid w:val="00123BB3"/>
    <w:rsid w:val="00146436"/>
    <w:rsid w:val="0015028E"/>
    <w:rsid w:val="001538CE"/>
    <w:rsid w:val="00155A10"/>
    <w:rsid w:val="001603BF"/>
    <w:rsid w:val="001648DE"/>
    <w:rsid w:val="00174113"/>
    <w:rsid w:val="00175D61"/>
    <w:rsid w:val="001816CD"/>
    <w:rsid w:val="00187F4E"/>
    <w:rsid w:val="001A13E6"/>
    <w:rsid w:val="001B0B78"/>
    <w:rsid w:val="001B5D3C"/>
    <w:rsid w:val="001C2ACF"/>
    <w:rsid w:val="001C7938"/>
    <w:rsid w:val="001C7F85"/>
    <w:rsid w:val="001D4F46"/>
    <w:rsid w:val="001E21C1"/>
    <w:rsid w:val="001E5373"/>
    <w:rsid w:val="00217BAB"/>
    <w:rsid w:val="00244AE3"/>
    <w:rsid w:val="00246B9F"/>
    <w:rsid w:val="00250748"/>
    <w:rsid w:val="00260654"/>
    <w:rsid w:val="00273231"/>
    <w:rsid w:val="002870B4"/>
    <w:rsid w:val="00293AA9"/>
    <w:rsid w:val="00294EEB"/>
    <w:rsid w:val="002A55A9"/>
    <w:rsid w:val="002B6385"/>
    <w:rsid w:val="002C089E"/>
    <w:rsid w:val="002C09E3"/>
    <w:rsid w:val="002D16BF"/>
    <w:rsid w:val="002F65CD"/>
    <w:rsid w:val="00300E30"/>
    <w:rsid w:val="00313DBE"/>
    <w:rsid w:val="00330893"/>
    <w:rsid w:val="003469B7"/>
    <w:rsid w:val="00361C8F"/>
    <w:rsid w:val="00363B48"/>
    <w:rsid w:val="00370D26"/>
    <w:rsid w:val="00377A89"/>
    <w:rsid w:val="00380F57"/>
    <w:rsid w:val="00393665"/>
    <w:rsid w:val="003970AD"/>
    <w:rsid w:val="003B2CBB"/>
    <w:rsid w:val="003C2087"/>
    <w:rsid w:val="003D3904"/>
    <w:rsid w:val="003D51AB"/>
    <w:rsid w:val="003F3486"/>
    <w:rsid w:val="003F6912"/>
    <w:rsid w:val="00411231"/>
    <w:rsid w:val="004133B5"/>
    <w:rsid w:val="004135C3"/>
    <w:rsid w:val="00487922"/>
    <w:rsid w:val="00490C28"/>
    <w:rsid w:val="004A6D91"/>
    <w:rsid w:val="004B21D4"/>
    <w:rsid w:val="004D249B"/>
    <w:rsid w:val="004D4738"/>
    <w:rsid w:val="004F2C42"/>
    <w:rsid w:val="005018EA"/>
    <w:rsid w:val="00501AFD"/>
    <w:rsid w:val="00532D72"/>
    <w:rsid w:val="005465D2"/>
    <w:rsid w:val="00554F0F"/>
    <w:rsid w:val="00563B32"/>
    <w:rsid w:val="005975AD"/>
    <w:rsid w:val="005B3FE8"/>
    <w:rsid w:val="005C5E7F"/>
    <w:rsid w:val="005D4249"/>
    <w:rsid w:val="005D5B42"/>
    <w:rsid w:val="005F7403"/>
    <w:rsid w:val="006325AD"/>
    <w:rsid w:val="00662550"/>
    <w:rsid w:val="00673227"/>
    <w:rsid w:val="006768E3"/>
    <w:rsid w:val="00681CE3"/>
    <w:rsid w:val="006A3DCF"/>
    <w:rsid w:val="006A3FB9"/>
    <w:rsid w:val="006C12D1"/>
    <w:rsid w:val="006C70D7"/>
    <w:rsid w:val="006D1427"/>
    <w:rsid w:val="006D446E"/>
    <w:rsid w:val="006D66D5"/>
    <w:rsid w:val="006E6AA1"/>
    <w:rsid w:val="007058F1"/>
    <w:rsid w:val="00726BDC"/>
    <w:rsid w:val="00736942"/>
    <w:rsid w:val="00741201"/>
    <w:rsid w:val="00750910"/>
    <w:rsid w:val="007613B6"/>
    <w:rsid w:val="0077759F"/>
    <w:rsid w:val="007932E4"/>
    <w:rsid w:val="007B2892"/>
    <w:rsid w:val="007C713D"/>
    <w:rsid w:val="007D0FAE"/>
    <w:rsid w:val="007D4C8D"/>
    <w:rsid w:val="007E45E9"/>
    <w:rsid w:val="007F2722"/>
    <w:rsid w:val="007F34E7"/>
    <w:rsid w:val="007F61BC"/>
    <w:rsid w:val="0080129E"/>
    <w:rsid w:val="00803938"/>
    <w:rsid w:val="00805403"/>
    <w:rsid w:val="00815800"/>
    <w:rsid w:val="0081793F"/>
    <w:rsid w:val="008335E9"/>
    <w:rsid w:val="008608AC"/>
    <w:rsid w:val="00881673"/>
    <w:rsid w:val="00892449"/>
    <w:rsid w:val="008A09B4"/>
    <w:rsid w:val="008A09D6"/>
    <w:rsid w:val="008B4EF7"/>
    <w:rsid w:val="008B77A2"/>
    <w:rsid w:val="008D104E"/>
    <w:rsid w:val="008D1CB5"/>
    <w:rsid w:val="008D2317"/>
    <w:rsid w:val="008D512A"/>
    <w:rsid w:val="008F08DE"/>
    <w:rsid w:val="008F583F"/>
    <w:rsid w:val="00903499"/>
    <w:rsid w:val="00923CFE"/>
    <w:rsid w:val="00950A9D"/>
    <w:rsid w:val="009635D3"/>
    <w:rsid w:val="00972AE0"/>
    <w:rsid w:val="0098310C"/>
    <w:rsid w:val="009854B3"/>
    <w:rsid w:val="009A5527"/>
    <w:rsid w:val="009D197E"/>
    <w:rsid w:val="009F2950"/>
    <w:rsid w:val="00A01846"/>
    <w:rsid w:val="00A058E0"/>
    <w:rsid w:val="00A2205B"/>
    <w:rsid w:val="00A35CFE"/>
    <w:rsid w:val="00A44B9F"/>
    <w:rsid w:val="00A576EF"/>
    <w:rsid w:val="00A61352"/>
    <w:rsid w:val="00A8028C"/>
    <w:rsid w:val="00A81855"/>
    <w:rsid w:val="00AB0C84"/>
    <w:rsid w:val="00AB0ECF"/>
    <w:rsid w:val="00AB7138"/>
    <w:rsid w:val="00AC3C44"/>
    <w:rsid w:val="00AD3961"/>
    <w:rsid w:val="00AF2554"/>
    <w:rsid w:val="00AF3E35"/>
    <w:rsid w:val="00B10B96"/>
    <w:rsid w:val="00B23C9D"/>
    <w:rsid w:val="00B50216"/>
    <w:rsid w:val="00B51FB7"/>
    <w:rsid w:val="00B56991"/>
    <w:rsid w:val="00B57384"/>
    <w:rsid w:val="00B643C5"/>
    <w:rsid w:val="00B903CB"/>
    <w:rsid w:val="00BA543B"/>
    <w:rsid w:val="00BC0D76"/>
    <w:rsid w:val="00BD3B15"/>
    <w:rsid w:val="00BE4144"/>
    <w:rsid w:val="00BE63D1"/>
    <w:rsid w:val="00BF6DA2"/>
    <w:rsid w:val="00C03285"/>
    <w:rsid w:val="00C0768F"/>
    <w:rsid w:val="00C138A7"/>
    <w:rsid w:val="00C15120"/>
    <w:rsid w:val="00C2692F"/>
    <w:rsid w:val="00C3032B"/>
    <w:rsid w:val="00C53F7C"/>
    <w:rsid w:val="00C5525D"/>
    <w:rsid w:val="00C73123"/>
    <w:rsid w:val="00CA70B6"/>
    <w:rsid w:val="00CB0002"/>
    <w:rsid w:val="00CD4D49"/>
    <w:rsid w:val="00CF1917"/>
    <w:rsid w:val="00D01553"/>
    <w:rsid w:val="00D05502"/>
    <w:rsid w:val="00D17CA3"/>
    <w:rsid w:val="00D203D8"/>
    <w:rsid w:val="00D21A32"/>
    <w:rsid w:val="00D31FBF"/>
    <w:rsid w:val="00D45CF2"/>
    <w:rsid w:val="00D474C0"/>
    <w:rsid w:val="00D51919"/>
    <w:rsid w:val="00D52C7F"/>
    <w:rsid w:val="00D703A6"/>
    <w:rsid w:val="00D7690A"/>
    <w:rsid w:val="00D90399"/>
    <w:rsid w:val="00DB28C6"/>
    <w:rsid w:val="00DD21E5"/>
    <w:rsid w:val="00DD352F"/>
    <w:rsid w:val="00DE4494"/>
    <w:rsid w:val="00DF37A8"/>
    <w:rsid w:val="00DF4B44"/>
    <w:rsid w:val="00E157F0"/>
    <w:rsid w:val="00E21B52"/>
    <w:rsid w:val="00E2358A"/>
    <w:rsid w:val="00E44CEE"/>
    <w:rsid w:val="00E50C09"/>
    <w:rsid w:val="00E62E57"/>
    <w:rsid w:val="00E64EC4"/>
    <w:rsid w:val="00E77C43"/>
    <w:rsid w:val="00E86043"/>
    <w:rsid w:val="00EA4438"/>
    <w:rsid w:val="00EA5942"/>
    <w:rsid w:val="00EB693F"/>
    <w:rsid w:val="00EF0E8C"/>
    <w:rsid w:val="00EF1B40"/>
    <w:rsid w:val="00F04108"/>
    <w:rsid w:val="00F04FF6"/>
    <w:rsid w:val="00F066E6"/>
    <w:rsid w:val="00F3103D"/>
    <w:rsid w:val="00F32504"/>
    <w:rsid w:val="00F3547E"/>
    <w:rsid w:val="00F43E18"/>
    <w:rsid w:val="00F52741"/>
    <w:rsid w:val="00F75C6F"/>
    <w:rsid w:val="00F80D09"/>
    <w:rsid w:val="00FA4973"/>
    <w:rsid w:val="00FB12F3"/>
    <w:rsid w:val="00FB13E2"/>
    <w:rsid w:val="00FB502B"/>
    <w:rsid w:val="00FC74E5"/>
    <w:rsid w:val="00FD2B77"/>
    <w:rsid w:val="00FD35B1"/>
    <w:rsid w:val="00FE3D94"/>
    <w:rsid w:val="00FE7F72"/>
    <w:rsid w:val="00FF436F"/>
    <w:rsid w:val="00FF553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B82EEA5"/>
  <w15:chartTrackingRefBased/>
  <w15:docId w15:val="{CC3C6E11-B0CC-49D1-80D9-DB4855299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1CB5"/>
    <w:pPr>
      <w:autoSpaceDE w:val="0"/>
      <w:autoSpaceDN w:val="0"/>
      <w:jc w:val="both"/>
    </w:pPr>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pPr>
    <w:rPr>
      <w:sz w:val="16"/>
      <w:szCs w:val="16"/>
    </w:rPr>
  </w:style>
  <w:style w:type="paragraph" w:customStyle="1" w:styleId="References">
    <w:name w:val="References"/>
    <w:basedOn w:val="Normal"/>
    <w:pPr>
      <w:numPr>
        <w:numId w:val="12"/>
      </w:numPr>
    </w:pPr>
    <w:rPr>
      <w:sz w:val="16"/>
      <w:szCs w:val="16"/>
    </w:rPr>
  </w:style>
  <w:style w:type="paragraph" w:customStyle="1" w:styleId="IndexTerms">
    <w:name w:val="IndexTerms"/>
    <w:basedOn w:val="Normal"/>
    <w:next w:val="Normal"/>
    <w:pPr>
      <w:ind w:firstLine="202"/>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pPr>
  </w:style>
  <w:style w:type="paragraph" w:customStyle="1" w:styleId="FigureCaption0">
    <w:name w:val="Figure Caption"/>
    <w:basedOn w:val="Normal"/>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rPr>
  </w:style>
  <w:style w:type="paragraph" w:customStyle="1" w:styleId="papersubtitle">
    <w:name w:val="paper subtitle"/>
    <w:rsid w:val="007A28F1"/>
    <w:pPr>
      <w:spacing w:after="120"/>
      <w:jc w:val="center"/>
    </w:pPr>
    <w:rPr>
      <w:rFonts w:eastAsia="MS Mincho"/>
      <w:noProof/>
      <w:sz w:val="28"/>
      <w:szCs w:val="28"/>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rPr>
  </w:style>
  <w:style w:type="paragraph" w:customStyle="1" w:styleId="tablefootnote">
    <w:name w:val="table footnote"/>
    <w:rsid w:val="007A28F1"/>
    <w:pPr>
      <w:spacing w:before="60" w:after="30"/>
      <w:jc w:val="right"/>
    </w:pPr>
    <w:rPr>
      <w:rFonts w:eastAsia="SimSun"/>
      <w:sz w:val="12"/>
      <w:szCs w:val="12"/>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rPr>
  </w:style>
  <w:style w:type="character" w:styleId="Emphasis">
    <w:name w:val="Emphasis"/>
    <w:basedOn w:val="DefaultParagraphFont"/>
    <w:qFormat/>
    <w:rsid w:val="008D104E"/>
    <w:rPr>
      <w:i/>
      <w:iCs/>
    </w:rPr>
  </w:style>
  <w:style w:type="paragraph" w:styleId="Caption">
    <w:name w:val="caption"/>
    <w:basedOn w:val="Normal"/>
    <w:next w:val="Normal"/>
    <w:unhideWhenUsed/>
    <w:qFormat/>
    <w:rsid w:val="00E64EC4"/>
    <w:pPr>
      <w:spacing w:before="120" w:after="200"/>
      <w:jc w:val="center"/>
    </w:pPr>
    <w:rPr>
      <w:i/>
      <w:iCs/>
      <w:color w:val="44546A" w:themeColor="text2"/>
      <w:sz w:val="18"/>
      <w:szCs w:val="18"/>
    </w:rPr>
  </w:style>
  <w:style w:type="character" w:styleId="PlaceholderText">
    <w:name w:val="Placeholder Text"/>
    <w:basedOn w:val="DefaultParagraphFont"/>
    <w:rsid w:val="00673227"/>
    <w:rPr>
      <w:color w:val="808080"/>
    </w:rPr>
  </w:style>
  <w:style w:type="character" w:customStyle="1" w:styleId="Heading1Char">
    <w:name w:val="Heading 1 Char"/>
    <w:basedOn w:val="DefaultParagraphFont"/>
    <w:link w:val="Heading1"/>
    <w:uiPriority w:val="9"/>
    <w:rsid w:val="00B23C9D"/>
    <w:rPr>
      <w:smallCaps/>
      <w:kern w:val="28"/>
    </w:rPr>
  </w:style>
  <w:style w:type="paragraph" w:styleId="Bibliography">
    <w:name w:val="Bibliography"/>
    <w:basedOn w:val="Normal"/>
    <w:next w:val="Normal"/>
    <w:rsid w:val="00B23C9D"/>
  </w:style>
  <w:style w:type="paragraph" w:styleId="ListParagraph">
    <w:name w:val="List Paragraph"/>
    <w:basedOn w:val="Normal"/>
    <w:qFormat/>
    <w:rsid w:val="008D51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60205">
      <w:bodyDiv w:val="1"/>
      <w:marLeft w:val="0"/>
      <w:marRight w:val="0"/>
      <w:marTop w:val="0"/>
      <w:marBottom w:val="0"/>
      <w:divBdr>
        <w:top w:val="none" w:sz="0" w:space="0" w:color="auto"/>
        <w:left w:val="none" w:sz="0" w:space="0" w:color="auto"/>
        <w:bottom w:val="none" w:sz="0" w:space="0" w:color="auto"/>
        <w:right w:val="none" w:sz="0" w:space="0" w:color="auto"/>
      </w:divBdr>
    </w:div>
    <w:div w:id="122816046">
      <w:bodyDiv w:val="1"/>
      <w:marLeft w:val="0"/>
      <w:marRight w:val="0"/>
      <w:marTop w:val="0"/>
      <w:marBottom w:val="0"/>
      <w:divBdr>
        <w:top w:val="none" w:sz="0" w:space="0" w:color="auto"/>
        <w:left w:val="none" w:sz="0" w:space="0" w:color="auto"/>
        <w:bottom w:val="none" w:sz="0" w:space="0" w:color="auto"/>
        <w:right w:val="none" w:sz="0" w:space="0" w:color="auto"/>
      </w:divBdr>
    </w:div>
    <w:div w:id="132717505">
      <w:bodyDiv w:val="1"/>
      <w:marLeft w:val="0"/>
      <w:marRight w:val="0"/>
      <w:marTop w:val="0"/>
      <w:marBottom w:val="0"/>
      <w:divBdr>
        <w:top w:val="none" w:sz="0" w:space="0" w:color="auto"/>
        <w:left w:val="none" w:sz="0" w:space="0" w:color="auto"/>
        <w:bottom w:val="none" w:sz="0" w:space="0" w:color="auto"/>
        <w:right w:val="none" w:sz="0" w:space="0" w:color="auto"/>
      </w:divBdr>
    </w:div>
    <w:div w:id="209464600">
      <w:bodyDiv w:val="1"/>
      <w:marLeft w:val="0"/>
      <w:marRight w:val="0"/>
      <w:marTop w:val="0"/>
      <w:marBottom w:val="0"/>
      <w:divBdr>
        <w:top w:val="none" w:sz="0" w:space="0" w:color="auto"/>
        <w:left w:val="none" w:sz="0" w:space="0" w:color="auto"/>
        <w:bottom w:val="none" w:sz="0" w:space="0" w:color="auto"/>
        <w:right w:val="none" w:sz="0" w:space="0" w:color="auto"/>
      </w:divBdr>
    </w:div>
    <w:div w:id="408819244">
      <w:bodyDiv w:val="1"/>
      <w:marLeft w:val="0"/>
      <w:marRight w:val="0"/>
      <w:marTop w:val="0"/>
      <w:marBottom w:val="0"/>
      <w:divBdr>
        <w:top w:val="none" w:sz="0" w:space="0" w:color="auto"/>
        <w:left w:val="none" w:sz="0" w:space="0" w:color="auto"/>
        <w:bottom w:val="none" w:sz="0" w:space="0" w:color="auto"/>
        <w:right w:val="none" w:sz="0" w:space="0" w:color="auto"/>
      </w:divBdr>
    </w:div>
    <w:div w:id="503402502">
      <w:bodyDiv w:val="1"/>
      <w:marLeft w:val="0"/>
      <w:marRight w:val="0"/>
      <w:marTop w:val="0"/>
      <w:marBottom w:val="0"/>
      <w:divBdr>
        <w:top w:val="none" w:sz="0" w:space="0" w:color="auto"/>
        <w:left w:val="none" w:sz="0" w:space="0" w:color="auto"/>
        <w:bottom w:val="none" w:sz="0" w:space="0" w:color="auto"/>
        <w:right w:val="none" w:sz="0" w:space="0" w:color="auto"/>
      </w:divBdr>
    </w:div>
    <w:div w:id="545216223">
      <w:bodyDiv w:val="1"/>
      <w:marLeft w:val="0"/>
      <w:marRight w:val="0"/>
      <w:marTop w:val="0"/>
      <w:marBottom w:val="0"/>
      <w:divBdr>
        <w:top w:val="none" w:sz="0" w:space="0" w:color="auto"/>
        <w:left w:val="none" w:sz="0" w:space="0" w:color="auto"/>
        <w:bottom w:val="none" w:sz="0" w:space="0" w:color="auto"/>
        <w:right w:val="none" w:sz="0" w:space="0" w:color="auto"/>
      </w:divBdr>
    </w:div>
    <w:div w:id="546717544">
      <w:bodyDiv w:val="1"/>
      <w:marLeft w:val="0"/>
      <w:marRight w:val="0"/>
      <w:marTop w:val="0"/>
      <w:marBottom w:val="0"/>
      <w:divBdr>
        <w:top w:val="none" w:sz="0" w:space="0" w:color="auto"/>
        <w:left w:val="none" w:sz="0" w:space="0" w:color="auto"/>
        <w:bottom w:val="none" w:sz="0" w:space="0" w:color="auto"/>
        <w:right w:val="none" w:sz="0" w:space="0" w:color="auto"/>
      </w:divBdr>
    </w:div>
    <w:div w:id="564417335">
      <w:bodyDiv w:val="1"/>
      <w:marLeft w:val="0"/>
      <w:marRight w:val="0"/>
      <w:marTop w:val="0"/>
      <w:marBottom w:val="0"/>
      <w:divBdr>
        <w:top w:val="none" w:sz="0" w:space="0" w:color="auto"/>
        <w:left w:val="none" w:sz="0" w:space="0" w:color="auto"/>
        <w:bottom w:val="none" w:sz="0" w:space="0" w:color="auto"/>
        <w:right w:val="none" w:sz="0" w:space="0" w:color="auto"/>
      </w:divBdr>
    </w:div>
    <w:div w:id="579028715">
      <w:bodyDiv w:val="1"/>
      <w:marLeft w:val="0"/>
      <w:marRight w:val="0"/>
      <w:marTop w:val="0"/>
      <w:marBottom w:val="0"/>
      <w:divBdr>
        <w:top w:val="none" w:sz="0" w:space="0" w:color="auto"/>
        <w:left w:val="none" w:sz="0" w:space="0" w:color="auto"/>
        <w:bottom w:val="none" w:sz="0" w:space="0" w:color="auto"/>
        <w:right w:val="none" w:sz="0" w:space="0" w:color="auto"/>
      </w:divBdr>
    </w:div>
    <w:div w:id="635254730">
      <w:bodyDiv w:val="1"/>
      <w:marLeft w:val="0"/>
      <w:marRight w:val="0"/>
      <w:marTop w:val="0"/>
      <w:marBottom w:val="0"/>
      <w:divBdr>
        <w:top w:val="none" w:sz="0" w:space="0" w:color="auto"/>
        <w:left w:val="none" w:sz="0" w:space="0" w:color="auto"/>
        <w:bottom w:val="none" w:sz="0" w:space="0" w:color="auto"/>
        <w:right w:val="none" w:sz="0" w:space="0" w:color="auto"/>
      </w:divBdr>
    </w:div>
    <w:div w:id="700711721">
      <w:bodyDiv w:val="1"/>
      <w:marLeft w:val="0"/>
      <w:marRight w:val="0"/>
      <w:marTop w:val="0"/>
      <w:marBottom w:val="0"/>
      <w:divBdr>
        <w:top w:val="none" w:sz="0" w:space="0" w:color="auto"/>
        <w:left w:val="none" w:sz="0" w:space="0" w:color="auto"/>
        <w:bottom w:val="none" w:sz="0" w:space="0" w:color="auto"/>
        <w:right w:val="none" w:sz="0" w:space="0" w:color="auto"/>
      </w:divBdr>
    </w:div>
    <w:div w:id="804273197">
      <w:bodyDiv w:val="1"/>
      <w:marLeft w:val="0"/>
      <w:marRight w:val="0"/>
      <w:marTop w:val="0"/>
      <w:marBottom w:val="0"/>
      <w:divBdr>
        <w:top w:val="none" w:sz="0" w:space="0" w:color="auto"/>
        <w:left w:val="none" w:sz="0" w:space="0" w:color="auto"/>
        <w:bottom w:val="none" w:sz="0" w:space="0" w:color="auto"/>
        <w:right w:val="none" w:sz="0" w:space="0" w:color="auto"/>
      </w:divBdr>
    </w:div>
    <w:div w:id="893001674">
      <w:bodyDiv w:val="1"/>
      <w:marLeft w:val="0"/>
      <w:marRight w:val="0"/>
      <w:marTop w:val="0"/>
      <w:marBottom w:val="0"/>
      <w:divBdr>
        <w:top w:val="none" w:sz="0" w:space="0" w:color="auto"/>
        <w:left w:val="none" w:sz="0" w:space="0" w:color="auto"/>
        <w:bottom w:val="none" w:sz="0" w:space="0" w:color="auto"/>
        <w:right w:val="none" w:sz="0" w:space="0" w:color="auto"/>
      </w:divBdr>
    </w:div>
    <w:div w:id="927664322">
      <w:bodyDiv w:val="1"/>
      <w:marLeft w:val="0"/>
      <w:marRight w:val="0"/>
      <w:marTop w:val="0"/>
      <w:marBottom w:val="0"/>
      <w:divBdr>
        <w:top w:val="none" w:sz="0" w:space="0" w:color="auto"/>
        <w:left w:val="none" w:sz="0" w:space="0" w:color="auto"/>
        <w:bottom w:val="none" w:sz="0" w:space="0" w:color="auto"/>
        <w:right w:val="none" w:sz="0" w:space="0" w:color="auto"/>
      </w:divBdr>
    </w:div>
    <w:div w:id="1047603217">
      <w:bodyDiv w:val="1"/>
      <w:marLeft w:val="0"/>
      <w:marRight w:val="0"/>
      <w:marTop w:val="0"/>
      <w:marBottom w:val="0"/>
      <w:divBdr>
        <w:top w:val="none" w:sz="0" w:space="0" w:color="auto"/>
        <w:left w:val="none" w:sz="0" w:space="0" w:color="auto"/>
        <w:bottom w:val="none" w:sz="0" w:space="0" w:color="auto"/>
        <w:right w:val="none" w:sz="0" w:space="0" w:color="auto"/>
      </w:divBdr>
    </w:div>
    <w:div w:id="1066029300">
      <w:bodyDiv w:val="1"/>
      <w:marLeft w:val="0"/>
      <w:marRight w:val="0"/>
      <w:marTop w:val="0"/>
      <w:marBottom w:val="0"/>
      <w:divBdr>
        <w:top w:val="none" w:sz="0" w:space="0" w:color="auto"/>
        <w:left w:val="none" w:sz="0" w:space="0" w:color="auto"/>
        <w:bottom w:val="none" w:sz="0" w:space="0" w:color="auto"/>
        <w:right w:val="none" w:sz="0" w:space="0" w:color="auto"/>
      </w:divBdr>
    </w:div>
    <w:div w:id="1089698963">
      <w:bodyDiv w:val="1"/>
      <w:marLeft w:val="0"/>
      <w:marRight w:val="0"/>
      <w:marTop w:val="0"/>
      <w:marBottom w:val="0"/>
      <w:divBdr>
        <w:top w:val="none" w:sz="0" w:space="0" w:color="auto"/>
        <w:left w:val="none" w:sz="0" w:space="0" w:color="auto"/>
        <w:bottom w:val="none" w:sz="0" w:space="0" w:color="auto"/>
        <w:right w:val="none" w:sz="0" w:space="0" w:color="auto"/>
      </w:divBdr>
    </w:div>
    <w:div w:id="1172644651">
      <w:bodyDiv w:val="1"/>
      <w:marLeft w:val="0"/>
      <w:marRight w:val="0"/>
      <w:marTop w:val="0"/>
      <w:marBottom w:val="0"/>
      <w:divBdr>
        <w:top w:val="none" w:sz="0" w:space="0" w:color="auto"/>
        <w:left w:val="none" w:sz="0" w:space="0" w:color="auto"/>
        <w:bottom w:val="none" w:sz="0" w:space="0" w:color="auto"/>
        <w:right w:val="none" w:sz="0" w:space="0" w:color="auto"/>
      </w:divBdr>
    </w:div>
    <w:div w:id="1175460169">
      <w:bodyDiv w:val="1"/>
      <w:marLeft w:val="0"/>
      <w:marRight w:val="0"/>
      <w:marTop w:val="0"/>
      <w:marBottom w:val="0"/>
      <w:divBdr>
        <w:top w:val="none" w:sz="0" w:space="0" w:color="auto"/>
        <w:left w:val="none" w:sz="0" w:space="0" w:color="auto"/>
        <w:bottom w:val="none" w:sz="0" w:space="0" w:color="auto"/>
        <w:right w:val="none" w:sz="0" w:space="0" w:color="auto"/>
      </w:divBdr>
    </w:div>
    <w:div w:id="1208950435">
      <w:bodyDiv w:val="1"/>
      <w:marLeft w:val="0"/>
      <w:marRight w:val="0"/>
      <w:marTop w:val="0"/>
      <w:marBottom w:val="0"/>
      <w:divBdr>
        <w:top w:val="none" w:sz="0" w:space="0" w:color="auto"/>
        <w:left w:val="none" w:sz="0" w:space="0" w:color="auto"/>
        <w:bottom w:val="none" w:sz="0" w:space="0" w:color="auto"/>
        <w:right w:val="none" w:sz="0" w:space="0" w:color="auto"/>
      </w:divBdr>
    </w:div>
    <w:div w:id="1244872184">
      <w:bodyDiv w:val="1"/>
      <w:marLeft w:val="0"/>
      <w:marRight w:val="0"/>
      <w:marTop w:val="0"/>
      <w:marBottom w:val="0"/>
      <w:divBdr>
        <w:top w:val="none" w:sz="0" w:space="0" w:color="auto"/>
        <w:left w:val="none" w:sz="0" w:space="0" w:color="auto"/>
        <w:bottom w:val="none" w:sz="0" w:space="0" w:color="auto"/>
        <w:right w:val="none" w:sz="0" w:space="0" w:color="auto"/>
      </w:divBdr>
    </w:div>
    <w:div w:id="1259410315">
      <w:bodyDiv w:val="1"/>
      <w:marLeft w:val="0"/>
      <w:marRight w:val="0"/>
      <w:marTop w:val="0"/>
      <w:marBottom w:val="0"/>
      <w:divBdr>
        <w:top w:val="none" w:sz="0" w:space="0" w:color="auto"/>
        <w:left w:val="none" w:sz="0" w:space="0" w:color="auto"/>
        <w:bottom w:val="none" w:sz="0" w:space="0" w:color="auto"/>
        <w:right w:val="none" w:sz="0" w:space="0" w:color="auto"/>
      </w:divBdr>
    </w:div>
    <w:div w:id="1276793821">
      <w:bodyDiv w:val="1"/>
      <w:marLeft w:val="0"/>
      <w:marRight w:val="0"/>
      <w:marTop w:val="0"/>
      <w:marBottom w:val="0"/>
      <w:divBdr>
        <w:top w:val="none" w:sz="0" w:space="0" w:color="auto"/>
        <w:left w:val="none" w:sz="0" w:space="0" w:color="auto"/>
        <w:bottom w:val="none" w:sz="0" w:space="0" w:color="auto"/>
        <w:right w:val="none" w:sz="0" w:space="0" w:color="auto"/>
      </w:divBdr>
    </w:div>
    <w:div w:id="1296107732">
      <w:bodyDiv w:val="1"/>
      <w:marLeft w:val="0"/>
      <w:marRight w:val="0"/>
      <w:marTop w:val="0"/>
      <w:marBottom w:val="0"/>
      <w:divBdr>
        <w:top w:val="none" w:sz="0" w:space="0" w:color="auto"/>
        <w:left w:val="none" w:sz="0" w:space="0" w:color="auto"/>
        <w:bottom w:val="none" w:sz="0" w:space="0" w:color="auto"/>
        <w:right w:val="none" w:sz="0" w:space="0" w:color="auto"/>
      </w:divBdr>
    </w:div>
    <w:div w:id="1328631997">
      <w:bodyDiv w:val="1"/>
      <w:marLeft w:val="0"/>
      <w:marRight w:val="0"/>
      <w:marTop w:val="0"/>
      <w:marBottom w:val="0"/>
      <w:divBdr>
        <w:top w:val="none" w:sz="0" w:space="0" w:color="auto"/>
        <w:left w:val="none" w:sz="0" w:space="0" w:color="auto"/>
        <w:bottom w:val="none" w:sz="0" w:space="0" w:color="auto"/>
        <w:right w:val="none" w:sz="0" w:space="0" w:color="auto"/>
      </w:divBdr>
    </w:div>
    <w:div w:id="1406489147">
      <w:bodyDiv w:val="1"/>
      <w:marLeft w:val="0"/>
      <w:marRight w:val="0"/>
      <w:marTop w:val="0"/>
      <w:marBottom w:val="0"/>
      <w:divBdr>
        <w:top w:val="none" w:sz="0" w:space="0" w:color="auto"/>
        <w:left w:val="none" w:sz="0" w:space="0" w:color="auto"/>
        <w:bottom w:val="none" w:sz="0" w:space="0" w:color="auto"/>
        <w:right w:val="none" w:sz="0" w:space="0" w:color="auto"/>
      </w:divBdr>
    </w:div>
    <w:div w:id="1437142114">
      <w:bodyDiv w:val="1"/>
      <w:marLeft w:val="0"/>
      <w:marRight w:val="0"/>
      <w:marTop w:val="0"/>
      <w:marBottom w:val="0"/>
      <w:divBdr>
        <w:top w:val="none" w:sz="0" w:space="0" w:color="auto"/>
        <w:left w:val="none" w:sz="0" w:space="0" w:color="auto"/>
        <w:bottom w:val="none" w:sz="0" w:space="0" w:color="auto"/>
        <w:right w:val="none" w:sz="0" w:space="0" w:color="auto"/>
      </w:divBdr>
    </w:div>
    <w:div w:id="1464811533">
      <w:bodyDiv w:val="1"/>
      <w:marLeft w:val="0"/>
      <w:marRight w:val="0"/>
      <w:marTop w:val="0"/>
      <w:marBottom w:val="0"/>
      <w:divBdr>
        <w:top w:val="none" w:sz="0" w:space="0" w:color="auto"/>
        <w:left w:val="none" w:sz="0" w:space="0" w:color="auto"/>
        <w:bottom w:val="none" w:sz="0" w:space="0" w:color="auto"/>
        <w:right w:val="none" w:sz="0" w:space="0" w:color="auto"/>
      </w:divBdr>
    </w:div>
    <w:div w:id="1680304991">
      <w:bodyDiv w:val="1"/>
      <w:marLeft w:val="0"/>
      <w:marRight w:val="0"/>
      <w:marTop w:val="0"/>
      <w:marBottom w:val="0"/>
      <w:divBdr>
        <w:top w:val="none" w:sz="0" w:space="0" w:color="auto"/>
        <w:left w:val="none" w:sz="0" w:space="0" w:color="auto"/>
        <w:bottom w:val="none" w:sz="0" w:space="0" w:color="auto"/>
        <w:right w:val="none" w:sz="0" w:space="0" w:color="auto"/>
      </w:divBdr>
    </w:div>
    <w:div w:id="1841197252">
      <w:bodyDiv w:val="1"/>
      <w:marLeft w:val="0"/>
      <w:marRight w:val="0"/>
      <w:marTop w:val="0"/>
      <w:marBottom w:val="0"/>
      <w:divBdr>
        <w:top w:val="none" w:sz="0" w:space="0" w:color="auto"/>
        <w:left w:val="none" w:sz="0" w:space="0" w:color="auto"/>
        <w:bottom w:val="none" w:sz="0" w:space="0" w:color="auto"/>
        <w:right w:val="none" w:sz="0" w:space="0" w:color="auto"/>
      </w:divBdr>
    </w:div>
    <w:div w:id="1902520044">
      <w:bodyDiv w:val="1"/>
      <w:marLeft w:val="0"/>
      <w:marRight w:val="0"/>
      <w:marTop w:val="0"/>
      <w:marBottom w:val="0"/>
      <w:divBdr>
        <w:top w:val="none" w:sz="0" w:space="0" w:color="auto"/>
        <w:left w:val="none" w:sz="0" w:space="0" w:color="auto"/>
        <w:bottom w:val="none" w:sz="0" w:space="0" w:color="auto"/>
        <w:right w:val="none" w:sz="0" w:space="0" w:color="auto"/>
      </w:divBdr>
    </w:div>
    <w:div w:id="1990476666">
      <w:bodyDiv w:val="1"/>
      <w:marLeft w:val="0"/>
      <w:marRight w:val="0"/>
      <w:marTop w:val="0"/>
      <w:marBottom w:val="0"/>
      <w:divBdr>
        <w:top w:val="none" w:sz="0" w:space="0" w:color="auto"/>
        <w:left w:val="none" w:sz="0" w:space="0" w:color="auto"/>
        <w:bottom w:val="none" w:sz="0" w:space="0" w:color="auto"/>
        <w:right w:val="none" w:sz="0" w:space="0" w:color="auto"/>
      </w:divBdr>
    </w:div>
    <w:div w:id="2109737993">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header" Target="header1.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4.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nw657\Downloads\ieeeconf_letter.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Wan17</b:Tag>
    <b:SourceType>ConferenceProceedings</b:SourceType>
    <b:Guid>{F03D41B3-B6A8-4A1A-A56F-A22DCECD9BEC}</b:Guid>
    <b:Title>Dynamics Modeling of Variable Stiffness Joint Actuator</b:Title>
    <b:Year>2017</b:Year>
    <b:Publisher>IEEE</b:Publisher>
    <b:City>Anchorage, AK</b:City>
    <b:Author>
      <b:Author>
        <b:NameList>
          <b:Person>
            <b:Last>Wang</b:Last>
            <b:First>Wei</b:First>
          </b:Person>
          <b:Person>
            <b:Last>Fu</b:Last>
            <b:First>Xiaoyue</b:First>
          </b:Person>
          <b:Person>
            <b:Last>Li</b:Last>
            <b:First>Yangmin</b:First>
          </b:Person>
          <b:Person>
            <b:Last>Yun</b:Last>
            <b:First>Chao</b:First>
          </b:Person>
        </b:NameList>
      </b:Author>
    </b:Author>
    <b:JournalName> Robotics and Automation (ICRA)</b:JournalName>
    <b:ConferenceName>International Conference on Robotics and Automation</b:ConferenceName>
    <b:RefOrder>3</b:RefOrder>
  </b:Source>
  <b:Source>
    <b:Tag>Van13</b:Tag>
    <b:SourceType>JournalArticle</b:SourceType>
    <b:Guid>{BAA02A71-E0C2-4993-8D20-1965D212B8FE}</b:Guid>
    <b:Title>Variable impedance actuators: A review</b:Title>
    <b:Pages>1601-1614</b:Pages>
    <b:Year>2013</b:Year>
    <b:JournalName>Robotics and Autonomous Systems</b:JournalName>
    <b:Author>
      <b:Author>
        <b:NameList>
          <b:Person>
            <b:Last>Vanderborght</b:Last>
            <b:First>B</b:First>
          </b:Person>
          <b:Person>
            <b:Last>Albu-Schaeffer</b:Last>
            <b:First>A</b:First>
          </b:Person>
          <b:Person>
            <b:Last>Bicchi</b:Last>
            <b:First>A</b:First>
          </b:Person>
          <b:Person>
            <b:Last>Wolf</b:Last>
            <b:First>S,</b:First>
            <b:Middle>et al:</b:Middle>
          </b:Person>
        </b:NameList>
      </b:Author>
    </b:Author>
    <b:RefOrder>1</b:RefOrder>
  </b:Source>
  <b:Source>
    <b:Tag>Jaf12</b:Tag>
    <b:SourceType>JournalArticle</b:SourceType>
    <b:Guid>{39BBB815-0C20-4C7C-82D6-B0A6E620135A}</b:Guid>
    <b:Title>A New Actuator With Adjustable Stiffness Based on a Variable Ratio Lever Mechanism</b:Title>
    <b:JournalName>IEEE/ASME TRANSACTIONS ON MECHATRONICS</b:JournalName>
    <b:Year>2012</b:Year>
    <b:Author>
      <b:Author>
        <b:NameList>
          <b:Person>
            <b:Last>Jafari</b:Last>
            <b:First>Amir</b:First>
          </b:Person>
          <b:Person>
            <b:Last>Tsagarakis</b:Last>
            <b:First>N</b:First>
          </b:Person>
          <b:Person>
            <b:Last>Sardellitti</b:Last>
            <b:First>I</b:First>
          </b:Person>
          <b:Person>
            <b:Last>Caldwell</b:Last>
            <b:First>D</b:First>
          </b:Person>
        </b:NameList>
      </b:Author>
    </b:Author>
    <b:RefOrder>5</b:RefOrder>
  </b:Source>
  <b:Source>
    <b:Tag>Sch08</b:Tag>
    <b:SourceType>ConferenceProceedings</b:SourceType>
    <b:Guid>{5E424087-3003-4D65-BBF2-8322E4CBCADF}</b:Guid>
    <b:Title>VSA-II: a Novel Prototype of Variable Stiffness Actuator for Safe and Performing Robots Interacting with Humans</b:Title>
    <b:Year>2008 </b:Year>
    <b:Author>
      <b:Author>
        <b:NameList>
          <b:Person>
            <b:Last>Schiavi</b:Last>
            <b:First>R</b:First>
          </b:Person>
          <b:Person>
            <b:Last>Grioli</b:Last>
            <b:First>G</b:First>
          </b:Person>
          <b:Person>
            <b:Last>Bicchi</b:Last>
            <b:First>A</b:First>
          </b:Person>
        </b:NameList>
      </b:Author>
    </b:Author>
    <b:ConferenceName>IEEE International Conference on Robotics and Automation</b:ConferenceName>
    <b:City>Pasadena, CA</b:City>
    <b:RefOrder>4</b:RefOrder>
  </b:Source>
  <b:Source>
    <b:Tag>Vis11</b:Tag>
    <b:SourceType>JournalArticle</b:SourceType>
    <b:Guid>{39AE925E-8124-4702-A4B6-699CA81C123A}</b:Guid>
    <b:Title>Energy-Efficient Variable Stiffness Actuators</b:Title>
    <b:Year>2011</b:Year>
    <b:JournalName>IEEE TRANSACTIONS ON ROBOTICS</b:JournalName>
    <b:Pages>865-875</b:Pages>
    <b:Volume>27</b:Volume>
    <b:Issue>5</b:Issue>
    <b:Author>
      <b:Author>
        <b:NameList>
          <b:Person>
            <b:Last>Visser</b:Last>
            <b:First>L</b:First>
          </b:Person>
          <b:Person>
            <b:Last>Carloni</b:Last>
            <b:First>R</b:First>
          </b:Person>
          <b:Person>
            <b:Last>Stramigioli</b:Last>
            <b:First>S</b:First>
          </b:Person>
        </b:NameList>
      </b:Author>
    </b:Author>
    <b:RefOrder>2</b:RefOrder>
  </b:Source>
</b:Sources>
</file>

<file path=customXml/itemProps1.xml><?xml version="1.0" encoding="utf-8"?>
<ds:datastoreItem xmlns:ds="http://schemas.openxmlformats.org/officeDocument/2006/customXml" ds:itemID="{E795CF9A-FA9F-4282-8F97-63FDAC10F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ieeeconf_letter.dot</Template>
  <TotalTime>1</TotalTime>
  <Pages>10</Pages>
  <Words>3225</Words>
  <Characters>18383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Christian Wahrmund</dc:creator>
  <cp:keywords/>
  <dc:description/>
  <cp:lastModifiedBy>Christian Wahrmund</cp:lastModifiedBy>
  <cp:revision>2</cp:revision>
  <cp:lastPrinted>2017-04-11T18:20:00Z</cp:lastPrinted>
  <dcterms:created xsi:type="dcterms:W3CDTF">2017-12-18T03:38:00Z</dcterms:created>
  <dcterms:modified xsi:type="dcterms:W3CDTF">2017-12-18T03:38:00Z</dcterms:modified>
</cp:coreProperties>
</file>